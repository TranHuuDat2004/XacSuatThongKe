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media/image3.jpg" ContentType="image/png"/>
  <Override PartName="/word/media/image5.jpg" ContentType="image/png"/>
  <Override PartName="/word/media/image7.jpg" ContentType="image/png"/>
  <Override PartName="/word/media/image9.jpg" ContentType="image/png"/>
  <Override PartName="/word/media/image13.jpg" ContentType="image/png"/>
  <Override PartName="/word/media/image17.jpg" ContentType="image/png"/>
  <Override PartName="/word/media/image23.jpg" ContentType="image/png"/>
  <Override PartName="/word/media/image25.jpg" ContentType="image/png"/>
  <Override PartName="/word/media/image27.jpg" ContentType="image/png"/>
  <Override PartName="/word/media/image29.jpg" ContentType="image/png"/>
  <Override PartName="/word/media/image31.jpg" ContentType="image/png"/>
  <Override PartName="/word/media/image33.jpg" ContentType="image/png"/>
  <Override PartName="/word/media/image35.jp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F5D00" w14:textId="69627AB3" w:rsidR="003218FF" w:rsidRPr="00483D4C" w:rsidRDefault="003218FF" w:rsidP="0065636C">
      <w:pPr>
        <w:suppressAutoHyphens/>
        <w:autoSpaceDE w:val="0"/>
        <w:autoSpaceDN w:val="0"/>
        <w:adjustRightInd w:val="0"/>
        <w:jc w:val="center"/>
        <w:rPr>
          <w:sz w:val="28"/>
          <w:szCs w:val="26"/>
          <w:lang w:val="en"/>
        </w:rPr>
      </w:pPr>
      <w:bookmarkStart w:id="0" w:name="_Hlk141449399"/>
      <w:bookmarkEnd w:id="0"/>
      <w:r w:rsidRPr="00483D4C">
        <w:rPr>
          <w:bCs/>
          <w:sz w:val="28"/>
          <w:szCs w:val="26"/>
          <w:lang w:val="en"/>
        </w:rPr>
        <w:t>TỔNG LIÊN ĐOÀN LAO ĐỘNG VIỆT NAM</w:t>
      </w:r>
    </w:p>
    <w:p w14:paraId="47FFA875" w14:textId="020A2515" w:rsidR="003218FF" w:rsidRPr="00483D4C" w:rsidRDefault="003218FF" w:rsidP="0065636C">
      <w:pPr>
        <w:suppressAutoHyphens/>
        <w:autoSpaceDE w:val="0"/>
        <w:autoSpaceDN w:val="0"/>
        <w:adjustRightInd w:val="0"/>
        <w:jc w:val="center"/>
        <w:rPr>
          <w:sz w:val="28"/>
          <w:szCs w:val="26"/>
        </w:rPr>
      </w:pPr>
      <w:r w:rsidRPr="00483D4C">
        <w:rPr>
          <w:b/>
          <w:bCs/>
          <w:sz w:val="28"/>
          <w:szCs w:val="26"/>
          <w:lang w:val="en"/>
        </w:rPr>
        <w:t>TR</w:t>
      </w:r>
      <w:r w:rsidRPr="00483D4C">
        <w:rPr>
          <w:b/>
          <w:bCs/>
          <w:sz w:val="28"/>
          <w:szCs w:val="26"/>
          <w:lang w:val="vi-VN"/>
        </w:rPr>
        <w:t>ƯỜNG ĐẠI HỌC TÔN ĐỨC THẮNG</w:t>
      </w:r>
    </w:p>
    <w:p w14:paraId="35EE7A14" w14:textId="5A3D5A5D" w:rsidR="003218FF" w:rsidRPr="00483D4C" w:rsidRDefault="003218FF" w:rsidP="0065636C">
      <w:pPr>
        <w:suppressAutoHyphens/>
        <w:autoSpaceDE w:val="0"/>
        <w:autoSpaceDN w:val="0"/>
        <w:adjustRightInd w:val="0"/>
        <w:jc w:val="center"/>
        <w:rPr>
          <w:sz w:val="28"/>
          <w:szCs w:val="26"/>
          <w:lang w:val="en"/>
        </w:rPr>
      </w:pPr>
      <w:r w:rsidRPr="00483D4C">
        <w:rPr>
          <w:b/>
          <w:bCs/>
          <w:sz w:val="28"/>
          <w:szCs w:val="26"/>
          <w:lang w:val="en"/>
        </w:rPr>
        <w:t>KHOA CÔNG NGHỆ THÔNG TIN</w:t>
      </w:r>
    </w:p>
    <w:p w14:paraId="18CE287C" w14:textId="77777777" w:rsidR="003218FF" w:rsidRPr="00346147" w:rsidRDefault="003218FF" w:rsidP="0065636C">
      <w:pPr>
        <w:suppressAutoHyphens/>
        <w:autoSpaceDE w:val="0"/>
        <w:autoSpaceDN w:val="0"/>
        <w:adjustRightInd w:val="0"/>
        <w:ind w:firstLine="720"/>
        <w:jc w:val="center"/>
        <w:rPr>
          <w:sz w:val="26"/>
          <w:szCs w:val="26"/>
          <w:lang w:val="en"/>
        </w:rPr>
      </w:pPr>
    </w:p>
    <w:p w14:paraId="37F3E102" w14:textId="77777777" w:rsidR="003218FF" w:rsidRPr="00346147" w:rsidRDefault="003218FF" w:rsidP="0065636C">
      <w:pPr>
        <w:suppressAutoHyphens/>
        <w:autoSpaceDE w:val="0"/>
        <w:autoSpaceDN w:val="0"/>
        <w:adjustRightInd w:val="0"/>
        <w:ind w:firstLine="720"/>
        <w:jc w:val="center"/>
        <w:rPr>
          <w:b/>
          <w:bCs/>
          <w:sz w:val="26"/>
          <w:szCs w:val="26"/>
          <w:lang w:val="en"/>
        </w:rPr>
      </w:pPr>
      <w:r w:rsidRPr="00346147">
        <w:rPr>
          <w:noProof/>
          <w:sz w:val="26"/>
          <w:szCs w:val="26"/>
        </w:rPr>
        <w:drawing>
          <wp:inline distT="0" distB="0" distL="0" distR="0" wp14:anchorId="0282E5B5" wp14:editId="72B2FAF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20BD9E7" w14:textId="77777777" w:rsidR="003218FF" w:rsidRPr="00346147" w:rsidRDefault="003218FF" w:rsidP="00E94E67">
      <w:pPr>
        <w:suppressAutoHyphens/>
        <w:autoSpaceDE w:val="0"/>
        <w:autoSpaceDN w:val="0"/>
        <w:adjustRightInd w:val="0"/>
        <w:ind w:firstLine="720"/>
        <w:jc w:val="both"/>
        <w:rPr>
          <w:b/>
          <w:bCs/>
          <w:sz w:val="26"/>
          <w:szCs w:val="26"/>
          <w:lang w:val="en"/>
        </w:rPr>
      </w:pPr>
    </w:p>
    <w:p w14:paraId="3BB33408" w14:textId="0DC60DFB" w:rsidR="003218FF" w:rsidRPr="00346147" w:rsidRDefault="00D34D21" w:rsidP="00E94E67">
      <w:pPr>
        <w:tabs>
          <w:tab w:val="center" w:pos="4920"/>
          <w:tab w:val="right" w:pos="9121"/>
        </w:tabs>
        <w:suppressAutoHyphens/>
        <w:autoSpaceDE w:val="0"/>
        <w:autoSpaceDN w:val="0"/>
        <w:adjustRightInd w:val="0"/>
        <w:ind w:firstLine="720"/>
        <w:jc w:val="both"/>
        <w:rPr>
          <w:b/>
          <w:bCs/>
          <w:sz w:val="26"/>
          <w:szCs w:val="26"/>
          <w:lang w:val="en"/>
        </w:rPr>
      </w:pPr>
      <w:r w:rsidRPr="00346147">
        <w:rPr>
          <w:b/>
          <w:bCs/>
          <w:sz w:val="26"/>
          <w:szCs w:val="26"/>
          <w:lang w:val="en"/>
        </w:rPr>
        <w:tab/>
      </w:r>
    </w:p>
    <w:p w14:paraId="64DFEAD3" w14:textId="77777777" w:rsidR="003218FF" w:rsidRPr="00346147" w:rsidRDefault="007E7FF7" w:rsidP="00E94E67">
      <w:pPr>
        <w:suppressAutoHyphens/>
        <w:autoSpaceDE w:val="0"/>
        <w:autoSpaceDN w:val="0"/>
        <w:adjustRightInd w:val="0"/>
        <w:ind w:firstLine="720"/>
        <w:jc w:val="both"/>
        <w:rPr>
          <w:b/>
          <w:bCs/>
          <w:sz w:val="26"/>
          <w:szCs w:val="26"/>
          <w:lang w:val="en"/>
        </w:rPr>
      </w:pPr>
      <w:r w:rsidRPr="00346147">
        <w:rPr>
          <w:b/>
          <w:bCs/>
          <w:sz w:val="26"/>
          <w:szCs w:val="26"/>
          <w:lang w:val="en"/>
        </w:rPr>
        <w:t xml:space="preserve"> </w:t>
      </w:r>
    </w:p>
    <w:p w14:paraId="7D408B46" w14:textId="77777777" w:rsidR="003218FF" w:rsidRPr="00346147" w:rsidRDefault="003218FF" w:rsidP="00E94E67">
      <w:pPr>
        <w:suppressAutoHyphens/>
        <w:autoSpaceDE w:val="0"/>
        <w:autoSpaceDN w:val="0"/>
        <w:adjustRightInd w:val="0"/>
        <w:jc w:val="both"/>
        <w:rPr>
          <w:b/>
          <w:bCs/>
          <w:sz w:val="26"/>
          <w:szCs w:val="26"/>
          <w:lang w:val="en"/>
        </w:rPr>
      </w:pPr>
    </w:p>
    <w:p w14:paraId="302BE87A" w14:textId="18EABBC5" w:rsidR="003218FF" w:rsidRPr="00BF3159" w:rsidRDefault="007F086D" w:rsidP="00E94E67">
      <w:pPr>
        <w:suppressAutoHyphens/>
        <w:autoSpaceDE w:val="0"/>
        <w:autoSpaceDN w:val="0"/>
        <w:adjustRightInd w:val="0"/>
        <w:jc w:val="both"/>
        <w:rPr>
          <w:b/>
          <w:bCs/>
          <w:sz w:val="44"/>
          <w:szCs w:val="44"/>
          <w:lang w:val="en"/>
        </w:rPr>
      </w:pPr>
      <w:r w:rsidRPr="00BF3159">
        <w:rPr>
          <w:b/>
          <w:bCs/>
          <w:sz w:val="44"/>
          <w:szCs w:val="44"/>
          <w:lang w:val="en"/>
        </w:rPr>
        <w:t xml:space="preserve">Tiểu luận </w:t>
      </w:r>
      <w:r w:rsidR="00BF3159" w:rsidRPr="00BF3159">
        <w:rPr>
          <w:b/>
          <w:bCs/>
          <w:sz w:val="44"/>
          <w:szCs w:val="44"/>
          <w:lang w:val="en"/>
        </w:rPr>
        <w:t>Quá trình 2</w:t>
      </w:r>
      <w:r w:rsidRPr="00BF3159">
        <w:rPr>
          <w:b/>
          <w:bCs/>
          <w:sz w:val="44"/>
          <w:szCs w:val="44"/>
          <w:lang w:val="en"/>
        </w:rPr>
        <w:t xml:space="preserve"> môn </w:t>
      </w:r>
      <w:r w:rsidR="00F158F8" w:rsidRPr="00BF3159">
        <w:rPr>
          <w:b/>
          <w:bCs/>
          <w:sz w:val="44"/>
          <w:szCs w:val="44"/>
          <w:lang w:val="en"/>
        </w:rPr>
        <w:t>Xác suất thống kê</w:t>
      </w:r>
    </w:p>
    <w:p w14:paraId="1F826777" w14:textId="77777777" w:rsidR="003218FF" w:rsidRPr="00346147" w:rsidRDefault="00291721" w:rsidP="00E94E67">
      <w:pPr>
        <w:suppressAutoHyphens/>
        <w:autoSpaceDE w:val="0"/>
        <w:autoSpaceDN w:val="0"/>
        <w:adjustRightInd w:val="0"/>
        <w:ind w:firstLine="720"/>
        <w:jc w:val="both"/>
        <w:rPr>
          <w:sz w:val="26"/>
          <w:szCs w:val="26"/>
          <w:lang w:val="en"/>
        </w:rPr>
      </w:pPr>
      <w:r w:rsidRPr="00346147">
        <w:rPr>
          <w:sz w:val="26"/>
          <w:szCs w:val="26"/>
          <w:lang w:val="en"/>
        </w:rPr>
        <w:t xml:space="preserve"> </w:t>
      </w:r>
    </w:p>
    <w:p w14:paraId="68C7FD38" w14:textId="77777777" w:rsidR="003218FF" w:rsidRPr="00346147" w:rsidRDefault="003218FF" w:rsidP="00E94E67">
      <w:pPr>
        <w:suppressAutoHyphens/>
        <w:autoSpaceDE w:val="0"/>
        <w:autoSpaceDN w:val="0"/>
        <w:adjustRightInd w:val="0"/>
        <w:jc w:val="both"/>
        <w:rPr>
          <w:b/>
          <w:bCs/>
          <w:sz w:val="26"/>
          <w:szCs w:val="26"/>
          <w:lang w:val="en"/>
        </w:rPr>
      </w:pPr>
    </w:p>
    <w:p w14:paraId="5B4A4800" w14:textId="77777777" w:rsidR="003218FF" w:rsidRPr="00346147" w:rsidRDefault="003218FF" w:rsidP="00E94E67">
      <w:pPr>
        <w:suppressAutoHyphens/>
        <w:autoSpaceDE w:val="0"/>
        <w:autoSpaceDN w:val="0"/>
        <w:adjustRightInd w:val="0"/>
        <w:jc w:val="both"/>
        <w:rPr>
          <w:b/>
          <w:bCs/>
          <w:sz w:val="26"/>
          <w:szCs w:val="26"/>
          <w:lang w:val="en"/>
        </w:rPr>
      </w:pPr>
    </w:p>
    <w:p w14:paraId="4BB90F1A" w14:textId="77777777" w:rsidR="003218FF" w:rsidRPr="00346147" w:rsidRDefault="00DB7595" w:rsidP="00E94E67">
      <w:pPr>
        <w:suppressAutoHyphens/>
        <w:autoSpaceDE w:val="0"/>
        <w:autoSpaceDN w:val="0"/>
        <w:adjustRightInd w:val="0"/>
        <w:jc w:val="both"/>
        <w:rPr>
          <w:b/>
          <w:bCs/>
          <w:color w:val="FF0000"/>
          <w:sz w:val="26"/>
          <w:szCs w:val="26"/>
          <w:lang w:val="en"/>
        </w:rPr>
      </w:pPr>
      <w:r w:rsidRPr="00346147">
        <w:rPr>
          <w:b/>
          <w:bCs/>
          <w:color w:val="FF0000"/>
          <w:sz w:val="26"/>
          <w:szCs w:val="26"/>
          <w:lang w:val="en"/>
        </w:rPr>
        <w:t xml:space="preserve"> </w:t>
      </w:r>
    </w:p>
    <w:p w14:paraId="15852FE4" w14:textId="77777777" w:rsidR="003218FF" w:rsidRPr="00346147" w:rsidRDefault="003218FF" w:rsidP="00E94E67">
      <w:pPr>
        <w:suppressAutoHyphens/>
        <w:autoSpaceDE w:val="0"/>
        <w:autoSpaceDN w:val="0"/>
        <w:adjustRightInd w:val="0"/>
        <w:jc w:val="both"/>
        <w:rPr>
          <w:b/>
          <w:bCs/>
          <w:sz w:val="26"/>
          <w:szCs w:val="26"/>
          <w:lang w:val="en"/>
        </w:rPr>
      </w:pPr>
    </w:p>
    <w:p w14:paraId="318AF055" w14:textId="77777777" w:rsidR="003218FF" w:rsidRPr="00346147" w:rsidRDefault="003218FF" w:rsidP="00E94E67">
      <w:pPr>
        <w:suppressAutoHyphens/>
        <w:autoSpaceDE w:val="0"/>
        <w:autoSpaceDN w:val="0"/>
        <w:adjustRightInd w:val="0"/>
        <w:jc w:val="both"/>
        <w:rPr>
          <w:b/>
          <w:bCs/>
          <w:sz w:val="26"/>
          <w:szCs w:val="26"/>
          <w:lang w:val="en"/>
        </w:rPr>
      </w:pPr>
    </w:p>
    <w:p w14:paraId="3A32B0B1" w14:textId="77777777" w:rsidR="003218FF" w:rsidRPr="00346147" w:rsidRDefault="003218FF" w:rsidP="00E94E67">
      <w:pPr>
        <w:suppressAutoHyphens/>
        <w:autoSpaceDE w:val="0"/>
        <w:autoSpaceDN w:val="0"/>
        <w:adjustRightInd w:val="0"/>
        <w:jc w:val="both"/>
        <w:rPr>
          <w:b/>
          <w:bCs/>
          <w:sz w:val="26"/>
          <w:szCs w:val="26"/>
          <w:lang w:val="en"/>
        </w:rPr>
      </w:pPr>
    </w:p>
    <w:p w14:paraId="45B1388A" w14:textId="52BB30EF" w:rsidR="003218FF" w:rsidRPr="00F158F8" w:rsidRDefault="003218FF" w:rsidP="009271A6">
      <w:pPr>
        <w:suppressAutoHyphens/>
        <w:autoSpaceDE w:val="0"/>
        <w:autoSpaceDN w:val="0"/>
        <w:adjustRightInd w:val="0"/>
        <w:jc w:val="right"/>
        <w:rPr>
          <w:sz w:val="28"/>
          <w:szCs w:val="26"/>
        </w:rPr>
      </w:pPr>
      <w:r w:rsidRPr="00483D4C">
        <w:rPr>
          <w:i/>
          <w:sz w:val="28"/>
          <w:szCs w:val="26"/>
          <w:lang w:val="en"/>
        </w:rPr>
        <w:t>Người h</w:t>
      </w:r>
      <w:r w:rsidRPr="00483D4C">
        <w:rPr>
          <w:i/>
          <w:sz w:val="28"/>
          <w:szCs w:val="26"/>
          <w:lang w:val="vi-VN"/>
        </w:rPr>
        <w:t>ướng dẫn</w:t>
      </w:r>
      <w:r w:rsidRPr="00483D4C">
        <w:rPr>
          <w:sz w:val="28"/>
          <w:szCs w:val="26"/>
          <w:lang w:val="vi-VN"/>
        </w:rPr>
        <w:t xml:space="preserve">: </w:t>
      </w:r>
      <w:r w:rsidR="00F158F8">
        <w:rPr>
          <w:b/>
          <w:sz w:val="28"/>
          <w:szCs w:val="26"/>
        </w:rPr>
        <w:t>NGUYỄN LÂM</w:t>
      </w:r>
    </w:p>
    <w:p w14:paraId="446EC195" w14:textId="5D5B1FD5" w:rsidR="00291721" w:rsidRPr="00483D4C" w:rsidRDefault="003218FF" w:rsidP="009271A6">
      <w:pPr>
        <w:suppressAutoHyphens/>
        <w:autoSpaceDE w:val="0"/>
        <w:autoSpaceDN w:val="0"/>
        <w:adjustRightInd w:val="0"/>
        <w:jc w:val="right"/>
        <w:rPr>
          <w:b/>
          <w:sz w:val="28"/>
          <w:szCs w:val="26"/>
        </w:rPr>
      </w:pPr>
      <w:r w:rsidRPr="00483D4C">
        <w:rPr>
          <w:i/>
          <w:sz w:val="28"/>
          <w:szCs w:val="26"/>
          <w:lang w:val="vi-VN"/>
        </w:rPr>
        <w:t>Người thực hiện</w:t>
      </w:r>
      <w:r w:rsidRPr="00483D4C">
        <w:rPr>
          <w:sz w:val="28"/>
          <w:szCs w:val="26"/>
          <w:lang w:val="vi-VN"/>
        </w:rPr>
        <w:t>:</w:t>
      </w:r>
      <w:r w:rsidRPr="00483D4C">
        <w:rPr>
          <w:b/>
          <w:bCs/>
          <w:sz w:val="28"/>
          <w:szCs w:val="26"/>
          <w:lang w:val="vi-VN"/>
        </w:rPr>
        <w:t xml:space="preserve">   </w:t>
      </w:r>
      <w:r w:rsidR="00672C8A" w:rsidRPr="00483D4C">
        <w:rPr>
          <w:b/>
          <w:sz w:val="28"/>
          <w:szCs w:val="26"/>
          <w:lang w:val="vi-VN"/>
        </w:rPr>
        <w:t>TRẦN HỮU ĐẠT</w:t>
      </w:r>
      <w:r w:rsidR="00DD74FD" w:rsidRPr="00483D4C">
        <w:rPr>
          <w:b/>
          <w:sz w:val="28"/>
          <w:szCs w:val="26"/>
        </w:rPr>
        <w:t xml:space="preserve"> – </w:t>
      </w:r>
      <w:r w:rsidR="007F086D" w:rsidRPr="00483D4C">
        <w:rPr>
          <w:b/>
          <w:bCs/>
          <w:sz w:val="28"/>
          <w:szCs w:val="26"/>
        </w:rPr>
        <w:t>522H0081</w:t>
      </w:r>
    </w:p>
    <w:p w14:paraId="68053C6E" w14:textId="19ACC082" w:rsidR="003218FF" w:rsidRPr="00483D4C" w:rsidRDefault="003218FF" w:rsidP="009271A6">
      <w:pPr>
        <w:suppressAutoHyphens/>
        <w:autoSpaceDE w:val="0"/>
        <w:autoSpaceDN w:val="0"/>
        <w:adjustRightInd w:val="0"/>
        <w:jc w:val="right"/>
        <w:rPr>
          <w:sz w:val="28"/>
          <w:szCs w:val="26"/>
        </w:rPr>
      </w:pPr>
      <w:r w:rsidRPr="00483D4C">
        <w:rPr>
          <w:sz w:val="28"/>
          <w:szCs w:val="26"/>
          <w:lang w:val="vi-VN"/>
        </w:rPr>
        <w:t xml:space="preserve">Lớp       </w:t>
      </w:r>
      <w:r w:rsidRPr="00483D4C">
        <w:rPr>
          <w:b/>
          <w:bCs/>
          <w:sz w:val="28"/>
          <w:szCs w:val="26"/>
          <w:lang w:val="vi-VN"/>
        </w:rPr>
        <w:t xml:space="preserve">:    </w:t>
      </w:r>
      <w:r w:rsidR="007F086D" w:rsidRPr="00483D4C">
        <w:rPr>
          <w:b/>
          <w:bCs/>
          <w:sz w:val="28"/>
          <w:szCs w:val="26"/>
        </w:rPr>
        <w:t>22H50201</w:t>
      </w:r>
    </w:p>
    <w:p w14:paraId="2BEC36DB" w14:textId="48D50AD0" w:rsidR="003218FF" w:rsidRPr="00483D4C" w:rsidRDefault="003218FF" w:rsidP="009271A6">
      <w:pPr>
        <w:suppressAutoHyphens/>
        <w:autoSpaceDE w:val="0"/>
        <w:autoSpaceDN w:val="0"/>
        <w:adjustRightInd w:val="0"/>
        <w:jc w:val="right"/>
        <w:rPr>
          <w:sz w:val="28"/>
          <w:szCs w:val="26"/>
        </w:rPr>
      </w:pPr>
      <w:r w:rsidRPr="00483D4C">
        <w:rPr>
          <w:sz w:val="28"/>
          <w:szCs w:val="26"/>
          <w:lang w:val="vi-VN"/>
        </w:rPr>
        <w:t xml:space="preserve">Khoá    </w:t>
      </w:r>
      <w:r w:rsidRPr="00483D4C">
        <w:rPr>
          <w:b/>
          <w:bCs/>
          <w:sz w:val="28"/>
          <w:szCs w:val="26"/>
          <w:lang w:val="vi-VN"/>
        </w:rPr>
        <w:t xml:space="preserve"> :    </w:t>
      </w:r>
      <w:r w:rsidR="007F086D" w:rsidRPr="00483D4C">
        <w:rPr>
          <w:b/>
          <w:bCs/>
          <w:sz w:val="28"/>
          <w:szCs w:val="26"/>
        </w:rPr>
        <w:t>26</w:t>
      </w:r>
    </w:p>
    <w:p w14:paraId="200142CE" w14:textId="77777777" w:rsidR="003218FF" w:rsidRPr="00483D4C" w:rsidRDefault="003218FF" w:rsidP="00E94E67">
      <w:pPr>
        <w:suppressAutoHyphens/>
        <w:autoSpaceDE w:val="0"/>
        <w:autoSpaceDN w:val="0"/>
        <w:adjustRightInd w:val="0"/>
        <w:jc w:val="both"/>
        <w:rPr>
          <w:b/>
          <w:bCs/>
          <w:sz w:val="28"/>
          <w:szCs w:val="26"/>
          <w:lang w:val="vi-VN"/>
        </w:rPr>
      </w:pPr>
    </w:p>
    <w:p w14:paraId="6B6CAB1B" w14:textId="77777777" w:rsidR="002D4629" w:rsidRPr="00483D4C" w:rsidRDefault="002D4629" w:rsidP="00E94E67">
      <w:pPr>
        <w:suppressAutoHyphens/>
        <w:autoSpaceDE w:val="0"/>
        <w:autoSpaceDN w:val="0"/>
        <w:adjustRightInd w:val="0"/>
        <w:jc w:val="both"/>
        <w:rPr>
          <w:b/>
          <w:bCs/>
          <w:sz w:val="28"/>
          <w:szCs w:val="26"/>
          <w:lang w:val="vi-VN"/>
        </w:rPr>
      </w:pPr>
    </w:p>
    <w:p w14:paraId="42ED1595" w14:textId="77777777" w:rsidR="002D4629" w:rsidRPr="00483D4C" w:rsidRDefault="002D4629" w:rsidP="00E94E67">
      <w:pPr>
        <w:suppressAutoHyphens/>
        <w:autoSpaceDE w:val="0"/>
        <w:autoSpaceDN w:val="0"/>
        <w:adjustRightInd w:val="0"/>
        <w:jc w:val="both"/>
        <w:rPr>
          <w:b/>
          <w:bCs/>
          <w:sz w:val="28"/>
          <w:szCs w:val="26"/>
          <w:lang w:val="vi-VN"/>
        </w:rPr>
      </w:pPr>
    </w:p>
    <w:p w14:paraId="1C61C8D4" w14:textId="77777777" w:rsidR="002D4629" w:rsidRPr="00483D4C" w:rsidRDefault="002D4629" w:rsidP="00E94E67">
      <w:pPr>
        <w:suppressAutoHyphens/>
        <w:autoSpaceDE w:val="0"/>
        <w:autoSpaceDN w:val="0"/>
        <w:adjustRightInd w:val="0"/>
        <w:jc w:val="both"/>
        <w:rPr>
          <w:b/>
          <w:bCs/>
          <w:sz w:val="28"/>
          <w:szCs w:val="26"/>
          <w:lang w:val="vi-VN"/>
        </w:rPr>
      </w:pPr>
    </w:p>
    <w:p w14:paraId="6E621C5E" w14:textId="0222A8DF" w:rsidR="00B118C8" w:rsidRPr="00483D4C" w:rsidRDefault="001E2238" w:rsidP="009271A6">
      <w:pPr>
        <w:suppressAutoHyphens/>
        <w:autoSpaceDE w:val="0"/>
        <w:autoSpaceDN w:val="0"/>
        <w:adjustRightInd w:val="0"/>
        <w:jc w:val="center"/>
        <w:rPr>
          <w:b/>
          <w:bCs/>
          <w:iCs/>
          <w:sz w:val="28"/>
          <w:szCs w:val="26"/>
          <w:lang w:val="vi-VN"/>
        </w:rPr>
        <w:sectPr w:rsidR="00B118C8" w:rsidRPr="00483D4C" w:rsidSect="005D5C20">
          <w:headerReference w:type="default" r:id="rId9"/>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44E73A8F" w14:textId="77777777" w:rsidR="003218FF" w:rsidRPr="00725E28" w:rsidRDefault="003218FF" w:rsidP="0065636C">
      <w:pPr>
        <w:suppressAutoHyphens/>
        <w:autoSpaceDE w:val="0"/>
        <w:autoSpaceDN w:val="0"/>
        <w:adjustRightInd w:val="0"/>
        <w:jc w:val="center"/>
        <w:rPr>
          <w:bCs/>
          <w:sz w:val="28"/>
          <w:szCs w:val="28"/>
          <w:lang w:val="en"/>
        </w:rPr>
      </w:pPr>
      <w:r w:rsidRPr="00725E28">
        <w:rPr>
          <w:bCs/>
          <w:sz w:val="28"/>
          <w:szCs w:val="28"/>
          <w:lang w:val="en"/>
        </w:rPr>
        <w:lastRenderedPageBreak/>
        <w:t>TỔNG LIÊN ĐOÀN LAO ĐỘNG VIỆT NAM</w:t>
      </w:r>
    </w:p>
    <w:p w14:paraId="75BE55E4" w14:textId="77777777" w:rsidR="003218FF" w:rsidRPr="00725E28" w:rsidRDefault="003218FF" w:rsidP="0065636C">
      <w:pPr>
        <w:suppressAutoHyphens/>
        <w:autoSpaceDE w:val="0"/>
        <w:autoSpaceDN w:val="0"/>
        <w:adjustRightInd w:val="0"/>
        <w:jc w:val="center"/>
        <w:rPr>
          <w:b/>
          <w:bCs/>
          <w:sz w:val="28"/>
          <w:szCs w:val="28"/>
          <w:lang w:val="en"/>
        </w:rPr>
      </w:pPr>
      <w:r w:rsidRPr="00725E28">
        <w:rPr>
          <w:b/>
          <w:bCs/>
          <w:sz w:val="28"/>
          <w:szCs w:val="28"/>
          <w:lang w:val="en"/>
        </w:rPr>
        <w:t>TRƯỜNG ĐẠI HỌC TÔN ĐỨC THẮNG</w:t>
      </w:r>
    </w:p>
    <w:p w14:paraId="21F1F2C8" w14:textId="77777777" w:rsidR="003218FF" w:rsidRPr="00725E28" w:rsidRDefault="003218FF" w:rsidP="0065636C">
      <w:pPr>
        <w:suppressAutoHyphens/>
        <w:autoSpaceDE w:val="0"/>
        <w:autoSpaceDN w:val="0"/>
        <w:adjustRightInd w:val="0"/>
        <w:jc w:val="center"/>
        <w:rPr>
          <w:b/>
          <w:bCs/>
          <w:sz w:val="28"/>
          <w:szCs w:val="28"/>
          <w:lang w:val="en"/>
        </w:rPr>
      </w:pPr>
      <w:r w:rsidRPr="00725E28">
        <w:rPr>
          <w:b/>
          <w:bCs/>
          <w:sz w:val="28"/>
          <w:szCs w:val="28"/>
          <w:lang w:val="en"/>
        </w:rPr>
        <w:t>KHOA CÔNG NGHỆ THÔNG TIN</w:t>
      </w:r>
    </w:p>
    <w:p w14:paraId="59FBAC4F" w14:textId="77777777" w:rsidR="003218FF" w:rsidRPr="00725E28" w:rsidRDefault="003218FF" w:rsidP="0065636C">
      <w:pPr>
        <w:suppressAutoHyphens/>
        <w:autoSpaceDE w:val="0"/>
        <w:autoSpaceDN w:val="0"/>
        <w:adjustRightInd w:val="0"/>
        <w:jc w:val="center"/>
        <w:rPr>
          <w:b/>
          <w:bCs/>
          <w:sz w:val="28"/>
          <w:szCs w:val="28"/>
          <w:lang w:val="en"/>
        </w:rPr>
      </w:pPr>
    </w:p>
    <w:p w14:paraId="270E41BF" w14:textId="77777777" w:rsidR="003218FF" w:rsidRPr="00346147" w:rsidRDefault="003218FF" w:rsidP="0065636C">
      <w:pPr>
        <w:suppressAutoHyphens/>
        <w:autoSpaceDE w:val="0"/>
        <w:autoSpaceDN w:val="0"/>
        <w:adjustRightInd w:val="0"/>
        <w:ind w:firstLine="720"/>
        <w:jc w:val="center"/>
        <w:rPr>
          <w:b/>
          <w:bCs/>
          <w:sz w:val="26"/>
          <w:szCs w:val="26"/>
          <w:lang w:val="en"/>
        </w:rPr>
      </w:pPr>
      <w:r w:rsidRPr="00346147">
        <w:rPr>
          <w:noProof/>
          <w:sz w:val="26"/>
          <w:szCs w:val="26"/>
        </w:rPr>
        <w:drawing>
          <wp:inline distT="0" distB="0" distL="0" distR="0" wp14:anchorId="5751AD25" wp14:editId="736C3AD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8FCF734" w14:textId="77777777" w:rsidR="003218FF" w:rsidRPr="00346147" w:rsidRDefault="003218FF" w:rsidP="00E94E67">
      <w:pPr>
        <w:suppressAutoHyphens/>
        <w:autoSpaceDE w:val="0"/>
        <w:autoSpaceDN w:val="0"/>
        <w:adjustRightInd w:val="0"/>
        <w:ind w:firstLine="720"/>
        <w:jc w:val="both"/>
        <w:rPr>
          <w:b/>
          <w:bCs/>
          <w:sz w:val="26"/>
          <w:szCs w:val="26"/>
          <w:lang w:val="en"/>
        </w:rPr>
      </w:pPr>
    </w:p>
    <w:p w14:paraId="47087F6F" w14:textId="77777777" w:rsidR="002D4629" w:rsidRPr="00346147" w:rsidRDefault="002D4629" w:rsidP="00E94E67">
      <w:pPr>
        <w:suppressAutoHyphens/>
        <w:autoSpaceDE w:val="0"/>
        <w:autoSpaceDN w:val="0"/>
        <w:adjustRightInd w:val="0"/>
        <w:jc w:val="both"/>
        <w:rPr>
          <w:b/>
          <w:bCs/>
          <w:sz w:val="26"/>
          <w:szCs w:val="26"/>
          <w:lang w:val="en"/>
        </w:rPr>
      </w:pPr>
    </w:p>
    <w:p w14:paraId="5704A956" w14:textId="77777777" w:rsidR="00BF3159" w:rsidRDefault="00BF3159" w:rsidP="00E94E67">
      <w:pPr>
        <w:suppressAutoHyphens/>
        <w:autoSpaceDE w:val="0"/>
        <w:autoSpaceDN w:val="0"/>
        <w:adjustRightInd w:val="0"/>
        <w:jc w:val="both"/>
        <w:rPr>
          <w:b/>
          <w:bCs/>
          <w:sz w:val="44"/>
          <w:szCs w:val="44"/>
          <w:lang w:val="en"/>
        </w:rPr>
      </w:pPr>
    </w:p>
    <w:p w14:paraId="53CA8F58" w14:textId="1CE9F910" w:rsidR="00BF3159" w:rsidRPr="00BF3159" w:rsidRDefault="00BF3159" w:rsidP="00E94E67">
      <w:pPr>
        <w:suppressAutoHyphens/>
        <w:autoSpaceDE w:val="0"/>
        <w:autoSpaceDN w:val="0"/>
        <w:adjustRightInd w:val="0"/>
        <w:jc w:val="both"/>
        <w:rPr>
          <w:b/>
          <w:bCs/>
          <w:sz w:val="44"/>
          <w:szCs w:val="44"/>
          <w:lang w:val="en"/>
        </w:rPr>
      </w:pPr>
      <w:r w:rsidRPr="00BF3159">
        <w:rPr>
          <w:b/>
          <w:bCs/>
          <w:sz w:val="44"/>
          <w:szCs w:val="44"/>
          <w:lang w:val="en"/>
        </w:rPr>
        <w:t>Tiểu luận Quá trình 2 môn Xác suất thống kê</w:t>
      </w:r>
    </w:p>
    <w:p w14:paraId="1ACDE068" w14:textId="77777777" w:rsidR="003218FF" w:rsidRPr="00725E28" w:rsidRDefault="00DB7595" w:rsidP="00E94E67">
      <w:pPr>
        <w:suppressAutoHyphens/>
        <w:autoSpaceDE w:val="0"/>
        <w:autoSpaceDN w:val="0"/>
        <w:adjustRightInd w:val="0"/>
        <w:jc w:val="both"/>
        <w:rPr>
          <w:sz w:val="32"/>
          <w:szCs w:val="26"/>
          <w:lang w:val="en"/>
        </w:rPr>
      </w:pPr>
      <w:r w:rsidRPr="00725E28">
        <w:rPr>
          <w:sz w:val="32"/>
          <w:szCs w:val="26"/>
          <w:lang w:val="en"/>
        </w:rPr>
        <w:t xml:space="preserve"> </w:t>
      </w:r>
    </w:p>
    <w:p w14:paraId="6726BD56" w14:textId="77777777" w:rsidR="003218FF" w:rsidRPr="00346147" w:rsidRDefault="003218FF" w:rsidP="00E94E67">
      <w:pPr>
        <w:suppressAutoHyphens/>
        <w:autoSpaceDE w:val="0"/>
        <w:autoSpaceDN w:val="0"/>
        <w:adjustRightInd w:val="0"/>
        <w:jc w:val="both"/>
        <w:rPr>
          <w:b/>
          <w:bCs/>
          <w:sz w:val="26"/>
          <w:szCs w:val="26"/>
          <w:lang w:val="en"/>
        </w:rPr>
      </w:pPr>
    </w:p>
    <w:p w14:paraId="543A77FD" w14:textId="77777777" w:rsidR="003218FF" w:rsidRPr="00346147" w:rsidRDefault="003218FF" w:rsidP="00E94E67">
      <w:pPr>
        <w:suppressAutoHyphens/>
        <w:autoSpaceDE w:val="0"/>
        <w:autoSpaceDN w:val="0"/>
        <w:adjustRightInd w:val="0"/>
        <w:jc w:val="both"/>
        <w:rPr>
          <w:b/>
          <w:bCs/>
          <w:sz w:val="26"/>
          <w:szCs w:val="26"/>
          <w:lang w:val="en"/>
        </w:rPr>
      </w:pPr>
    </w:p>
    <w:p w14:paraId="621A0664" w14:textId="77777777" w:rsidR="003218FF" w:rsidRPr="00346147" w:rsidRDefault="003218FF" w:rsidP="00E94E67">
      <w:pPr>
        <w:suppressAutoHyphens/>
        <w:autoSpaceDE w:val="0"/>
        <w:autoSpaceDN w:val="0"/>
        <w:adjustRightInd w:val="0"/>
        <w:jc w:val="both"/>
        <w:rPr>
          <w:b/>
          <w:bCs/>
          <w:sz w:val="26"/>
          <w:szCs w:val="26"/>
          <w:lang w:val="en"/>
        </w:rPr>
      </w:pPr>
    </w:p>
    <w:p w14:paraId="1B74103C" w14:textId="77777777" w:rsidR="003218FF" w:rsidRPr="00346147" w:rsidRDefault="003218FF" w:rsidP="00E94E67">
      <w:pPr>
        <w:suppressAutoHyphens/>
        <w:autoSpaceDE w:val="0"/>
        <w:autoSpaceDN w:val="0"/>
        <w:adjustRightInd w:val="0"/>
        <w:jc w:val="both"/>
        <w:rPr>
          <w:b/>
          <w:bCs/>
          <w:sz w:val="26"/>
          <w:szCs w:val="26"/>
          <w:lang w:val="en"/>
        </w:rPr>
      </w:pPr>
    </w:p>
    <w:p w14:paraId="4E9F8279" w14:textId="77777777" w:rsidR="003218FF" w:rsidRPr="00725E28" w:rsidRDefault="003218FF" w:rsidP="00E94E67">
      <w:pPr>
        <w:suppressAutoHyphens/>
        <w:autoSpaceDE w:val="0"/>
        <w:autoSpaceDN w:val="0"/>
        <w:adjustRightInd w:val="0"/>
        <w:jc w:val="both"/>
        <w:rPr>
          <w:b/>
          <w:bCs/>
          <w:i/>
          <w:sz w:val="28"/>
          <w:szCs w:val="26"/>
          <w:lang w:val="en"/>
        </w:rPr>
      </w:pPr>
    </w:p>
    <w:p w14:paraId="7C1DDB77" w14:textId="37CC3024" w:rsidR="00F158F8" w:rsidRDefault="003218FF" w:rsidP="009271A6">
      <w:pPr>
        <w:suppressAutoHyphens/>
        <w:autoSpaceDE w:val="0"/>
        <w:autoSpaceDN w:val="0"/>
        <w:adjustRightInd w:val="0"/>
        <w:jc w:val="right"/>
        <w:rPr>
          <w:b/>
          <w:bCs/>
          <w:i/>
          <w:sz w:val="28"/>
          <w:szCs w:val="26"/>
          <w:lang w:val="en"/>
        </w:rPr>
      </w:pPr>
      <w:r w:rsidRPr="00725E28">
        <w:rPr>
          <w:i/>
          <w:sz w:val="28"/>
          <w:szCs w:val="26"/>
          <w:lang w:val="en"/>
        </w:rPr>
        <w:t>Người h</w:t>
      </w:r>
      <w:r w:rsidRPr="00725E28">
        <w:rPr>
          <w:i/>
          <w:sz w:val="28"/>
          <w:szCs w:val="26"/>
          <w:lang w:val="vi-VN"/>
        </w:rPr>
        <w:t>ướng dẫn:</w:t>
      </w:r>
      <w:r w:rsidRPr="00725E28">
        <w:rPr>
          <w:sz w:val="28"/>
          <w:szCs w:val="26"/>
          <w:lang w:val="vi-VN"/>
        </w:rPr>
        <w:t xml:space="preserve"> </w:t>
      </w:r>
      <w:r w:rsidR="00F158F8">
        <w:rPr>
          <w:b/>
          <w:sz w:val="28"/>
          <w:szCs w:val="26"/>
        </w:rPr>
        <w:t>NGUYỄN LÂM</w:t>
      </w:r>
    </w:p>
    <w:p w14:paraId="05C07537" w14:textId="3C53F654" w:rsidR="00CA1C39" w:rsidRPr="00725E28" w:rsidRDefault="003218FF" w:rsidP="009271A6">
      <w:pPr>
        <w:suppressAutoHyphens/>
        <w:autoSpaceDE w:val="0"/>
        <w:autoSpaceDN w:val="0"/>
        <w:adjustRightInd w:val="0"/>
        <w:jc w:val="right"/>
        <w:rPr>
          <w:sz w:val="28"/>
          <w:szCs w:val="26"/>
          <w:lang w:val="vi-VN"/>
        </w:rPr>
      </w:pPr>
      <w:r w:rsidRPr="00F158F8">
        <w:rPr>
          <w:i/>
          <w:sz w:val="28"/>
          <w:szCs w:val="26"/>
          <w:lang w:val="en"/>
        </w:rPr>
        <w:t>Người thực hiện:</w:t>
      </w:r>
      <w:r w:rsidRPr="00725E28">
        <w:rPr>
          <w:b/>
          <w:bCs/>
          <w:sz w:val="28"/>
          <w:szCs w:val="26"/>
          <w:lang w:val="vi-VN"/>
        </w:rPr>
        <w:t xml:space="preserve">   </w:t>
      </w:r>
      <w:r w:rsidR="00672C8A" w:rsidRPr="00725E28">
        <w:rPr>
          <w:b/>
          <w:bCs/>
          <w:sz w:val="28"/>
          <w:szCs w:val="26"/>
          <w:lang w:val="vi-VN"/>
        </w:rPr>
        <w:t>TRẦN HỮU ĐẠT</w:t>
      </w:r>
    </w:p>
    <w:p w14:paraId="435D78C0" w14:textId="2F8F7478" w:rsidR="003218FF" w:rsidRPr="00725E28" w:rsidRDefault="003218FF" w:rsidP="009271A6">
      <w:pPr>
        <w:suppressAutoHyphens/>
        <w:autoSpaceDE w:val="0"/>
        <w:autoSpaceDN w:val="0"/>
        <w:adjustRightInd w:val="0"/>
        <w:jc w:val="right"/>
        <w:rPr>
          <w:sz w:val="28"/>
          <w:szCs w:val="26"/>
          <w:lang w:val="vi-VN"/>
        </w:rPr>
      </w:pPr>
      <w:r w:rsidRPr="00725E28">
        <w:rPr>
          <w:sz w:val="28"/>
          <w:szCs w:val="26"/>
          <w:lang w:val="vi-VN"/>
        </w:rPr>
        <w:t xml:space="preserve">Lớp       </w:t>
      </w:r>
      <w:r w:rsidRPr="00725E28">
        <w:rPr>
          <w:b/>
          <w:bCs/>
          <w:sz w:val="28"/>
          <w:szCs w:val="26"/>
          <w:lang w:val="vi-VN"/>
        </w:rPr>
        <w:t xml:space="preserve">:    </w:t>
      </w:r>
      <w:r w:rsidR="00583EF3" w:rsidRPr="00725E28">
        <w:rPr>
          <w:b/>
          <w:bCs/>
          <w:sz w:val="28"/>
          <w:szCs w:val="26"/>
          <w:lang w:val="vi-VN"/>
        </w:rPr>
        <w:t>22H50201</w:t>
      </w:r>
    </w:p>
    <w:p w14:paraId="73EE394F" w14:textId="699C2443" w:rsidR="003218FF" w:rsidRPr="00725E28" w:rsidRDefault="003218FF" w:rsidP="009271A6">
      <w:pPr>
        <w:suppressAutoHyphens/>
        <w:autoSpaceDE w:val="0"/>
        <w:autoSpaceDN w:val="0"/>
        <w:adjustRightInd w:val="0"/>
        <w:jc w:val="right"/>
        <w:rPr>
          <w:sz w:val="28"/>
          <w:szCs w:val="26"/>
          <w:lang w:val="vi-VN"/>
        </w:rPr>
      </w:pPr>
      <w:r w:rsidRPr="00725E28">
        <w:rPr>
          <w:sz w:val="28"/>
          <w:szCs w:val="26"/>
          <w:lang w:val="vi-VN"/>
        </w:rPr>
        <w:t xml:space="preserve">Khoá    </w:t>
      </w:r>
      <w:r w:rsidRPr="00725E28">
        <w:rPr>
          <w:b/>
          <w:bCs/>
          <w:sz w:val="28"/>
          <w:szCs w:val="26"/>
          <w:lang w:val="vi-VN"/>
        </w:rPr>
        <w:t xml:space="preserve"> :    </w:t>
      </w:r>
      <w:r w:rsidR="00F158F8">
        <w:rPr>
          <w:b/>
          <w:bCs/>
          <w:sz w:val="28"/>
          <w:szCs w:val="26"/>
        </w:rPr>
        <w:t>2</w:t>
      </w:r>
      <w:r w:rsidR="00CA1C39" w:rsidRPr="00725E28">
        <w:rPr>
          <w:b/>
          <w:bCs/>
          <w:sz w:val="28"/>
          <w:szCs w:val="26"/>
          <w:lang w:val="vi-VN"/>
        </w:rPr>
        <w:t>6</w:t>
      </w:r>
    </w:p>
    <w:p w14:paraId="15198A8E" w14:textId="77777777" w:rsidR="003218FF" w:rsidRPr="00346147" w:rsidRDefault="003218FF" w:rsidP="009271A6">
      <w:pPr>
        <w:suppressAutoHyphens/>
        <w:autoSpaceDE w:val="0"/>
        <w:autoSpaceDN w:val="0"/>
        <w:adjustRightInd w:val="0"/>
        <w:jc w:val="right"/>
        <w:rPr>
          <w:b/>
          <w:bCs/>
          <w:sz w:val="26"/>
          <w:szCs w:val="26"/>
          <w:lang w:val="vi-VN"/>
        </w:rPr>
      </w:pPr>
    </w:p>
    <w:p w14:paraId="0FE530FF" w14:textId="77777777" w:rsidR="002D4629" w:rsidRPr="00346147" w:rsidRDefault="002D4629" w:rsidP="00E94E67">
      <w:pPr>
        <w:suppressAutoHyphens/>
        <w:autoSpaceDE w:val="0"/>
        <w:autoSpaceDN w:val="0"/>
        <w:adjustRightInd w:val="0"/>
        <w:jc w:val="both"/>
        <w:rPr>
          <w:b/>
          <w:bCs/>
          <w:sz w:val="26"/>
          <w:szCs w:val="26"/>
          <w:lang w:val="vi-VN"/>
        </w:rPr>
      </w:pPr>
    </w:p>
    <w:p w14:paraId="66955E15" w14:textId="77777777" w:rsidR="002D4629" w:rsidRPr="00346147" w:rsidRDefault="002D4629" w:rsidP="00E94E67">
      <w:pPr>
        <w:suppressAutoHyphens/>
        <w:autoSpaceDE w:val="0"/>
        <w:autoSpaceDN w:val="0"/>
        <w:adjustRightInd w:val="0"/>
        <w:jc w:val="both"/>
        <w:rPr>
          <w:b/>
          <w:bCs/>
          <w:sz w:val="26"/>
          <w:szCs w:val="26"/>
          <w:lang w:val="vi-VN"/>
        </w:rPr>
      </w:pPr>
    </w:p>
    <w:p w14:paraId="0B47355B" w14:textId="77777777" w:rsidR="002D4629" w:rsidRPr="00346147" w:rsidRDefault="002D4629" w:rsidP="00E94E67">
      <w:pPr>
        <w:suppressAutoHyphens/>
        <w:autoSpaceDE w:val="0"/>
        <w:autoSpaceDN w:val="0"/>
        <w:adjustRightInd w:val="0"/>
        <w:jc w:val="both"/>
        <w:rPr>
          <w:b/>
          <w:bCs/>
          <w:sz w:val="26"/>
          <w:szCs w:val="26"/>
          <w:lang w:val="vi-VN"/>
        </w:rPr>
      </w:pPr>
    </w:p>
    <w:p w14:paraId="45D6A2D9" w14:textId="77777777" w:rsidR="002D4629" w:rsidRPr="00346147" w:rsidRDefault="002D4629" w:rsidP="00E94E67">
      <w:pPr>
        <w:suppressAutoHyphens/>
        <w:autoSpaceDE w:val="0"/>
        <w:autoSpaceDN w:val="0"/>
        <w:adjustRightInd w:val="0"/>
        <w:jc w:val="both"/>
        <w:rPr>
          <w:b/>
          <w:bCs/>
          <w:sz w:val="26"/>
          <w:szCs w:val="26"/>
          <w:lang w:val="vi-VN"/>
        </w:rPr>
      </w:pPr>
    </w:p>
    <w:p w14:paraId="563240EA" w14:textId="77777777" w:rsidR="003218FF" w:rsidRPr="00346147" w:rsidRDefault="003218FF" w:rsidP="00E94E67">
      <w:pPr>
        <w:suppressAutoHyphens/>
        <w:autoSpaceDE w:val="0"/>
        <w:autoSpaceDN w:val="0"/>
        <w:adjustRightInd w:val="0"/>
        <w:jc w:val="both"/>
        <w:rPr>
          <w:b/>
          <w:bCs/>
          <w:sz w:val="26"/>
          <w:szCs w:val="26"/>
          <w:lang w:val="vi-VN"/>
        </w:rPr>
      </w:pPr>
    </w:p>
    <w:p w14:paraId="60F121EE" w14:textId="0F5AF13A" w:rsidR="00B118C8" w:rsidRPr="00483D4C" w:rsidRDefault="001E2238" w:rsidP="009271A6">
      <w:pPr>
        <w:suppressAutoHyphens/>
        <w:autoSpaceDE w:val="0"/>
        <w:autoSpaceDN w:val="0"/>
        <w:adjustRightInd w:val="0"/>
        <w:jc w:val="center"/>
        <w:rPr>
          <w:b/>
          <w:bCs/>
          <w:iCs/>
          <w:sz w:val="28"/>
          <w:szCs w:val="26"/>
          <w:lang w:val="vi-VN"/>
        </w:rPr>
        <w:sectPr w:rsidR="00B118C8" w:rsidRPr="00483D4C" w:rsidSect="005D5C20">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1DAF87E5" w14:textId="77777777" w:rsidR="00BB2B2A" w:rsidRPr="00AA769A" w:rsidRDefault="00BB2B2A" w:rsidP="008533AC">
      <w:pPr>
        <w:pStyle w:val="Heading1"/>
        <w:rPr>
          <w:rFonts w:cs="Times New Roman"/>
          <w:lang w:val="vi-VN"/>
        </w:rPr>
      </w:pPr>
      <w:bookmarkStart w:id="1" w:name="_Toc387692905"/>
      <w:bookmarkStart w:id="2" w:name="_Toc142725002"/>
      <w:r w:rsidRPr="00AA769A">
        <w:rPr>
          <w:rFonts w:cs="Times New Roman"/>
          <w:lang w:val="vi-VN"/>
        </w:rPr>
        <w:lastRenderedPageBreak/>
        <w:t>LỜI CẢM ƠN</w:t>
      </w:r>
      <w:bookmarkEnd w:id="1"/>
      <w:bookmarkEnd w:id="2"/>
    </w:p>
    <w:p w14:paraId="39B140B7" w14:textId="0EEA6CA5" w:rsidR="008525EC" w:rsidRPr="00346147" w:rsidRDefault="008525EC" w:rsidP="00E94E67">
      <w:pPr>
        <w:pStyle w:val="Nidungvnbn"/>
        <w:spacing w:line="240" w:lineRule="auto"/>
        <w:rPr>
          <w:lang w:val="vi-VN"/>
        </w:rPr>
      </w:pPr>
      <w:r w:rsidRPr="00346147">
        <w:rPr>
          <w:lang w:val="vi-VN"/>
        </w:rPr>
        <w:t>Tôi xin gử</w:t>
      </w:r>
      <w:r w:rsidR="001E2238" w:rsidRPr="00346147">
        <w:rPr>
          <w:lang w:val="vi-VN"/>
        </w:rPr>
        <w:t xml:space="preserve">i lời cảm ơn sâu sắc đến Thầy Nguyễn </w:t>
      </w:r>
      <w:r w:rsidR="00F158F8">
        <w:t>Lâm</w:t>
      </w:r>
      <w:r w:rsidRPr="00346147">
        <w:rPr>
          <w:lang w:val="vi-VN"/>
        </w:rPr>
        <w:t xml:space="preserve"> đã hỗ trợ và giúp đỡ tôi trong suốt quá trình nghiên cứu và hoàn thành bài tiểu luận</w:t>
      </w:r>
      <w:r w:rsidR="00180550">
        <w:t xml:space="preserve"> môn Xác suất thống kê</w:t>
      </w:r>
      <w:r w:rsidRPr="00346147">
        <w:rPr>
          <w:lang w:val="vi-VN"/>
        </w:rPr>
        <w:t xml:space="preserve"> này. Thầy đã tận tình hướng dẫn và giúp đỡ tôi trong quá trình thực hiện đề tài trên. Những lời khuyên và nhận xét của thầy đã giúp tôi hiểu rõ hơn về những khó khăn hạn chế của bài tiểu luận này. Cuối cùng, Tôi cũng xin cảm ơn tất cả các thầy cô trong khoa Công Nghệ Thông Tin của Trường Đại học Tôn Đức Thắng, đã cung cấp cho tôi những điều kiện tốt nhất để thực hiện bài tiểu luận trên.</w:t>
      </w:r>
    </w:p>
    <w:p w14:paraId="71FD2D43" w14:textId="75E41CDF" w:rsidR="00BB2B2A" w:rsidRPr="00346147" w:rsidRDefault="00BB2B2A" w:rsidP="00E94E67">
      <w:pPr>
        <w:pStyle w:val="Nidungvnbn"/>
        <w:spacing w:line="240" w:lineRule="auto"/>
        <w:rPr>
          <w:b/>
          <w:bCs/>
          <w:lang w:val="vi-VN"/>
        </w:rPr>
      </w:pPr>
      <w:r w:rsidRPr="00346147">
        <w:rPr>
          <w:b/>
          <w:bCs/>
          <w:lang w:val="vi-VN"/>
        </w:rPr>
        <w:br w:type="page"/>
      </w:r>
    </w:p>
    <w:p w14:paraId="52BA3AD8" w14:textId="77777777" w:rsidR="00B118C8" w:rsidRPr="00AA769A" w:rsidRDefault="00B118C8" w:rsidP="008533AC">
      <w:pPr>
        <w:pStyle w:val="Heading1"/>
        <w:rPr>
          <w:rFonts w:cs="Times New Roman"/>
          <w:lang w:val="vi-VN"/>
        </w:rPr>
      </w:pPr>
      <w:bookmarkStart w:id="3" w:name="_Toc387692906"/>
      <w:bookmarkStart w:id="4" w:name="_Toc142725003"/>
      <w:r w:rsidRPr="00AA769A">
        <w:rPr>
          <w:rFonts w:cs="Times New Roman"/>
          <w:lang w:val="vi-VN"/>
        </w:rPr>
        <w:lastRenderedPageBreak/>
        <w:t>PHẦN XÁC NHẬN VÀ ĐÁNH GIÁ CỦA GIẢNG VIÊN</w:t>
      </w:r>
      <w:bookmarkEnd w:id="3"/>
      <w:bookmarkEnd w:id="4"/>
    </w:p>
    <w:p w14:paraId="4D704955" w14:textId="77777777" w:rsidR="00B118C8" w:rsidRPr="00483D4C" w:rsidRDefault="00B118C8" w:rsidP="00E94E67">
      <w:pPr>
        <w:pStyle w:val="Nidungvnbn"/>
        <w:spacing w:line="240" w:lineRule="auto"/>
        <w:rPr>
          <w:b/>
          <w:sz w:val="28"/>
          <w:lang w:val="vi-VN"/>
        </w:rPr>
      </w:pPr>
      <w:r w:rsidRPr="00483D4C">
        <w:rPr>
          <w:b/>
          <w:sz w:val="28"/>
          <w:lang w:val="vi-VN"/>
        </w:rPr>
        <w:t>Phần xác nhận của GV hướng dẫn</w:t>
      </w:r>
    </w:p>
    <w:p w14:paraId="67BA2C0D" w14:textId="5B888483" w:rsidR="00B118C8" w:rsidRPr="00483D4C" w:rsidRDefault="00B118C8" w:rsidP="00E94E67">
      <w:pPr>
        <w:jc w:val="both"/>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83880C7" w14:textId="77777777" w:rsidR="00592DDD" w:rsidRPr="00483D4C" w:rsidRDefault="00592DDD" w:rsidP="00E94E67">
      <w:pPr>
        <w:jc w:val="both"/>
        <w:rPr>
          <w:sz w:val="28"/>
          <w:szCs w:val="26"/>
          <w:lang w:val="vi-VN"/>
        </w:rPr>
      </w:pPr>
    </w:p>
    <w:p w14:paraId="6C38D752" w14:textId="77777777" w:rsidR="00B118C8" w:rsidRPr="00483D4C" w:rsidRDefault="00B118C8" w:rsidP="00E94E67">
      <w:pPr>
        <w:tabs>
          <w:tab w:val="center" w:pos="6237"/>
        </w:tabs>
        <w:jc w:val="both"/>
        <w:rPr>
          <w:sz w:val="28"/>
          <w:szCs w:val="26"/>
          <w:lang w:val="vi-VN"/>
        </w:rPr>
      </w:pPr>
      <w:r w:rsidRPr="00483D4C">
        <w:rPr>
          <w:sz w:val="28"/>
          <w:szCs w:val="26"/>
          <w:lang w:val="vi-VN"/>
        </w:rPr>
        <w:tab/>
        <w:t xml:space="preserve">Tp. Hồ Chí Minh, ngày     tháng   năm   </w:t>
      </w:r>
    </w:p>
    <w:p w14:paraId="5BA95481" w14:textId="77777777" w:rsidR="00B118C8" w:rsidRPr="00483D4C" w:rsidRDefault="00B118C8" w:rsidP="00E94E67">
      <w:pPr>
        <w:tabs>
          <w:tab w:val="center" w:pos="6237"/>
        </w:tabs>
        <w:jc w:val="both"/>
        <w:rPr>
          <w:sz w:val="28"/>
          <w:szCs w:val="26"/>
          <w:lang w:val="vi-VN"/>
        </w:rPr>
      </w:pPr>
      <w:r w:rsidRPr="00483D4C">
        <w:rPr>
          <w:sz w:val="28"/>
          <w:szCs w:val="26"/>
          <w:lang w:val="vi-VN"/>
        </w:rPr>
        <w:tab/>
        <w:t>(kí và ghi họ tên)</w:t>
      </w:r>
    </w:p>
    <w:p w14:paraId="0A1BD27A" w14:textId="77777777" w:rsidR="00B118C8" w:rsidRPr="00483D4C" w:rsidRDefault="00B118C8" w:rsidP="00E94E67">
      <w:pPr>
        <w:jc w:val="both"/>
        <w:rPr>
          <w:sz w:val="28"/>
          <w:szCs w:val="26"/>
          <w:lang w:val="vi-VN"/>
        </w:rPr>
      </w:pPr>
    </w:p>
    <w:p w14:paraId="68663E3A" w14:textId="77777777" w:rsidR="00B118C8" w:rsidRPr="00483D4C" w:rsidRDefault="00B118C8" w:rsidP="00E94E67">
      <w:pPr>
        <w:jc w:val="both"/>
        <w:rPr>
          <w:sz w:val="28"/>
          <w:szCs w:val="26"/>
          <w:lang w:val="vi-VN"/>
        </w:rPr>
      </w:pPr>
    </w:p>
    <w:p w14:paraId="356E21D8" w14:textId="77777777" w:rsidR="00B118C8" w:rsidRPr="00483D4C" w:rsidRDefault="00B118C8" w:rsidP="00E94E67">
      <w:pPr>
        <w:jc w:val="both"/>
        <w:rPr>
          <w:sz w:val="28"/>
          <w:szCs w:val="26"/>
          <w:lang w:val="vi-VN"/>
        </w:rPr>
      </w:pPr>
    </w:p>
    <w:p w14:paraId="5D152F16" w14:textId="77777777" w:rsidR="00B118C8" w:rsidRPr="00483D4C" w:rsidRDefault="00B118C8" w:rsidP="00E94E67">
      <w:pPr>
        <w:pStyle w:val="Nidungvnbn"/>
        <w:spacing w:line="240" w:lineRule="auto"/>
        <w:rPr>
          <w:b/>
          <w:sz w:val="28"/>
          <w:lang w:val="vi-VN"/>
        </w:rPr>
      </w:pPr>
      <w:r w:rsidRPr="00483D4C">
        <w:rPr>
          <w:b/>
          <w:sz w:val="28"/>
          <w:lang w:val="vi-VN"/>
        </w:rPr>
        <w:t>Phần đánh giá của GV chấm bài</w:t>
      </w:r>
    </w:p>
    <w:p w14:paraId="10BC541C" w14:textId="7E84CC44" w:rsidR="00B118C8" w:rsidRPr="00483D4C" w:rsidRDefault="00B118C8" w:rsidP="00E94E67">
      <w:pPr>
        <w:jc w:val="both"/>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FB5503F" w14:textId="2B5E427E" w:rsidR="00592DDD" w:rsidRPr="00483D4C" w:rsidRDefault="00592DDD" w:rsidP="00E94E67">
      <w:pPr>
        <w:jc w:val="both"/>
        <w:rPr>
          <w:sz w:val="28"/>
          <w:szCs w:val="26"/>
          <w:lang w:val="vi-VN"/>
        </w:rPr>
      </w:pPr>
    </w:p>
    <w:p w14:paraId="23F365FA" w14:textId="77777777" w:rsidR="00B118C8" w:rsidRPr="00483D4C" w:rsidRDefault="00B118C8" w:rsidP="00E94E67">
      <w:pPr>
        <w:tabs>
          <w:tab w:val="center" w:pos="6237"/>
        </w:tabs>
        <w:jc w:val="both"/>
        <w:rPr>
          <w:sz w:val="28"/>
          <w:szCs w:val="26"/>
          <w:lang w:val="vi-VN"/>
        </w:rPr>
      </w:pPr>
      <w:r w:rsidRPr="00483D4C">
        <w:rPr>
          <w:sz w:val="28"/>
          <w:szCs w:val="26"/>
          <w:lang w:val="vi-VN"/>
        </w:rPr>
        <w:tab/>
        <w:t xml:space="preserve">Tp. Hồ Chí Minh, ngày     tháng   năm   </w:t>
      </w:r>
    </w:p>
    <w:p w14:paraId="4B9BFD50" w14:textId="77777777" w:rsidR="00B118C8" w:rsidRPr="00483D4C" w:rsidRDefault="00B118C8" w:rsidP="00E94E67">
      <w:pPr>
        <w:tabs>
          <w:tab w:val="center" w:pos="6237"/>
        </w:tabs>
        <w:jc w:val="both"/>
        <w:rPr>
          <w:sz w:val="28"/>
          <w:szCs w:val="26"/>
          <w:lang w:val="vi-VN"/>
        </w:rPr>
      </w:pPr>
      <w:r w:rsidRPr="00483D4C">
        <w:rPr>
          <w:sz w:val="28"/>
          <w:szCs w:val="26"/>
          <w:lang w:val="vi-VN"/>
        </w:rPr>
        <w:tab/>
        <w:t>(kí và ghi họ tên)</w:t>
      </w:r>
    </w:p>
    <w:p w14:paraId="3A51C991" w14:textId="77777777" w:rsidR="00B118C8" w:rsidRPr="00483D4C" w:rsidRDefault="00B118C8" w:rsidP="00E94E67">
      <w:pPr>
        <w:jc w:val="both"/>
        <w:rPr>
          <w:sz w:val="28"/>
          <w:szCs w:val="26"/>
          <w:lang w:val="vi-VN"/>
        </w:rPr>
      </w:pPr>
    </w:p>
    <w:p w14:paraId="6EAEA1E7" w14:textId="77777777" w:rsidR="00B118C8" w:rsidRPr="00483D4C" w:rsidRDefault="00B118C8" w:rsidP="00E94E67">
      <w:pPr>
        <w:pStyle w:val="Tiumccp1"/>
        <w:spacing w:line="240" w:lineRule="auto"/>
        <w:jc w:val="both"/>
        <w:rPr>
          <w:szCs w:val="26"/>
          <w:lang w:val="vi-VN"/>
        </w:rPr>
      </w:pPr>
      <w:r w:rsidRPr="00483D4C">
        <w:rPr>
          <w:szCs w:val="26"/>
          <w:lang w:val="vi-VN"/>
        </w:rPr>
        <w:br w:type="page"/>
      </w:r>
    </w:p>
    <w:p w14:paraId="520ECC93" w14:textId="33C5FF96" w:rsidR="00DB7595" w:rsidRPr="00346147" w:rsidRDefault="00DB7595" w:rsidP="00E94E67">
      <w:pPr>
        <w:jc w:val="both"/>
        <w:rPr>
          <w:sz w:val="26"/>
          <w:szCs w:val="26"/>
          <w:lang w:val="vi-VN"/>
        </w:rPr>
        <w:sectPr w:rsidR="00DB7595" w:rsidRPr="00346147" w:rsidSect="00B118C8">
          <w:headerReference w:type="default" r:id="rId10"/>
          <w:pgSz w:w="12240" w:h="15840"/>
          <w:pgMar w:top="1985" w:right="1134" w:bottom="1701" w:left="1985" w:header="720" w:footer="720" w:gutter="0"/>
          <w:pgNumType w:fmt="lowerRoman" w:start="1"/>
          <w:cols w:space="720"/>
          <w:docGrid w:linePitch="360"/>
        </w:sectPr>
      </w:pPr>
    </w:p>
    <w:bookmarkStart w:id="5" w:name="_Toc142725004" w:displacedByCustomXml="next"/>
    <w:sdt>
      <w:sdtPr>
        <w:rPr>
          <w:rFonts w:eastAsia="Times New Roman" w:cs="Times New Roman"/>
          <w:b w:val="0"/>
          <w:bCs w:val="0"/>
          <w:color w:val="auto"/>
          <w:sz w:val="24"/>
          <w:szCs w:val="24"/>
        </w:rPr>
        <w:id w:val="-1541200047"/>
        <w:docPartObj>
          <w:docPartGallery w:val="Table of Contents"/>
          <w:docPartUnique/>
        </w:docPartObj>
      </w:sdtPr>
      <w:sdtEndPr>
        <w:rPr>
          <w:noProof/>
        </w:rPr>
      </w:sdtEndPr>
      <w:sdtContent>
        <w:bookmarkStart w:id="6" w:name="_Toc387692908" w:displacedByCustomXml="prev"/>
        <w:p w14:paraId="252AF94C" w14:textId="77777777" w:rsidR="00AA769A" w:rsidRDefault="00AA769A" w:rsidP="008533AC">
          <w:pPr>
            <w:pStyle w:val="Heading1"/>
            <w:rPr>
              <w:rFonts w:cs="Times New Roman"/>
            </w:rPr>
          </w:pPr>
          <w:r w:rsidRPr="00AA769A">
            <w:rPr>
              <w:rFonts w:cs="Times New Roman"/>
            </w:rPr>
            <w:t>MỤC LỤC</w:t>
          </w:r>
          <w:bookmarkEnd w:id="5"/>
          <w:bookmarkEnd w:id="6"/>
        </w:p>
        <w:p w14:paraId="4B3E6D6D" w14:textId="372A51C9" w:rsidR="00AA769A" w:rsidRDefault="00AA769A" w:rsidP="00E94E67">
          <w:pPr>
            <w:pStyle w:val="TOCHeading"/>
            <w:spacing w:line="240" w:lineRule="auto"/>
            <w:jc w:val="both"/>
          </w:pPr>
        </w:p>
        <w:p w14:paraId="31CA0EAA" w14:textId="54DECE47" w:rsidR="00942F1E" w:rsidRDefault="00AA769A">
          <w:pPr>
            <w:pStyle w:val="TOC1"/>
            <w:tabs>
              <w:tab w:val="right" w:leader="dot" w:pos="910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7" w:name="_GoBack"/>
          <w:bookmarkEnd w:id="7"/>
          <w:r w:rsidR="00942F1E" w:rsidRPr="006A2709">
            <w:rPr>
              <w:rStyle w:val="Hyperlink"/>
              <w:noProof/>
            </w:rPr>
            <w:fldChar w:fldCharType="begin"/>
          </w:r>
          <w:r w:rsidR="00942F1E" w:rsidRPr="006A2709">
            <w:rPr>
              <w:rStyle w:val="Hyperlink"/>
              <w:noProof/>
            </w:rPr>
            <w:instrText xml:space="preserve"> </w:instrText>
          </w:r>
          <w:r w:rsidR="00942F1E">
            <w:rPr>
              <w:noProof/>
            </w:rPr>
            <w:instrText>HYPERLINK \l "_Toc142725002"</w:instrText>
          </w:r>
          <w:r w:rsidR="00942F1E" w:rsidRPr="006A2709">
            <w:rPr>
              <w:rStyle w:val="Hyperlink"/>
              <w:noProof/>
            </w:rPr>
            <w:instrText xml:space="preserve"> </w:instrText>
          </w:r>
          <w:r w:rsidR="00942F1E" w:rsidRPr="006A2709">
            <w:rPr>
              <w:rStyle w:val="Hyperlink"/>
              <w:noProof/>
            </w:rPr>
          </w:r>
          <w:r w:rsidR="00942F1E" w:rsidRPr="006A2709">
            <w:rPr>
              <w:rStyle w:val="Hyperlink"/>
              <w:noProof/>
            </w:rPr>
            <w:fldChar w:fldCharType="separate"/>
          </w:r>
          <w:r w:rsidR="00942F1E" w:rsidRPr="006A2709">
            <w:rPr>
              <w:rStyle w:val="Hyperlink"/>
              <w:noProof/>
              <w:lang w:val="vi-VN"/>
            </w:rPr>
            <w:t>LỜI CẢM ƠN</w:t>
          </w:r>
          <w:r w:rsidR="00942F1E">
            <w:rPr>
              <w:noProof/>
              <w:webHidden/>
            </w:rPr>
            <w:tab/>
          </w:r>
          <w:r w:rsidR="00942F1E">
            <w:rPr>
              <w:noProof/>
              <w:webHidden/>
            </w:rPr>
            <w:fldChar w:fldCharType="begin"/>
          </w:r>
          <w:r w:rsidR="00942F1E">
            <w:rPr>
              <w:noProof/>
              <w:webHidden/>
            </w:rPr>
            <w:instrText xml:space="preserve"> PAGEREF _Toc142725002 \h </w:instrText>
          </w:r>
          <w:r w:rsidR="00942F1E">
            <w:rPr>
              <w:noProof/>
              <w:webHidden/>
            </w:rPr>
          </w:r>
          <w:r w:rsidR="00942F1E">
            <w:rPr>
              <w:noProof/>
              <w:webHidden/>
            </w:rPr>
            <w:fldChar w:fldCharType="separate"/>
          </w:r>
          <w:r w:rsidR="00942F1E">
            <w:rPr>
              <w:noProof/>
              <w:webHidden/>
            </w:rPr>
            <w:t>i</w:t>
          </w:r>
          <w:r w:rsidR="00942F1E">
            <w:rPr>
              <w:noProof/>
              <w:webHidden/>
            </w:rPr>
            <w:fldChar w:fldCharType="end"/>
          </w:r>
          <w:r w:rsidR="00942F1E" w:rsidRPr="006A2709">
            <w:rPr>
              <w:rStyle w:val="Hyperlink"/>
              <w:noProof/>
            </w:rPr>
            <w:fldChar w:fldCharType="end"/>
          </w:r>
        </w:p>
        <w:p w14:paraId="2FA16EEB" w14:textId="4202025E" w:rsidR="00942F1E" w:rsidRDefault="00942F1E">
          <w:pPr>
            <w:pStyle w:val="TOC1"/>
            <w:tabs>
              <w:tab w:val="right" w:leader="dot" w:pos="9105"/>
            </w:tabs>
            <w:rPr>
              <w:rFonts w:asciiTheme="minorHAnsi" w:eastAsiaTheme="minorEastAsia" w:hAnsiTheme="minorHAnsi" w:cstheme="minorBidi"/>
              <w:noProof/>
              <w:sz w:val="22"/>
              <w:szCs w:val="22"/>
            </w:rPr>
          </w:pPr>
          <w:hyperlink w:anchor="_Toc142725003" w:history="1">
            <w:r w:rsidRPr="006A2709">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_Toc142725003 \h </w:instrText>
            </w:r>
            <w:r>
              <w:rPr>
                <w:noProof/>
                <w:webHidden/>
              </w:rPr>
            </w:r>
            <w:r>
              <w:rPr>
                <w:noProof/>
                <w:webHidden/>
              </w:rPr>
              <w:fldChar w:fldCharType="separate"/>
            </w:r>
            <w:r>
              <w:rPr>
                <w:noProof/>
                <w:webHidden/>
              </w:rPr>
              <w:t>ii</w:t>
            </w:r>
            <w:r>
              <w:rPr>
                <w:noProof/>
                <w:webHidden/>
              </w:rPr>
              <w:fldChar w:fldCharType="end"/>
            </w:r>
          </w:hyperlink>
        </w:p>
        <w:p w14:paraId="5F28FB12" w14:textId="4288A04E" w:rsidR="00942F1E" w:rsidRDefault="00942F1E">
          <w:pPr>
            <w:pStyle w:val="TOC1"/>
            <w:tabs>
              <w:tab w:val="right" w:leader="dot" w:pos="9105"/>
            </w:tabs>
            <w:rPr>
              <w:rFonts w:asciiTheme="minorHAnsi" w:eastAsiaTheme="minorEastAsia" w:hAnsiTheme="minorHAnsi" w:cstheme="minorBidi"/>
              <w:noProof/>
              <w:sz w:val="22"/>
              <w:szCs w:val="22"/>
            </w:rPr>
          </w:pPr>
          <w:hyperlink w:anchor="_Toc142725004" w:history="1">
            <w:r w:rsidRPr="006A2709">
              <w:rPr>
                <w:rStyle w:val="Hyperlink"/>
                <w:noProof/>
              </w:rPr>
              <w:t>MỤC LỤC</w:t>
            </w:r>
            <w:r>
              <w:rPr>
                <w:noProof/>
                <w:webHidden/>
              </w:rPr>
              <w:tab/>
            </w:r>
            <w:r>
              <w:rPr>
                <w:noProof/>
                <w:webHidden/>
              </w:rPr>
              <w:fldChar w:fldCharType="begin"/>
            </w:r>
            <w:r>
              <w:rPr>
                <w:noProof/>
                <w:webHidden/>
              </w:rPr>
              <w:instrText xml:space="preserve"> PAGEREF _Toc142725004 \h </w:instrText>
            </w:r>
            <w:r>
              <w:rPr>
                <w:noProof/>
                <w:webHidden/>
              </w:rPr>
            </w:r>
            <w:r>
              <w:rPr>
                <w:noProof/>
                <w:webHidden/>
              </w:rPr>
              <w:fldChar w:fldCharType="separate"/>
            </w:r>
            <w:r>
              <w:rPr>
                <w:noProof/>
                <w:webHidden/>
              </w:rPr>
              <w:t>1</w:t>
            </w:r>
            <w:r>
              <w:rPr>
                <w:noProof/>
                <w:webHidden/>
              </w:rPr>
              <w:fldChar w:fldCharType="end"/>
            </w:r>
          </w:hyperlink>
        </w:p>
        <w:p w14:paraId="4234C93D" w14:textId="1543967A" w:rsidR="00942F1E" w:rsidRDefault="00942F1E">
          <w:pPr>
            <w:pStyle w:val="TOC1"/>
            <w:tabs>
              <w:tab w:val="right" w:leader="dot" w:pos="9105"/>
            </w:tabs>
            <w:rPr>
              <w:rFonts w:asciiTheme="minorHAnsi" w:eastAsiaTheme="minorEastAsia" w:hAnsiTheme="minorHAnsi" w:cstheme="minorBidi"/>
              <w:noProof/>
              <w:sz w:val="22"/>
              <w:szCs w:val="22"/>
            </w:rPr>
          </w:pPr>
          <w:hyperlink w:anchor="_Toc142725005" w:history="1">
            <w:r w:rsidRPr="006A2709">
              <w:rPr>
                <w:rStyle w:val="Hyperlink"/>
                <w:noProof/>
                <w:lang w:val="vi-VN"/>
              </w:rPr>
              <w:t>C</w:t>
            </w:r>
            <w:r w:rsidRPr="006A2709">
              <w:rPr>
                <w:rStyle w:val="Hyperlink"/>
                <w:noProof/>
              </w:rPr>
              <w:t>hương</w:t>
            </w:r>
            <w:r w:rsidRPr="006A2709">
              <w:rPr>
                <w:rStyle w:val="Hyperlink"/>
                <w:noProof/>
                <w:lang w:val="vi-VN"/>
              </w:rPr>
              <w:t xml:space="preserve"> 1 : Trung bình và các đo lường trung tâm</w:t>
            </w:r>
            <w:r>
              <w:rPr>
                <w:noProof/>
                <w:webHidden/>
              </w:rPr>
              <w:tab/>
            </w:r>
            <w:r>
              <w:rPr>
                <w:noProof/>
                <w:webHidden/>
              </w:rPr>
              <w:fldChar w:fldCharType="begin"/>
            </w:r>
            <w:r>
              <w:rPr>
                <w:noProof/>
                <w:webHidden/>
              </w:rPr>
              <w:instrText xml:space="preserve"> PAGEREF _Toc142725005 \h </w:instrText>
            </w:r>
            <w:r>
              <w:rPr>
                <w:noProof/>
                <w:webHidden/>
              </w:rPr>
            </w:r>
            <w:r>
              <w:rPr>
                <w:noProof/>
                <w:webHidden/>
              </w:rPr>
              <w:fldChar w:fldCharType="separate"/>
            </w:r>
            <w:r>
              <w:rPr>
                <w:noProof/>
                <w:webHidden/>
              </w:rPr>
              <w:t>2</w:t>
            </w:r>
            <w:r>
              <w:rPr>
                <w:noProof/>
                <w:webHidden/>
              </w:rPr>
              <w:fldChar w:fldCharType="end"/>
            </w:r>
          </w:hyperlink>
        </w:p>
        <w:p w14:paraId="7E1911FB" w14:textId="111B71AC" w:rsidR="00942F1E" w:rsidRDefault="00942F1E">
          <w:pPr>
            <w:pStyle w:val="TOC2"/>
            <w:tabs>
              <w:tab w:val="right" w:leader="dot" w:pos="9105"/>
            </w:tabs>
            <w:rPr>
              <w:rFonts w:asciiTheme="minorHAnsi" w:eastAsiaTheme="minorEastAsia" w:hAnsiTheme="minorHAnsi" w:cstheme="minorBidi"/>
              <w:noProof/>
              <w:sz w:val="22"/>
              <w:szCs w:val="22"/>
            </w:rPr>
          </w:pPr>
          <w:hyperlink w:anchor="_Toc142725006" w:history="1">
            <w:r w:rsidRPr="006A2709">
              <w:rPr>
                <w:rStyle w:val="Hyperlink"/>
                <w:noProof/>
              </w:rPr>
              <w:t>I. Tổng quan về các hàm:</w:t>
            </w:r>
            <w:r>
              <w:rPr>
                <w:noProof/>
                <w:webHidden/>
              </w:rPr>
              <w:tab/>
            </w:r>
            <w:r>
              <w:rPr>
                <w:noProof/>
                <w:webHidden/>
              </w:rPr>
              <w:fldChar w:fldCharType="begin"/>
            </w:r>
            <w:r>
              <w:rPr>
                <w:noProof/>
                <w:webHidden/>
              </w:rPr>
              <w:instrText xml:space="preserve"> PAGEREF _Toc142725006 \h </w:instrText>
            </w:r>
            <w:r>
              <w:rPr>
                <w:noProof/>
                <w:webHidden/>
              </w:rPr>
            </w:r>
            <w:r>
              <w:rPr>
                <w:noProof/>
                <w:webHidden/>
              </w:rPr>
              <w:fldChar w:fldCharType="separate"/>
            </w:r>
            <w:r>
              <w:rPr>
                <w:noProof/>
                <w:webHidden/>
              </w:rPr>
              <w:t>2</w:t>
            </w:r>
            <w:r>
              <w:rPr>
                <w:noProof/>
                <w:webHidden/>
              </w:rPr>
              <w:fldChar w:fldCharType="end"/>
            </w:r>
          </w:hyperlink>
        </w:p>
        <w:p w14:paraId="22D3CECF" w14:textId="2E9037BD" w:rsidR="00942F1E" w:rsidRDefault="00942F1E">
          <w:pPr>
            <w:pStyle w:val="TOC2"/>
            <w:tabs>
              <w:tab w:val="right" w:leader="dot" w:pos="9105"/>
            </w:tabs>
            <w:rPr>
              <w:rFonts w:asciiTheme="minorHAnsi" w:eastAsiaTheme="minorEastAsia" w:hAnsiTheme="minorHAnsi" w:cstheme="minorBidi"/>
              <w:noProof/>
              <w:sz w:val="22"/>
              <w:szCs w:val="22"/>
            </w:rPr>
          </w:pPr>
          <w:hyperlink w:anchor="_Toc142725007" w:history="1">
            <w:r w:rsidRPr="006A2709">
              <w:rPr>
                <w:rStyle w:val="Hyperlink"/>
                <w:noProof/>
              </w:rPr>
              <w:t>II. Giải thích ý nghĩa của từng hàm</w:t>
            </w:r>
            <w:r>
              <w:rPr>
                <w:noProof/>
                <w:webHidden/>
              </w:rPr>
              <w:tab/>
            </w:r>
            <w:r>
              <w:rPr>
                <w:noProof/>
                <w:webHidden/>
              </w:rPr>
              <w:fldChar w:fldCharType="begin"/>
            </w:r>
            <w:r>
              <w:rPr>
                <w:noProof/>
                <w:webHidden/>
              </w:rPr>
              <w:instrText xml:space="preserve"> PAGEREF _Toc142725007 \h </w:instrText>
            </w:r>
            <w:r>
              <w:rPr>
                <w:noProof/>
                <w:webHidden/>
              </w:rPr>
            </w:r>
            <w:r>
              <w:rPr>
                <w:noProof/>
                <w:webHidden/>
              </w:rPr>
              <w:fldChar w:fldCharType="separate"/>
            </w:r>
            <w:r>
              <w:rPr>
                <w:noProof/>
                <w:webHidden/>
              </w:rPr>
              <w:t>2</w:t>
            </w:r>
            <w:r>
              <w:rPr>
                <w:noProof/>
                <w:webHidden/>
              </w:rPr>
              <w:fldChar w:fldCharType="end"/>
            </w:r>
          </w:hyperlink>
        </w:p>
        <w:p w14:paraId="32B1A228" w14:textId="240EE6B8" w:rsidR="00942F1E" w:rsidRDefault="00942F1E">
          <w:pPr>
            <w:pStyle w:val="TOC1"/>
            <w:tabs>
              <w:tab w:val="right" w:leader="dot" w:pos="9105"/>
            </w:tabs>
            <w:rPr>
              <w:rFonts w:asciiTheme="minorHAnsi" w:eastAsiaTheme="minorEastAsia" w:hAnsiTheme="minorHAnsi" w:cstheme="minorBidi"/>
              <w:noProof/>
              <w:sz w:val="22"/>
              <w:szCs w:val="22"/>
            </w:rPr>
          </w:pPr>
          <w:hyperlink w:anchor="_Toc142725008" w:history="1">
            <w:r w:rsidRPr="006A2709">
              <w:rPr>
                <w:rStyle w:val="Hyperlink"/>
                <w:noProof/>
              </w:rPr>
              <w:t>Chương 2 : Đo lường về sự phân tán của dữ liệu</w:t>
            </w:r>
            <w:r>
              <w:rPr>
                <w:noProof/>
                <w:webHidden/>
              </w:rPr>
              <w:tab/>
            </w:r>
            <w:r>
              <w:rPr>
                <w:noProof/>
                <w:webHidden/>
              </w:rPr>
              <w:fldChar w:fldCharType="begin"/>
            </w:r>
            <w:r>
              <w:rPr>
                <w:noProof/>
                <w:webHidden/>
              </w:rPr>
              <w:instrText xml:space="preserve"> PAGEREF _Toc142725008 \h </w:instrText>
            </w:r>
            <w:r>
              <w:rPr>
                <w:noProof/>
                <w:webHidden/>
              </w:rPr>
            </w:r>
            <w:r>
              <w:rPr>
                <w:noProof/>
                <w:webHidden/>
              </w:rPr>
              <w:fldChar w:fldCharType="separate"/>
            </w:r>
            <w:r>
              <w:rPr>
                <w:noProof/>
                <w:webHidden/>
              </w:rPr>
              <w:t>10</w:t>
            </w:r>
            <w:r>
              <w:rPr>
                <w:noProof/>
                <w:webHidden/>
              </w:rPr>
              <w:fldChar w:fldCharType="end"/>
            </w:r>
          </w:hyperlink>
        </w:p>
        <w:p w14:paraId="63A6B2E5" w14:textId="61A125C8" w:rsidR="00942F1E" w:rsidRDefault="00942F1E">
          <w:pPr>
            <w:pStyle w:val="TOC2"/>
            <w:tabs>
              <w:tab w:val="right" w:leader="dot" w:pos="9105"/>
            </w:tabs>
            <w:rPr>
              <w:rFonts w:asciiTheme="minorHAnsi" w:eastAsiaTheme="minorEastAsia" w:hAnsiTheme="minorHAnsi" w:cstheme="minorBidi"/>
              <w:noProof/>
              <w:sz w:val="22"/>
              <w:szCs w:val="22"/>
            </w:rPr>
          </w:pPr>
          <w:hyperlink w:anchor="_Toc142725009" w:history="1">
            <w:r w:rsidRPr="006A2709">
              <w:rPr>
                <w:rStyle w:val="Hyperlink"/>
                <w:noProof/>
              </w:rPr>
              <w:t>I. Tổng quan về các hàm:</w:t>
            </w:r>
            <w:r>
              <w:rPr>
                <w:noProof/>
                <w:webHidden/>
              </w:rPr>
              <w:tab/>
            </w:r>
            <w:r>
              <w:rPr>
                <w:noProof/>
                <w:webHidden/>
              </w:rPr>
              <w:fldChar w:fldCharType="begin"/>
            </w:r>
            <w:r>
              <w:rPr>
                <w:noProof/>
                <w:webHidden/>
              </w:rPr>
              <w:instrText xml:space="preserve"> PAGEREF _Toc142725009 \h </w:instrText>
            </w:r>
            <w:r>
              <w:rPr>
                <w:noProof/>
                <w:webHidden/>
              </w:rPr>
            </w:r>
            <w:r>
              <w:rPr>
                <w:noProof/>
                <w:webHidden/>
              </w:rPr>
              <w:fldChar w:fldCharType="separate"/>
            </w:r>
            <w:r>
              <w:rPr>
                <w:noProof/>
                <w:webHidden/>
              </w:rPr>
              <w:t>10</w:t>
            </w:r>
            <w:r>
              <w:rPr>
                <w:noProof/>
                <w:webHidden/>
              </w:rPr>
              <w:fldChar w:fldCharType="end"/>
            </w:r>
          </w:hyperlink>
        </w:p>
        <w:p w14:paraId="0D29D748" w14:textId="10242BA4" w:rsidR="00942F1E" w:rsidRDefault="00942F1E">
          <w:pPr>
            <w:pStyle w:val="TOC2"/>
            <w:tabs>
              <w:tab w:val="right" w:leader="dot" w:pos="9105"/>
            </w:tabs>
            <w:rPr>
              <w:rFonts w:asciiTheme="minorHAnsi" w:eastAsiaTheme="minorEastAsia" w:hAnsiTheme="minorHAnsi" w:cstheme="minorBidi"/>
              <w:noProof/>
              <w:sz w:val="22"/>
              <w:szCs w:val="22"/>
            </w:rPr>
          </w:pPr>
          <w:hyperlink w:anchor="_Toc142725010" w:history="1">
            <w:r w:rsidRPr="006A2709">
              <w:rPr>
                <w:rStyle w:val="Hyperlink"/>
                <w:noProof/>
              </w:rPr>
              <w:t>II. Giải thích ý nghĩa của từng hàm</w:t>
            </w:r>
            <w:r>
              <w:rPr>
                <w:noProof/>
                <w:webHidden/>
              </w:rPr>
              <w:tab/>
            </w:r>
            <w:r>
              <w:rPr>
                <w:noProof/>
                <w:webHidden/>
              </w:rPr>
              <w:fldChar w:fldCharType="begin"/>
            </w:r>
            <w:r>
              <w:rPr>
                <w:noProof/>
                <w:webHidden/>
              </w:rPr>
              <w:instrText xml:space="preserve"> PAGEREF _Toc142725010 \h </w:instrText>
            </w:r>
            <w:r>
              <w:rPr>
                <w:noProof/>
                <w:webHidden/>
              </w:rPr>
            </w:r>
            <w:r>
              <w:rPr>
                <w:noProof/>
                <w:webHidden/>
              </w:rPr>
              <w:fldChar w:fldCharType="separate"/>
            </w:r>
            <w:r>
              <w:rPr>
                <w:noProof/>
                <w:webHidden/>
              </w:rPr>
              <w:t>11</w:t>
            </w:r>
            <w:r>
              <w:rPr>
                <w:noProof/>
                <w:webHidden/>
              </w:rPr>
              <w:fldChar w:fldCharType="end"/>
            </w:r>
          </w:hyperlink>
        </w:p>
        <w:p w14:paraId="1934A1B3" w14:textId="73880CEE" w:rsidR="00942F1E" w:rsidRDefault="00942F1E">
          <w:pPr>
            <w:pStyle w:val="TOC1"/>
            <w:tabs>
              <w:tab w:val="right" w:leader="dot" w:pos="9105"/>
            </w:tabs>
            <w:rPr>
              <w:rFonts w:asciiTheme="minorHAnsi" w:eastAsiaTheme="minorEastAsia" w:hAnsiTheme="minorHAnsi" w:cstheme="minorBidi"/>
              <w:noProof/>
              <w:sz w:val="22"/>
              <w:szCs w:val="22"/>
            </w:rPr>
          </w:pPr>
          <w:hyperlink w:anchor="_Toc142725011" w:history="1">
            <w:r w:rsidRPr="006A2709">
              <w:rPr>
                <w:rStyle w:val="Hyperlink"/>
                <w:noProof/>
              </w:rPr>
              <w:t>Chương 3 : Thống kê cho mối quan hệ giữa hai đầu vào</w:t>
            </w:r>
            <w:r>
              <w:rPr>
                <w:noProof/>
                <w:webHidden/>
              </w:rPr>
              <w:tab/>
            </w:r>
            <w:r>
              <w:rPr>
                <w:noProof/>
                <w:webHidden/>
              </w:rPr>
              <w:fldChar w:fldCharType="begin"/>
            </w:r>
            <w:r>
              <w:rPr>
                <w:noProof/>
                <w:webHidden/>
              </w:rPr>
              <w:instrText xml:space="preserve"> PAGEREF _Toc142725011 \h </w:instrText>
            </w:r>
            <w:r>
              <w:rPr>
                <w:noProof/>
                <w:webHidden/>
              </w:rPr>
            </w:r>
            <w:r>
              <w:rPr>
                <w:noProof/>
                <w:webHidden/>
              </w:rPr>
              <w:fldChar w:fldCharType="separate"/>
            </w:r>
            <w:r>
              <w:rPr>
                <w:noProof/>
                <w:webHidden/>
              </w:rPr>
              <w:t>14</w:t>
            </w:r>
            <w:r>
              <w:rPr>
                <w:noProof/>
                <w:webHidden/>
              </w:rPr>
              <w:fldChar w:fldCharType="end"/>
            </w:r>
          </w:hyperlink>
        </w:p>
        <w:p w14:paraId="132C20E1" w14:textId="4E47CA51" w:rsidR="00942F1E" w:rsidRDefault="00942F1E">
          <w:pPr>
            <w:pStyle w:val="TOC2"/>
            <w:tabs>
              <w:tab w:val="right" w:leader="dot" w:pos="9105"/>
            </w:tabs>
            <w:rPr>
              <w:rFonts w:asciiTheme="minorHAnsi" w:eastAsiaTheme="minorEastAsia" w:hAnsiTheme="minorHAnsi" w:cstheme="minorBidi"/>
              <w:noProof/>
              <w:sz w:val="22"/>
              <w:szCs w:val="22"/>
            </w:rPr>
          </w:pPr>
          <w:hyperlink w:anchor="_Toc142725012" w:history="1">
            <w:r w:rsidRPr="006A2709">
              <w:rPr>
                <w:rStyle w:val="Hyperlink"/>
                <w:noProof/>
              </w:rPr>
              <w:t>I. Tổng quan về các hàm:</w:t>
            </w:r>
            <w:r>
              <w:rPr>
                <w:noProof/>
                <w:webHidden/>
              </w:rPr>
              <w:tab/>
            </w:r>
            <w:r>
              <w:rPr>
                <w:noProof/>
                <w:webHidden/>
              </w:rPr>
              <w:fldChar w:fldCharType="begin"/>
            </w:r>
            <w:r>
              <w:rPr>
                <w:noProof/>
                <w:webHidden/>
              </w:rPr>
              <w:instrText xml:space="preserve"> PAGEREF _Toc142725012 \h </w:instrText>
            </w:r>
            <w:r>
              <w:rPr>
                <w:noProof/>
                <w:webHidden/>
              </w:rPr>
            </w:r>
            <w:r>
              <w:rPr>
                <w:noProof/>
                <w:webHidden/>
              </w:rPr>
              <w:fldChar w:fldCharType="separate"/>
            </w:r>
            <w:r>
              <w:rPr>
                <w:noProof/>
                <w:webHidden/>
              </w:rPr>
              <w:t>14</w:t>
            </w:r>
            <w:r>
              <w:rPr>
                <w:noProof/>
                <w:webHidden/>
              </w:rPr>
              <w:fldChar w:fldCharType="end"/>
            </w:r>
          </w:hyperlink>
        </w:p>
        <w:p w14:paraId="1EF60AD7" w14:textId="55FEDC73" w:rsidR="00942F1E" w:rsidRDefault="00942F1E">
          <w:pPr>
            <w:pStyle w:val="TOC2"/>
            <w:tabs>
              <w:tab w:val="right" w:leader="dot" w:pos="9105"/>
            </w:tabs>
            <w:rPr>
              <w:rFonts w:asciiTheme="minorHAnsi" w:eastAsiaTheme="minorEastAsia" w:hAnsiTheme="minorHAnsi" w:cstheme="minorBidi"/>
              <w:noProof/>
              <w:sz w:val="22"/>
              <w:szCs w:val="22"/>
            </w:rPr>
          </w:pPr>
          <w:hyperlink w:anchor="_Toc142725013" w:history="1">
            <w:r w:rsidRPr="006A2709">
              <w:rPr>
                <w:rStyle w:val="Hyperlink"/>
                <w:noProof/>
              </w:rPr>
              <w:t>II. Giải thích ý nghĩa của từng hàm</w:t>
            </w:r>
            <w:r>
              <w:rPr>
                <w:noProof/>
                <w:webHidden/>
              </w:rPr>
              <w:tab/>
            </w:r>
            <w:r>
              <w:rPr>
                <w:noProof/>
                <w:webHidden/>
              </w:rPr>
              <w:fldChar w:fldCharType="begin"/>
            </w:r>
            <w:r>
              <w:rPr>
                <w:noProof/>
                <w:webHidden/>
              </w:rPr>
              <w:instrText xml:space="preserve"> PAGEREF _Toc142725013 \h </w:instrText>
            </w:r>
            <w:r>
              <w:rPr>
                <w:noProof/>
                <w:webHidden/>
              </w:rPr>
            </w:r>
            <w:r>
              <w:rPr>
                <w:noProof/>
                <w:webHidden/>
              </w:rPr>
              <w:fldChar w:fldCharType="separate"/>
            </w:r>
            <w:r>
              <w:rPr>
                <w:noProof/>
                <w:webHidden/>
              </w:rPr>
              <w:t>14</w:t>
            </w:r>
            <w:r>
              <w:rPr>
                <w:noProof/>
                <w:webHidden/>
              </w:rPr>
              <w:fldChar w:fldCharType="end"/>
            </w:r>
          </w:hyperlink>
        </w:p>
        <w:p w14:paraId="600AAF4C" w14:textId="4106D5EB" w:rsidR="00942F1E" w:rsidRDefault="00942F1E">
          <w:pPr>
            <w:pStyle w:val="TOC1"/>
            <w:tabs>
              <w:tab w:val="right" w:leader="dot" w:pos="9105"/>
            </w:tabs>
            <w:rPr>
              <w:rFonts w:asciiTheme="minorHAnsi" w:eastAsiaTheme="minorEastAsia" w:hAnsiTheme="minorHAnsi" w:cstheme="minorBidi"/>
              <w:noProof/>
              <w:sz w:val="22"/>
              <w:szCs w:val="22"/>
            </w:rPr>
          </w:pPr>
          <w:hyperlink w:anchor="_Toc142725014" w:history="1">
            <w:r w:rsidRPr="006A2709">
              <w:rPr>
                <w:rStyle w:val="Hyperlink"/>
                <w:noProof/>
              </w:rPr>
              <w:t>Chương 4: Lớp statistics.NormalDist và các phép tính liên quan</w:t>
            </w:r>
            <w:r>
              <w:rPr>
                <w:noProof/>
                <w:webHidden/>
              </w:rPr>
              <w:tab/>
            </w:r>
            <w:r>
              <w:rPr>
                <w:noProof/>
                <w:webHidden/>
              </w:rPr>
              <w:fldChar w:fldCharType="begin"/>
            </w:r>
            <w:r>
              <w:rPr>
                <w:noProof/>
                <w:webHidden/>
              </w:rPr>
              <w:instrText xml:space="preserve"> PAGEREF _Toc142725014 \h </w:instrText>
            </w:r>
            <w:r>
              <w:rPr>
                <w:noProof/>
                <w:webHidden/>
              </w:rPr>
            </w:r>
            <w:r>
              <w:rPr>
                <w:noProof/>
                <w:webHidden/>
              </w:rPr>
              <w:fldChar w:fldCharType="separate"/>
            </w:r>
            <w:r>
              <w:rPr>
                <w:noProof/>
                <w:webHidden/>
              </w:rPr>
              <w:t>17</w:t>
            </w:r>
            <w:r>
              <w:rPr>
                <w:noProof/>
                <w:webHidden/>
              </w:rPr>
              <w:fldChar w:fldCharType="end"/>
            </w:r>
          </w:hyperlink>
        </w:p>
        <w:p w14:paraId="14F3E49B" w14:textId="24671F81" w:rsidR="00942F1E" w:rsidRDefault="00942F1E">
          <w:pPr>
            <w:pStyle w:val="TOC2"/>
            <w:tabs>
              <w:tab w:val="right" w:leader="dot" w:pos="9105"/>
            </w:tabs>
            <w:rPr>
              <w:rFonts w:asciiTheme="minorHAnsi" w:eastAsiaTheme="minorEastAsia" w:hAnsiTheme="minorHAnsi" w:cstheme="minorBidi"/>
              <w:noProof/>
              <w:sz w:val="22"/>
              <w:szCs w:val="22"/>
            </w:rPr>
          </w:pPr>
          <w:hyperlink w:anchor="_Toc142725015" w:history="1">
            <w:r w:rsidRPr="006A2709">
              <w:rPr>
                <w:rStyle w:val="Hyperlink"/>
                <w:noProof/>
              </w:rPr>
              <w:t>I. Tổng quát:</w:t>
            </w:r>
            <w:r>
              <w:rPr>
                <w:noProof/>
                <w:webHidden/>
              </w:rPr>
              <w:tab/>
            </w:r>
            <w:r>
              <w:rPr>
                <w:noProof/>
                <w:webHidden/>
              </w:rPr>
              <w:fldChar w:fldCharType="begin"/>
            </w:r>
            <w:r>
              <w:rPr>
                <w:noProof/>
                <w:webHidden/>
              </w:rPr>
              <w:instrText xml:space="preserve"> PAGEREF _Toc142725015 \h </w:instrText>
            </w:r>
            <w:r>
              <w:rPr>
                <w:noProof/>
                <w:webHidden/>
              </w:rPr>
            </w:r>
            <w:r>
              <w:rPr>
                <w:noProof/>
                <w:webHidden/>
              </w:rPr>
              <w:fldChar w:fldCharType="separate"/>
            </w:r>
            <w:r>
              <w:rPr>
                <w:noProof/>
                <w:webHidden/>
              </w:rPr>
              <w:t>17</w:t>
            </w:r>
            <w:r>
              <w:rPr>
                <w:noProof/>
                <w:webHidden/>
              </w:rPr>
              <w:fldChar w:fldCharType="end"/>
            </w:r>
          </w:hyperlink>
        </w:p>
        <w:p w14:paraId="6B95DAA8" w14:textId="11F495AE" w:rsidR="00942F1E" w:rsidRDefault="00942F1E">
          <w:pPr>
            <w:pStyle w:val="TOC2"/>
            <w:tabs>
              <w:tab w:val="right" w:leader="dot" w:pos="9105"/>
            </w:tabs>
            <w:rPr>
              <w:rFonts w:asciiTheme="minorHAnsi" w:eastAsiaTheme="minorEastAsia" w:hAnsiTheme="minorHAnsi" w:cstheme="minorBidi"/>
              <w:noProof/>
              <w:sz w:val="22"/>
              <w:szCs w:val="22"/>
            </w:rPr>
          </w:pPr>
          <w:hyperlink w:anchor="_Toc142725016" w:history="1">
            <w:r w:rsidRPr="006A2709">
              <w:rPr>
                <w:rStyle w:val="Hyperlink"/>
                <w:noProof/>
              </w:rPr>
              <w:t>II. Ví dụ code minh họa của lớp statistics.NormalDist :</w:t>
            </w:r>
            <w:r>
              <w:rPr>
                <w:noProof/>
                <w:webHidden/>
              </w:rPr>
              <w:tab/>
            </w:r>
            <w:r>
              <w:rPr>
                <w:noProof/>
                <w:webHidden/>
              </w:rPr>
              <w:fldChar w:fldCharType="begin"/>
            </w:r>
            <w:r>
              <w:rPr>
                <w:noProof/>
                <w:webHidden/>
              </w:rPr>
              <w:instrText xml:space="preserve"> PAGEREF _Toc142725016 \h </w:instrText>
            </w:r>
            <w:r>
              <w:rPr>
                <w:noProof/>
                <w:webHidden/>
              </w:rPr>
            </w:r>
            <w:r>
              <w:rPr>
                <w:noProof/>
                <w:webHidden/>
              </w:rPr>
              <w:fldChar w:fldCharType="separate"/>
            </w:r>
            <w:r>
              <w:rPr>
                <w:noProof/>
                <w:webHidden/>
              </w:rPr>
              <w:t>18</w:t>
            </w:r>
            <w:r>
              <w:rPr>
                <w:noProof/>
                <w:webHidden/>
              </w:rPr>
              <w:fldChar w:fldCharType="end"/>
            </w:r>
          </w:hyperlink>
        </w:p>
        <w:p w14:paraId="6EF262C1" w14:textId="130C55AF" w:rsidR="00942F1E" w:rsidRDefault="00942F1E">
          <w:pPr>
            <w:pStyle w:val="TOC1"/>
            <w:tabs>
              <w:tab w:val="right" w:leader="dot" w:pos="9105"/>
            </w:tabs>
            <w:rPr>
              <w:rFonts w:asciiTheme="minorHAnsi" w:eastAsiaTheme="minorEastAsia" w:hAnsiTheme="minorHAnsi" w:cstheme="minorBidi"/>
              <w:noProof/>
              <w:sz w:val="22"/>
              <w:szCs w:val="22"/>
            </w:rPr>
          </w:pPr>
          <w:hyperlink w:anchor="_Toc142725017" w:history="1">
            <w:r w:rsidRPr="006A2709">
              <w:rPr>
                <w:rStyle w:val="Hyperlink"/>
                <w:noProof/>
              </w:rPr>
              <w:t>TÀI LIỆU THAM KHẢO</w:t>
            </w:r>
            <w:r>
              <w:rPr>
                <w:noProof/>
                <w:webHidden/>
              </w:rPr>
              <w:tab/>
            </w:r>
            <w:r>
              <w:rPr>
                <w:noProof/>
                <w:webHidden/>
              </w:rPr>
              <w:fldChar w:fldCharType="begin"/>
            </w:r>
            <w:r>
              <w:rPr>
                <w:noProof/>
                <w:webHidden/>
              </w:rPr>
              <w:instrText xml:space="preserve"> PAGEREF _Toc142725017 \h </w:instrText>
            </w:r>
            <w:r>
              <w:rPr>
                <w:noProof/>
                <w:webHidden/>
              </w:rPr>
            </w:r>
            <w:r>
              <w:rPr>
                <w:noProof/>
                <w:webHidden/>
              </w:rPr>
              <w:fldChar w:fldCharType="separate"/>
            </w:r>
            <w:r>
              <w:rPr>
                <w:noProof/>
                <w:webHidden/>
              </w:rPr>
              <w:t>21</w:t>
            </w:r>
            <w:r>
              <w:rPr>
                <w:noProof/>
                <w:webHidden/>
              </w:rPr>
              <w:fldChar w:fldCharType="end"/>
            </w:r>
          </w:hyperlink>
        </w:p>
        <w:p w14:paraId="34F8DD7E" w14:textId="299E1CF8" w:rsidR="00AA769A" w:rsidRDefault="00AA769A" w:rsidP="00E94E67">
          <w:pPr>
            <w:jc w:val="both"/>
          </w:pPr>
          <w:r>
            <w:rPr>
              <w:b/>
              <w:bCs/>
              <w:noProof/>
            </w:rPr>
            <w:fldChar w:fldCharType="end"/>
          </w:r>
        </w:p>
      </w:sdtContent>
    </w:sdt>
    <w:p w14:paraId="0C99A430" w14:textId="77777777" w:rsidR="00AA769A" w:rsidRPr="00AA769A" w:rsidRDefault="00AA769A" w:rsidP="00E94E67">
      <w:pPr>
        <w:jc w:val="both"/>
      </w:pPr>
    </w:p>
    <w:p w14:paraId="062E5537" w14:textId="77777777" w:rsidR="007E6AB9" w:rsidRPr="00346147" w:rsidRDefault="007E6AB9" w:rsidP="00E94E67">
      <w:pPr>
        <w:jc w:val="both"/>
        <w:rPr>
          <w:sz w:val="26"/>
          <w:szCs w:val="26"/>
        </w:rPr>
      </w:pPr>
    </w:p>
    <w:p w14:paraId="063862C7" w14:textId="77777777" w:rsidR="00180550" w:rsidRDefault="00180550" w:rsidP="00E94E67">
      <w:pPr>
        <w:pStyle w:val="Tiucctrangmu"/>
        <w:spacing w:line="240" w:lineRule="auto"/>
        <w:jc w:val="both"/>
      </w:pPr>
      <w:bookmarkStart w:id="8" w:name="_Toc387692910"/>
    </w:p>
    <w:p w14:paraId="043224D8" w14:textId="77777777" w:rsidR="00D96CD6" w:rsidRDefault="00D96CD6" w:rsidP="00E94E67">
      <w:pPr>
        <w:pStyle w:val="Heading1"/>
        <w:jc w:val="both"/>
        <w:rPr>
          <w:rFonts w:cs="Times New Roman"/>
          <w:lang w:val="vi-VN"/>
        </w:rPr>
      </w:pPr>
      <w:r>
        <w:rPr>
          <w:rFonts w:cs="Times New Roman"/>
          <w:lang w:val="vi-VN"/>
        </w:rPr>
        <w:br/>
      </w:r>
    </w:p>
    <w:p w14:paraId="59B787AD" w14:textId="77777777" w:rsidR="00D96CD6" w:rsidRDefault="00D96CD6" w:rsidP="00E94E67">
      <w:pPr>
        <w:spacing w:after="200"/>
        <w:jc w:val="both"/>
        <w:rPr>
          <w:rFonts w:eastAsiaTheme="majorEastAsia"/>
          <w:b/>
          <w:bCs/>
          <w:color w:val="000000" w:themeColor="text1"/>
          <w:sz w:val="32"/>
          <w:szCs w:val="28"/>
          <w:lang w:val="vi-VN"/>
        </w:rPr>
      </w:pPr>
      <w:r>
        <w:rPr>
          <w:lang w:val="vi-VN"/>
        </w:rPr>
        <w:br w:type="page"/>
      </w:r>
    </w:p>
    <w:p w14:paraId="4850DD76" w14:textId="55B1D234" w:rsidR="005F3EA9" w:rsidRDefault="007B1A23" w:rsidP="00E94E67">
      <w:pPr>
        <w:pStyle w:val="Heading1"/>
        <w:jc w:val="both"/>
        <w:rPr>
          <w:rFonts w:cs="Times New Roman"/>
          <w:lang w:val="vi-VN"/>
        </w:rPr>
      </w:pPr>
      <w:bookmarkStart w:id="9" w:name="_Toc142725005"/>
      <w:r w:rsidRPr="00D96CD6">
        <w:rPr>
          <w:rFonts w:cs="Times New Roman"/>
          <w:lang w:val="vi-VN"/>
        </w:rPr>
        <w:lastRenderedPageBreak/>
        <w:t>C</w:t>
      </w:r>
      <w:r w:rsidR="00EA0EC0">
        <w:rPr>
          <w:rFonts w:cs="Times New Roman"/>
        </w:rPr>
        <w:t>hương</w:t>
      </w:r>
      <w:r w:rsidR="00CD13EC" w:rsidRPr="00D96CD6">
        <w:rPr>
          <w:rFonts w:cs="Times New Roman"/>
          <w:lang w:val="vi-VN"/>
        </w:rPr>
        <w:t xml:space="preserve"> 1</w:t>
      </w:r>
      <w:r w:rsidR="00B83498" w:rsidRPr="00D96CD6">
        <w:rPr>
          <w:rFonts w:cs="Times New Roman"/>
          <w:lang w:val="vi-VN"/>
        </w:rPr>
        <w:t xml:space="preserve"> :</w:t>
      </w:r>
      <w:r w:rsidR="0064189C" w:rsidRPr="00D96CD6">
        <w:rPr>
          <w:rFonts w:cs="Times New Roman"/>
          <w:lang w:val="vi-VN"/>
        </w:rPr>
        <w:t xml:space="preserve"> </w:t>
      </w:r>
      <w:bookmarkEnd w:id="8"/>
      <w:r w:rsidR="00180550" w:rsidRPr="00D96CD6">
        <w:rPr>
          <w:rFonts w:cs="Times New Roman"/>
          <w:lang w:val="vi-VN"/>
        </w:rPr>
        <w:t>Trung bình và các đo lường trung tâm</w:t>
      </w:r>
      <w:bookmarkEnd w:id="9"/>
    </w:p>
    <w:p w14:paraId="4BB37BEA" w14:textId="622779B6" w:rsidR="005F3EA9" w:rsidRDefault="005F3EA9" w:rsidP="00E94E67">
      <w:pPr>
        <w:pStyle w:val="Heading2"/>
        <w:jc w:val="both"/>
      </w:pPr>
      <w:bookmarkStart w:id="10" w:name="_Toc142725006"/>
      <w:r w:rsidRPr="005F3EA9">
        <w:rPr>
          <w:b w:val="0"/>
          <w:bCs w:val="0"/>
        </w:rPr>
        <w:t>I.</w:t>
      </w:r>
      <w:r>
        <w:t xml:space="preserve"> </w:t>
      </w:r>
      <w:r w:rsidR="00180550" w:rsidRPr="005F3EA9">
        <w:t>Tổng quan về các hàm:</w:t>
      </w:r>
      <w:bookmarkEnd w:id="10"/>
    </w:p>
    <w:p w14:paraId="3BC6308B" w14:textId="77777777" w:rsidR="005F3EA9" w:rsidRPr="005F3EA9" w:rsidRDefault="005F3EA9" w:rsidP="00E94E67">
      <w:pPr>
        <w:jc w:val="both"/>
        <w:rPr>
          <w:rFonts w:eastAsiaTheme="majorEastAsia"/>
        </w:rPr>
      </w:pPr>
    </w:p>
    <w:p w14:paraId="26C7EB38" w14:textId="362BDC69" w:rsidR="00180550" w:rsidRPr="005F3EA9" w:rsidRDefault="00180550" w:rsidP="00E94E67">
      <w:pPr>
        <w:pStyle w:val="Tiumccp3"/>
        <w:spacing w:line="240" w:lineRule="auto"/>
        <w:jc w:val="both"/>
      </w:pPr>
      <w:r w:rsidRPr="005F3EA9">
        <w:t xml:space="preserve">1. </w:t>
      </w:r>
      <w:r w:rsidR="00AE2110" w:rsidRPr="005F3EA9">
        <w:t>statistics.</w:t>
      </w:r>
      <w:r w:rsidRPr="005F3EA9">
        <w:t>mean(): Trung bình cộng của dữ liệu.</w:t>
      </w:r>
    </w:p>
    <w:p w14:paraId="3A389B5D" w14:textId="5ACC3EDE" w:rsidR="00180550" w:rsidRPr="00D96CD6" w:rsidRDefault="00180550" w:rsidP="00E94E67">
      <w:pPr>
        <w:pStyle w:val="Tiumccp3"/>
        <w:spacing w:line="240" w:lineRule="auto"/>
        <w:jc w:val="both"/>
      </w:pPr>
      <w:r w:rsidRPr="00D96CD6">
        <w:t xml:space="preserve">2. </w:t>
      </w:r>
      <w:r w:rsidR="00AE2110" w:rsidRPr="00AE2110">
        <w:t>statistics.</w:t>
      </w:r>
      <w:r w:rsidRPr="00D96CD6">
        <w:t>fmean(): Trung bình cộng với số thập phân,</w:t>
      </w:r>
      <w:r w:rsidR="00E84597">
        <w:t xml:space="preserve"> tính nhanh hơn, </w:t>
      </w:r>
      <w:r w:rsidRPr="00D96CD6">
        <w:t xml:space="preserve"> có thể trọng số tùy chọn</w:t>
      </w:r>
    </w:p>
    <w:p w14:paraId="304DBDE9" w14:textId="523B121C" w:rsidR="00180550" w:rsidRPr="00D96CD6" w:rsidRDefault="00180550" w:rsidP="00E94E67">
      <w:pPr>
        <w:pStyle w:val="Tiumccp3"/>
        <w:spacing w:line="240" w:lineRule="auto"/>
        <w:jc w:val="both"/>
      </w:pPr>
      <w:r w:rsidRPr="00D96CD6">
        <w:t xml:space="preserve">3. </w:t>
      </w:r>
      <w:r w:rsidR="00AE2110" w:rsidRPr="00AE2110">
        <w:t>statistics.</w:t>
      </w:r>
      <w:r w:rsidRPr="00D96CD6">
        <w:t>geometric_mean(): Trung bình hình học của dữ liệu.</w:t>
      </w:r>
    </w:p>
    <w:p w14:paraId="2B43DE38" w14:textId="3F329CFB" w:rsidR="00180550" w:rsidRPr="00D96CD6" w:rsidRDefault="00180550" w:rsidP="00E94E67">
      <w:pPr>
        <w:pStyle w:val="Tiumccp3"/>
        <w:spacing w:line="240" w:lineRule="auto"/>
        <w:jc w:val="both"/>
      </w:pPr>
      <w:r w:rsidRPr="00D96CD6">
        <w:t xml:space="preserve">4. </w:t>
      </w:r>
      <w:r w:rsidR="00AE2110" w:rsidRPr="00AE2110">
        <w:t>statistics.</w:t>
      </w:r>
      <w:r w:rsidRPr="00D96CD6">
        <w:t>harmonic_mean(): Trung bình điều hoà của dữ liệu.</w:t>
      </w:r>
    </w:p>
    <w:p w14:paraId="32379022" w14:textId="13BD16BD" w:rsidR="00180550" w:rsidRPr="00D96CD6" w:rsidRDefault="00180550" w:rsidP="00E94E67">
      <w:pPr>
        <w:pStyle w:val="Tiumccp3"/>
        <w:spacing w:line="240" w:lineRule="auto"/>
        <w:jc w:val="both"/>
      </w:pPr>
      <w:r w:rsidRPr="00D96CD6">
        <w:t xml:space="preserve">5. </w:t>
      </w:r>
      <w:r w:rsidR="00AE2110" w:rsidRPr="00AE2110">
        <w:t>statistics.</w:t>
      </w:r>
      <w:r w:rsidRPr="00D96CD6">
        <w:t>median(): Trung vị (giá trị ở giữa) của dữ liệu.</w:t>
      </w:r>
    </w:p>
    <w:p w14:paraId="398140B7" w14:textId="581E040F" w:rsidR="00180550" w:rsidRPr="00D96CD6" w:rsidRDefault="00180550" w:rsidP="00E94E67">
      <w:pPr>
        <w:pStyle w:val="Tiumccp3"/>
        <w:spacing w:line="240" w:lineRule="auto"/>
        <w:jc w:val="both"/>
      </w:pPr>
      <w:r w:rsidRPr="00D96CD6">
        <w:t xml:space="preserve">6. </w:t>
      </w:r>
      <w:r w:rsidR="00AE2110" w:rsidRPr="00AE2110">
        <w:t>statistics.</w:t>
      </w:r>
      <w:r w:rsidRPr="00D96CD6">
        <w:t>median_low(): Trung vị thấp của dữ liệu.</w:t>
      </w:r>
    </w:p>
    <w:p w14:paraId="266AB4E1" w14:textId="128EA485" w:rsidR="00180550" w:rsidRPr="00D96CD6" w:rsidRDefault="00180550" w:rsidP="00E94E67">
      <w:pPr>
        <w:pStyle w:val="Tiumccp3"/>
        <w:spacing w:line="240" w:lineRule="auto"/>
        <w:jc w:val="both"/>
      </w:pPr>
      <w:r w:rsidRPr="00D96CD6">
        <w:t xml:space="preserve">7. </w:t>
      </w:r>
      <w:r w:rsidR="00AE2110" w:rsidRPr="00AE2110">
        <w:t>statistics.</w:t>
      </w:r>
      <w:r w:rsidRPr="00D96CD6">
        <w:t>median_high(): Trung vị cao của dữ liệu.</w:t>
      </w:r>
    </w:p>
    <w:p w14:paraId="5AA7D5AA" w14:textId="054A3978" w:rsidR="00180550" w:rsidRPr="00D96CD6" w:rsidRDefault="00180550" w:rsidP="00E94E67">
      <w:pPr>
        <w:pStyle w:val="Tiumccp3"/>
        <w:spacing w:line="240" w:lineRule="auto"/>
        <w:jc w:val="both"/>
      </w:pPr>
      <w:r w:rsidRPr="00D96CD6">
        <w:t xml:space="preserve">8. </w:t>
      </w:r>
      <w:r w:rsidR="00AE2110" w:rsidRPr="00AE2110">
        <w:t>statistics.</w:t>
      </w:r>
      <w:r w:rsidRPr="00D96CD6">
        <w:t>median_grouped(): Trung vị, hoặc phân vị 50, của dữ liệu được nhóm lại.</w:t>
      </w:r>
    </w:p>
    <w:p w14:paraId="131FCA1D" w14:textId="0B8B5816" w:rsidR="00180550" w:rsidRPr="00D96CD6" w:rsidRDefault="00180550" w:rsidP="00E94E67">
      <w:pPr>
        <w:pStyle w:val="Tiumccp3"/>
        <w:spacing w:line="240" w:lineRule="auto"/>
        <w:jc w:val="both"/>
      </w:pPr>
      <w:r w:rsidRPr="00D96CD6">
        <w:t xml:space="preserve">9. </w:t>
      </w:r>
      <w:r w:rsidR="00AE2110" w:rsidRPr="00AE2110">
        <w:t>statistics.</w:t>
      </w:r>
      <w:r w:rsidRPr="00D96CD6">
        <w:t>mode(): Mode đơn lẻ (giá trị phổ biến nhất) của dữ liệu rời rạc hoặc dữ liệu biệt danh.</w:t>
      </w:r>
    </w:p>
    <w:p w14:paraId="117034CC" w14:textId="7BBEECE6" w:rsidR="00180550" w:rsidRPr="00D96CD6" w:rsidRDefault="00180550" w:rsidP="00E94E67">
      <w:pPr>
        <w:pStyle w:val="Tiumccp3"/>
        <w:spacing w:line="240" w:lineRule="auto"/>
        <w:jc w:val="both"/>
      </w:pPr>
      <w:r w:rsidRPr="00D96CD6">
        <w:t xml:space="preserve">10. </w:t>
      </w:r>
      <w:r w:rsidR="00AE2110" w:rsidRPr="00AE2110">
        <w:t>statistics.</w:t>
      </w:r>
      <w:r w:rsidRPr="00D96CD6">
        <w:t>multimode(): Danh sách các mode (giá trị phổ biến nhất) của dữ liệu rời rạc hoặc dữ liệu biệt danh.</w:t>
      </w:r>
    </w:p>
    <w:p w14:paraId="18A6234B" w14:textId="66933A80" w:rsidR="00180550" w:rsidRPr="00D96CD6" w:rsidRDefault="00180550" w:rsidP="00E94E67">
      <w:pPr>
        <w:pStyle w:val="Tiumccp3"/>
        <w:spacing w:line="240" w:lineRule="auto"/>
        <w:jc w:val="both"/>
      </w:pPr>
      <w:r w:rsidRPr="00D96CD6">
        <w:t xml:space="preserve">11. </w:t>
      </w:r>
      <w:r w:rsidR="00AE2110" w:rsidRPr="00AE2110">
        <w:t>statistics.</w:t>
      </w:r>
      <w:r w:rsidRPr="00D96CD6">
        <w:t>quantiles():</w:t>
      </w:r>
      <w:r w:rsidR="00D96CD6" w:rsidRPr="00D96CD6">
        <w:t xml:space="preserve"> Chia dữ liệu thành các khoảng có xác suất bằng nhau.</w:t>
      </w:r>
    </w:p>
    <w:p w14:paraId="60C097DD" w14:textId="7929FE61" w:rsidR="00D96CD6" w:rsidRDefault="00D96CD6" w:rsidP="00E94E67">
      <w:pPr>
        <w:pStyle w:val="Heading2"/>
        <w:jc w:val="both"/>
      </w:pPr>
      <w:bookmarkStart w:id="11" w:name="_Toc142725007"/>
      <w:r>
        <w:t>II. Giải thích ý nghĩa</w:t>
      </w:r>
      <w:r w:rsidR="00812C93">
        <w:t xml:space="preserve"> của</w:t>
      </w:r>
      <w:r>
        <w:t xml:space="preserve"> từng hàm</w:t>
      </w:r>
      <w:bookmarkEnd w:id="11"/>
    </w:p>
    <w:p w14:paraId="4DAEB3B4" w14:textId="39381F96" w:rsidR="00B96F10" w:rsidRDefault="00AE2110" w:rsidP="006C6745">
      <w:pPr>
        <w:pStyle w:val="Tiumccp3"/>
        <w:numPr>
          <w:ilvl w:val="0"/>
          <w:numId w:val="1"/>
        </w:numPr>
        <w:spacing w:line="240" w:lineRule="auto"/>
        <w:jc w:val="both"/>
        <w:rPr>
          <w:b/>
          <w:bCs/>
          <w:sz w:val="28"/>
          <w:szCs w:val="28"/>
        </w:rPr>
      </w:pPr>
      <w:r w:rsidRPr="00E84597">
        <w:rPr>
          <w:b/>
          <w:bCs/>
          <w:sz w:val="28"/>
          <w:szCs w:val="28"/>
        </w:rPr>
        <w:t>statistics.</w:t>
      </w:r>
      <w:r w:rsidR="00D96CD6" w:rsidRPr="00E84597">
        <w:rPr>
          <w:b/>
          <w:bCs/>
          <w:sz w:val="28"/>
          <w:szCs w:val="28"/>
        </w:rPr>
        <w:t>mean(): Trung bình cộng của dữ liệu.</w:t>
      </w:r>
    </w:p>
    <w:p w14:paraId="5E47A5FD" w14:textId="77777777" w:rsidR="00E77DC1" w:rsidRPr="00E84597" w:rsidRDefault="00E77DC1" w:rsidP="00E94E67">
      <w:pPr>
        <w:pStyle w:val="Tiumccp3"/>
        <w:spacing w:line="240" w:lineRule="auto"/>
        <w:ind w:left="720"/>
        <w:jc w:val="both"/>
        <w:rPr>
          <w:b/>
          <w:bCs/>
          <w:sz w:val="28"/>
          <w:szCs w:val="28"/>
        </w:rPr>
      </w:pPr>
    </w:p>
    <w:p w14:paraId="3D3963A6" w14:textId="04A11353" w:rsidR="004E40AF" w:rsidRDefault="00E84597" w:rsidP="00E94E67">
      <w:pPr>
        <w:pStyle w:val="Tiumccp3"/>
        <w:spacing w:line="240" w:lineRule="auto"/>
        <w:jc w:val="both"/>
      </w:pPr>
      <w:r w:rsidRPr="00AE2110">
        <w:t xml:space="preserve">- </w:t>
      </w:r>
      <w:r w:rsidR="00AE2110" w:rsidRPr="00AE2110">
        <w:t>Hàm mean()</w:t>
      </w:r>
      <w:r w:rsidR="00AE2110">
        <w:t xml:space="preserve"> </w:t>
      </w:r>
      <w:r w:rsidR="00AE2110" w:rsidRPr="00AE2110">
        <w:t>dùng để tính giá trị trung bình của các số trong một mảng hoặc một danh sách. Cách truyền tham số và ý nghĩa từng tham số truyền vào như sau</w:t>
      </w:r>
      <w:r w:rsidR="004E40AF">
        <w:t>:</w:t>
      </w:r>
    </w:p>
    <w:p w14:paraId="11E9A0DD" w14:textId="35DBFB10" w:rsidR="0097741E" w:rsidRDefault="0097741E" w:rsidP="00E94E67">
      <w:pPr>
        <w:pStyle w:val="Tiumccp3"/>
        <w:spacing w:line="240" w:lineRule="auto"/>
        <w:jc w:val="both"/>
      </w:pPr>
      <w:r>
        <w:t xml:space="preserve">- </w:t>
      </w:r>
      <w:r w:rsidRPr="0097741E">
        <w:t>Cú pháp của hàm là:</w:t>
      </w:r>
      <w:r>
        <w:t xml:space="preserve"> </w:t>
      </w:r>
      <w:r w:rsidRPr="005765BD">
        <w:t>statistics.</w:t>
      </w:r>
      <w:r>
        <w:t>mean</w:t>
      </w:r>
      <w:r w:rsidRPr="005765BD">
        <w:t>(</w:t>
      </w:r>
      <w:r>
        <w:t>data</w:t>
      </w:r>
      <w:r w:rsidRPr="005765BD">
        <w:t>)</w:t>
      </w:r>
    </w:p>
    <w:p w14:paraId="417EABB6" w14:textId="77777777" w:rsidR="0097741E" w:rsidRDefault="00AE2110" w:rsidP="00E94E67">
      <w:pPr>
        <w:pStyle w:val="Tiumccp3"/>
        <w:spacing w:line="240" w:lineRule="auto"/>
        <w:jc w:val="both"/>
      </w:pPr>
      <w:r w:rsidRPr="00AE2110">
        <w:t xml:space="preserve">- Tham số </w:t>
      </w:r>
      <w:r>
        <w:t>data</w:t>
      </w:r>
      <w:r w:rsidR="004E40AF">
        <w:t xml:space="preserve">: </w:t>
      </w:r>
      <w:r w:rsidRPr="00AE2110">
        <w:t>mảng hoặc danh sách chứa các số cần tính trung bình. Tham số này là bắt buộc và không thể bỏ trống.</w:t>
      </w:r>
      <w:r w:rsidR="009B5978">
        <w:t xml:space="preserve"> Nếu bỏ trống tham số này, sẽ ném ra ngoại lệ </w:t>
      </w:r>
      <w:hyperlink r:id="rId11" w:anchor="statistics.StatisticsError" w:tooltip="statistics.StatisticsError" w:history="1">
        <w:r w:rsidR="009B5978" w:rsidRPr="009B5978">
          <w:t>StatisticsError</w:t>
        </w:r>
      </w:hyperlink>
      <w:r w:rsidR="009B5978">
        <w:t>.</w:t>
      </w:r>
    </w:p>
    <w:p w14:paraId="44E52755" w14:textId="7DF17AEE" w:rsidR="004E40AF" w:rsidRPr="004E40AF" w:rsidRDefault="004E40AF" w:rsidP="00E94E67">
      <w:pPr>
        <w:pStyle w:val="Tiumccp3"/>
        <w:spacing w:line="240" w:lineRule="auto"/>
        <w:jc w:val="both"/>
      </w:pPr>
      <w:r w:rsidRPr="004E40AF">
        <w:t xml:space="preserve">- </w:t>
      </w:r>
      <w:r>
        <w:t xml:space="preserve">Ví </w:t>
      </w:r>
      <w:r w:rsidRPr="004E40AF">
        <w:t>dụ</w:t>
      </w:r>
      <w:r>
        <w:t>,</w:t>
      </w:r>
      <w:r w:rsidRPr="004E40AF">
        <w:t xml:space="preserve"> hàm mean() tính giá trị trung bình của dữ liệu [10, 20, 30, 40, 50], và kết quả là 30.0.</w:t>
      </w:r>
    </w:p>
    <w:p w14:paraId="434EDB03" w14:textId="2622CEC2" w:rsidR="004E40AF" w:rsidRDefault="004E40AF" w:rsidP="00E94E67">
      <w:pPr>
        <w:pStyle w:val="Tiumccp3"/>
        <w:spacing w:line="240" w:lineRule="auto"/>
        <w:jc w:val="both"/>
      </w:pPr>
    </w:p>
    <w:p w14:paraId="2C83AD6F" w14:textId="3985E4BB" w:rsidR="004E40AF" w:rsidRPr="00B96F10" w:rsidRDefault="004E40AF" w:rsidP="00E94E67">
      <w:pPr>
        <w:pStyle w:val="Tiumccp3"/>
        <w:spacing w:line="240" w:lineRule="auto"/>
        <w:jc w:val="both"/>
      </w:pPr>
      <w:r>
        <w:rPr>
          <w:noProof/>
        </w:rPr>
        <w:drawing>
          <wp:inline distT="0" distB="0" distL="0" distR="0" wp14:anchorId="03844D12" wp14:editId="76D275D5">
            <wp:extent cx="3752850" cy="1803608"/>
            <wp:effectExtent l="0" t="0" r="0" b="6350"/>
            <wp:docPr id="1104155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55152" name="Picture 1104155152"/>
                    <pic:cNvPicPr/>
                  </pic:nvPicPr>
                  <pic:blipFill>
                    <a:blip r:embed="rId12">
                      <a:extLst>
                        <a:ext uri="{28A0092B-C50C-407E-A947-70E740481C1C}">
                          <a14:useLocalDpi xmlns:a14="http://schemas.microsoft.com/office/drawing/2010/main" val="0"/>
                        </a:ext>
                      </a:extLst>
                    </a:blip>
                    <a:stretch>
                      <a:fillRect/>
                    </a:stretch>
                  </pic:blipFill>
                  <pic:spPr>
                    <a:xfrm>
                      <a:off x="0" y="0"/>
                      <a:ext cx="3752850" cy="1803608"/>
                    </a:xfrm>
                    <a:prstGeom prst="rect">
                      <a:avLst/>
                    </a:prstGeom>
                  </pic:spPr>
                </pic:pic>
              </a:graphicData>
            </a:graphic>
          </wp:inline>
        </w:drawing>
      </w:r>
      <w:r>
        <w:rPr>
          <w:noProof/>
        </w:rPr>
        <w:drawing>
          <wp:inline distT="0" distB="0" distL="0" distR="0" wp14:anchorId="60A4B4D2" wp14:editId="18746F83">
            <wp:extent cx="1952625" cy="257175"/>
            <wp:effectExtent l="0" t="0" r="9525" b="9525"/>
            <wp:docPr id="2040265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65264" name="Picture 2040265264"/>
                    <pic:cNvPicPr/>
                  </pic:nvPicPr>
                  <pic:blipFill>
                    <a:blip r:embed="rId13">
                      <a:extLst>
                        <a:ext uri="{28A0092B-C50C-407E-A947-70E740481C1C}">
                          <a14:useLocalDpi xmlns:a14="http://schemas.microsoft.com/office/drawing/2010/main" val="0"/>
                        </a:ext>
                      </a:extLst>
                    </a:blip>
                    <a:stretch>
                      <a:fillRect/>
                    </a:stretch>
                  </pic:blipFill>
                  <pic:spPr>
                    <a:xfrm>
                      <a:off x="0" y="0"/>
                      <a:ext cx="1952625" cy="257175"/>
                    </a:xfrm>
                    <a:prstGeom prst="rect">
                      <a:avLst/>
                    </a:prstGeom>
                  </pic:spPr>
                </pic:pic>
              </a:graphicData>
            </a:graphic>
          </wp:inline>
        </w:drawing>
      </w:r>
    </w:p>
    <w:p w14:paraId="7F850992" w14:textId="6C251CE9" w:rsidR="00B96F10" w:rsidRDefault="00E84597" w:rsidP="006C6745">
      <w:pPr>
        <w:pStyle w:val="Tiumccp3"/>
        <w:numPr>
          <w:ilvl w:val="0"/>
          <w:numId w:val="1"/>
        </w:numPr>
        <w:spacing w:line="240" w:lineRule="auto"/>
        <w:jc w:val="both"/>
        <w:rPr>
          <w:b/>
          <w:bCs/>
          <w:sz w:val="28"/>
          <w:szCs w:val="28"/>
        </w:rPr>
      </w:pPr>
      <w:r w:rsidRPr="00E84597">
        <w:rPr>
          <w:b/>
          <w:bCs/>
          <w:sz w:val="28"/>
          <w:szCs w:val="28"/>
        </w:rPr>
        <w:lastRenderedPageBreak/>
        <w:t xml:space="preserve">statistics.fmean(): Trung bình cộng với số thập phân, </w:t>
      </w:r>
      <w:r>
        <w:rPr>
          <w:b/>
          <w:bCs/>
          <w:szCs w:val="28"/>
        </w:rPr>
        <w:t xml:space="preserve">tính nhanh hơn, </w:t>
      </w:r>
      <w:r w:rsidRPr="00E84597">
        <w:rPr>
          <w:b/>
          <w:bCs/>
          <w:sz w:val="28"/>
          <w:szCs w:val="28"/>
        </w:rPr>
        <w:t>có thể trọng số tùy chọn</w:t>
      </w:r>
    </w:p>
    <w:p w14:paraId="0E66DB5A" w14:textId="77777777" w:rsidR="00E77DC1" w:rsidRPr="00E84597" w:rsidRDefault="00E77DC1" w:rsidP="00E94E67">
      <w:pPr>
        <w:pStyle w:val="Tiumccp3"/>
        <w:spacing w:line="240" w:lineRule="auto"/>
        <w:ind w:left="720"/>
        <w:jc w:val="both"/>
        <w:rPr>
          <w:b/>
          <w:bCs/>
          <w:sz w:val="28"/>
          <w:szCs w:val="28"/>
        </w:rPr>
      </w:pPr>
    </w:p>
    <w:p w14:paraId="47F208F7" w14:textId="777B4AE9" w:rsidR="004E40AF" w:rsidRDefault="004E40AF" w:rsidP="00E94E67">
      <w:pPr>
        <w:pStyle w:val="Tiumccp3"/>
        <w:spacing w:line="240" w:lineRule="auto"/>
        <w:jc w:val="both"/>
      </w:pPr>
      <w:r w:rsidRPr="00E84597">
        <w:t xml:space="preserve">- </w:t>
      </w:r>
      <w:r w:rsidR="00E84597" w:rsidRPr="00E84597">
        <w:t>Hàm statistics.fmean()</w:t>
      </w:r>
      <w:r>
        <w:t xml:space="preserve"> </w:t>
      </w:r>
      <w:r w:rsidR="00E84597" w:rsidRPr="00E84597">
        <w:t>dùng để tính trung bình số học nhanh chóng (fast mean) của dữ liệu. Nó là một phiên bản nhanh hơn của hàm mean()</w:t>
      </w:r>
    </w:p>
    <w:p w14:paraId="1F1CCEC2" w14:textId="77777777" w:rsidR="00E77DC1" w:rsidRDefault="00E77DC1" w:rsidP="00E94E67">
      <w:pPr>
        <w:pStyle w:val="Tiumccp3"/>
        <w:spacing w:line="240" w:lineRule="auto"/>
        <w:jc w:val="both"/>
      </w:pPr>
    </w:p>
    <w:p w14:paraId="4B570E3C" w14:textId="53B5D2DE" w:rsidR="0097741E" w:rsidRDefault="0097741E" w:rsidP="00E94E67">
      <w:pPr>
        <w:pStyle w:val="Tiumccp3"/>
        <w:spacing w:line="240" w:lineRule="auto"/>
        <w:jc w:val="both"/>
      </w:pPr>
      <w:r>
        <w:t xml:space="preserve">- </w:t>
      </w:r>
      <w:r w:rsidRPr="0097741E">
        <w:t>Cú pháp của hàm là:</w:t>
      </w:r>
      <w:r>
        <w:t xml:space="preserve"> </w:t>
      </w:r>
      <w:r w:rsidRPr="0097741E">
        <w:t>statistics.fmean(data, weights)</w:t>
      </w:r>
    </w:p>
    <w:p w14:paraId="423E8C5E" w14:textId="77777777" w:rsidR="005E0638" w:rsidRPr="00E84597" w:rsidRDefault="005E0638" w:rsidP="00E94E67">
      <w:pPr>
        <w:pStyle w:val="Tiumccp3"/>
        <w:spacing w:line="240" w:lineRule="auto"/>
        <w:jc w:val="both"/>
      </w:pPr>
    </w:p>
    <w:p w14:paraId="5892B17B" w14:textId="24198EA6" w:rsidR="00E84597" w:rsidRPr="00E84597" w:rsidRDefault="004E40AF" w:rsidP="00E94E67">
      <w:pPr>
        <w:pStyle w:val="Tiumccp3"/>
        <w:spacing w:line="240" w:lineRule="auto"/>
        <w:jc w:val="both"/>
      </w:pPr>
      <w:r w:rsidRPr="00E84597">
        <w:t xml:space="preserve">- </w:t>
      </w:r>
      <w:r w:rsidR="00E84597" w:rsidRPr="00E84597">
        <w:t xml:space="preserve">Cách truyền tham số và ý nghĩa </w:t>
      </w:r>
      <w:r>
        <w:t>các</w:t>
      </w:r>
      <w:r w:rsidR="00E84597" w:rsidRPr="00E84597">
        <w:t xml:space="preserve"> tham số trong hàm statistics.fmean() như sau:</w:t>
      </w:r>
    </w:p>
    <w:p w14:paraId="0EAFA483" w14:textId="5064E088" w:rsidR="00E84597" w:rsidRPr="00E84597" w:rsidRDefault="004E40AF" w:rsidP="00E94E67">
      <w:pPr>
        <w:pStyle w:val="Tiumccp3"/>
        <w:spacing w:line="240" w:lineRule="auto"/>
        <w:jc w:val="both"/>
      </w:pPr>
      <w:r>
        <w:t xml:space="preserve">+ </w:t>
      </w:r>
      <w:r w:rsidR="00E84597" w:rsidRPr="00E84597">
        <w:t>Tham số đầu tiên là `data`, là một sequence hoặc iterable chứa các số cần tính trung bình. Tham số này là bắt buộc và không thể bỏ trống.</w:t>
      </w:r>
      <w:r w:rsidR="009B5978">
        <w:t xml:space="preserve"> Nếu bỏ trống, sẽ ném ra ngoại lệ </w:t>
      </w:r>
      <w:hyperlink r:id="rId14" w:anchor="statistics.StatisticsError" w:tooltip="statistics.StatisticsError" w:history="1">
        <w:r w:rsidR="009B5978" w:rsidRPr="009B5978">
          <w:t>StatisticsError</w:t>
        </w:r>
      </w:hyperlink>
      <w:r w:rsidR="009B5978">
        <w:t>.</w:t>
      </w:r>
    </w:p>
    <w:p w14:paraId="0FE6BC8F" w14:textId="77777777" w:rsidR="00E77DC1" w:rsidRDefault="004E40AF" w:rsidP="00E94E67">
      <w:pPr>
        <w:pStyle w:val="Tiumccp3"/>
        <w:spacing w:line="240" w:lineRule="auto"/>
        <w:jc w:val="both"/>
      </w:pPr>
      <w:r>
        <w:t>+</w:t>
      </w:r>
      <w:r w:rsidR="00E84597" w:rsidRPr="00E84597">
        <w:t xml:space="preserve"> Tham số thứ hai là `weights`, là một sequence hoặc iterable chứa các trọng số tương ứng với từng phần tử trong `data`. Tham số này là tùy chọn và mặc định là `None`. Nếu không được chỉ định, tất cả các phần tử trong `data` sẽ có trọng số bằng nhau và trung bình sẽ được tính dựa trên tần số xuất hiện của từng phần tử.</w:t>
      </w:r>
    </w:p>
    <w:p w14:paraId="152E080D" w14:textId="227B9747" w:rsidR="0097741E" w:rsidRDefault="00D60F66" w:rsidP="00E94E67">
      <w:pPr>
        <w:pStyle w:val="Tiumccp3"/>
        <w:spacing w:line="240" w:lineRule="auto"/>
        <w:jc w:val="both"/>
      </w:pPr>
      <w:r>
        <w:br/>
      </w:r>
      <w:r w:rsidR="004934AC">
        <w:t>- Ví dụ tính điểm trung bình môn học:</w:t>
      </w:r>
      <w:r w:rsidR="0097741E">
        <w:t xml:space="preserve">. </w:t>
      </w:r>
      <w:r w:rsidR="004934AC" w:rsidRPr="004934AC">
        <w:t>8.0 là điểm</w:t>
      </w:r>
      <w:r w:rsidR="0097741E">
        <w:t xml:space="preserve"> quá trình</w:t>
      </w:r>
      <w:r w:rsidR="004934AC" w:rsidRPr="004934AC">
        <w:t xml:space="preserve"> 10%</w:t>
      </w:r>
    </w:p>
    <w:p w14:paraId="40C6481E" w14:textId="56CAC3D0" w:rsidR="0097741E" w:rsidRDefault="0097741E" w:rsidP="00E94E67">
      <w:pPr>
        <w:pStyle w:val="Tiumccp3"/>
        <w:spacing w:line="240" w:lineRule="auto"/>
        <w:jc w:val="both"/>
      </w:pPr>
      <w:r>
        <w:t xml:space="preserve">. </w:t>
      </w:r>
      <w:r w:rsidR="004934AC" w:rsidRPr="004934AC">
        <w:t xml:space="preserve">7.8 là </w:t>
      </w:r>
      <w:r w:rsidRPr="004934AC">
        <w:t>điểm</w:t>
      </w:r>
      <w:r>
        <w:t xml:space="preserve"> quá trình</w:t>
      </w:r>
      <w:r w:rsidR="004934AC" w:rsidRPr="004934AC">
        <w:t xml:space="preserve"> 20%</w:t>
      </w:r>
    </w:p>
    <w:p w14:paraId="1C22B208" w14:textId="3C9835F9" w:rsidR="0097741E" w:rsidRDefault="0097741E" w:rsidP="00E94E67">
      <w:pPr>
        <w:pStyle w:val="Tiumccp3"/>
        <w:spacing w:line="240" w:lineRule="auto"/>
        <w:jc w:val="both"/>
      </w:pPr>
      <w:r>
        <w:t xml:space="preserve">. </w:t>
      </w:r>
      <w:r w:rsidR="004934AC" w:rsidRPr="004934AC">
        <w:t xml:space="preserve">10 là </w:t>
      </w:r>
      <w:r w:rsidRPr="004934AC">
        <w:t>điểm</w:t>
      </w:r>
      <w:r>
        <w:t xml:space="preserve"> quá trình</w:t>
      </w:r>
      <w:r w:rsidR="004934AC" w:rsidRPr="004934AC">
        <w:t xml:space="preserve"> 20%</w:t>
      </w:r>
      <w:r>
        <w:t xml:space="preserve"> (điểm giữa kì)</w:t>
      </w:r>
    </w:p>
    <w:p w14:paraId="5B8A32AB" w14:textId="365B52DF" w:rsidR="00E84597" w:rsidRPr="00E84597" w:rsidRDefault="0097741E" w:rsidP="00E94E67">
      <w:pPr>
        <w:pStyle w:val="Tiumccp3"/>
        <w:spacing w:line="240" w:lineRule="auto"/>
        <w:jc w:val="both"/>
      </w:pPr>
      <w:r>
        <w:t xml:space="preserve">. </w:t>
      </w:r>
      <w:r w:rsidR="004934AC" w:rsidRPr="004934AC">
        <w:t xml:space="preserve">8.5 là </w:t>
      </w:r>
      <w:r w:rsidRPr="004934AC">
        <w:t>điểm</w:t>
      </w:r>
      <w:r>
        <w:t xml:space="preserve"> quá trình</w:t>
      </w:r>
      <w:r w:rsidR="004934AC" w:rsidRPr="004934AC">
        <w:t xml:space="preserve"> 50%</w:t>
      </w:r>
      <w:r>
        <w:t xml:space="preserve"> (điểm cuối kì)</w:t>
      </w:r>
    </w:p>
    <w:p w14:paraId="559CEEBC" w14:textId="164D1C85" w:rsidR="00E84597" w:rsidRDefault="005E0638" w:rsidP="00E94E67">
      <w:pPr>
        <w:pStyle w:val="Tiumccp3"/>
        <w:spacing w:line="240" w:lineRule="auto"/>
        <w:ind w:left="720"/>
        <w:jc w:val="both"/>
      </w:pPr>
      <w:r>
        <w:t>=&gt;</w:t>
      </w:r>
      <w:r w:rsidR="004934AC">
        <w:t>Vậy điểm trung bình là 8.61</w:t>
      </w:r>
      <w:r w:rsidR="009B5978">
        <w:t>.</w:t>
      </w:r>
    </w:p>
    <w:p w14:paraId="256A10A8" w14:textId="77777777" w:rsidR="005E0638" w:rsidRPr="00B96F10" w:rsidRDefault="005E0638" w:rsidP="00E94E67">
      <w:pPr>
        <w:pStyle w:val="Tiumccp3"/>
        <w:spacing w:line="240" w:lineRule="auto"/>
        <w:jc w:val="both"/>
      </w:pPr>
    </w:p>
    <w:p w14:paraId="30470108" w14:textId="714EB98E" w:rsidR="00B96F10" w:rsidRPr="00B96F10" w:rsidRDefault="004934AC" w:rsidP="00E94E67">
      <w:pPr>
        <w:pStyle w:val="Tiumccp3"/>
        <w:spacing w:line="240" w:lineRule="auto"/>
        <w:jc w:val="both"/>
      </w:pPr>
      <w:r>
        <w:rPr>
          <w:noProof/>
        </w:rPr>
        <w:drawing>
          <wp:inline distT="0" distB="0" distL="0" distR="0" wp14:anchorId="3A464C35" wp14:editId="15F5B854">
            <wp:extent cx="4800600" cy="2521171"/>
            <wp:effectExtent l="0" t="0" r="0" b="0"/>
            <wp:docPr id="727049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4983" name="Picture 72704983"/>
                    <pic:cNvPicPr/>
                  </pic:nvPicPr>
                  <pic:blipFill>
                    <a:blip r:embed="rId15">
                      <a:extLst>
                        <a:ext uri="{28A0092B-C50C-407E-A947-70E740481C1C}">
                          <a14:useLocalDpi xmlns:a14="http://schemas.microsoft.com/office/drawing/2010/main" val="0"/>
                        </a:ext>
                      </a:extLst>
                    </a:blip>
                    <a:stretch>
                      <a:fillRect/>
                    </a:stretch>
                  </pic:blipFill>
                  <pic:spPr>
                    <a:xfrm>
                      <a:off x="0" y="0"/>
                      <a:ext cx="4822273" cy="2532553"/>
                    </a:xfrm>
                    <a:prstGeom prst="rect">
                      <a:avLst/>
                    </a:prstGeom>
                  </pic:spPr>
                </pic:pic>
              </a:graphicData>
            </a:graphic>
          </wp:inline>
        </w:drawing>
      </w:r>
      <w:r>
        <w:rPr>
          <w:noProof/>
        </w:rPr>
        <w:drawing>
          <wp:inline distT="0" distB="0" distL="0" distR="0" wp14:anchorId="7431785D" wp14:editId="387C2B2D">
            <wp:extent cx="1960151" cy="219075"/>
            <wp:effectExtent l="0" t="0" r="2540" b="0"/>
            <wp:docPr id="14701940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4042" name="Picture 1470194042"/>
                    <pic:cNvPicPr/>
                  </pic:nvPicPr>
                  <pic:blipFill>
                    <a:blip r:embed="rId16">
                      <a:extLst>
                        <a:ext uri="{28A0092B-C50C-407E-A947-70E740481C1C}">
                          <a14:useLocalDpi xmlns:a14="http://schemas.microsoft.com/office/drawing/2010/main" val="0"/>
                        </a:ext>
                      </a:extLst>
                    </a:blip>
                    <a:stretch>
                      <a:fillRect/>
                    </a:stretch>
                  </pic:blipFill>
                  <pic:spPr>
                    <a:xfrm>
                      <a:off x="0" y="0"/>
                      <a:ext cx="1968134" cy="219967"/>
                    </a:xfrm>
                    <a:prstGeom prst="rect">
                      <a:avLst/>
                    </a:prstGeom>
                  </pic:spPr>
                </pic:pic>
              </a:graphicData>
            </a:graphic>
          </wp:inline>
        </w:drawing>
      </w:r>
    </w:p>
    <w:p w14:paraId="7B8AEA30" w14:textId="77777777" w:rsidR="001408CE" w:rsidRDefault="001408CE" w:rsidP="00E94E67">
      <w:pPr>
        <w:pStyle w:val="Tiumccp3"/>
        <w:spacing w:line="240" w:lineRule="auto"/>
        <w:ind w:left="720"/>
        <w:jc w:val="both"/>
        <w:rPr>
          <w:b/>
          <w:bCs/>
          <w:sz w:val="28"/>
          <w:szCs w:val="28"/>
        </w:rPr>
      </w:pPr>
    </w:p>
    <w:p w14:paraId="38A4BC07" w14:textId="145E7A4C" w:rsidR="00180550" w:rsidRDefault="001408CE" w:rsidP="00E94E67">
      <w:pPr>
        <w:pStyle w:val="Tiumccp3"/>
        <w:spacing w:line="240" w:lineRule="auto"/>
        <w:ind w:left="720"/>
        <w:jc w:val="both"/>
        <w:rPr>
          <w:b/>
          <w:bCs/>
          <w:sz w:val="28"/>
          <w:szCs w:val="28"/>
        </w:rPr>
      </w:pPr>
      <w:r>
        <w:rPr>
          <w:b/>
          <w:bCs/>
          <w:sz w:val="28"/>
          <w:szCs w:val="28"/>
        </w:rPr>
        <w:t>3.</w:t>
      </w:r>
      <w:r w:rsidR="009C4B33" w:rsidRPr="009C4B33">
        <w:rPr>
          <w:b/>
          <w:bCs/>
          <w:sz w:val="28"/>
          <w:szCs w:val="28"/>
        </w:rPr>
        <w:t>statistics.geometric_mean(): Trung bình hình học của dữ liệu.</w:t>
      </w:r>
    </w:p>
    <w:p w14:paraId="7C2D3560" w14:textId="77777777" w:rsidR="00E77DC1" w:rsidRDefault="00E77DC1" w:rsidP="00E94E67">
      <w:pPr>
        <w:pStyle w:val="Tiumccp3"/>
        <w:spacing w:line="240" w:lineRule="auto"/>
        <w:jc w:val="both"/>
        <w:rPr>
          <w:b/>
          <w:bCs/>
          <w:sz w:val="28"/>
          <w:szCs w:val="28"/>
        </w:rPr>
      </w:pPr>
    </w:p>
    <w:p w14:paraId="7F386025" w14:textId="2A528B2D" w:rsidR="00E05A1B" w:rsidRDefault="00E05A1B" w:rsidP="00E94E67">
      <w:pPr>
        <w:pStyle w:val="Tiumccp3"/>
        <w:spacing w:line="240" w:lineRule="auto"/>
        <w:jc w:val="both"/>
      </w:pPr>
      <w:r>
        <w:t xml:space="preserve">- </w:t>
      </w:r>
      <w:r w:rsidRPr="00E05A1B">
        <w:t>Hàm statistics.geometric_mean() được sử dụng để tính trung bình hình học của một tập hợp các số. Trung bình hình học là căn bậc thứ hai của tích của tất cả các số trong tập hợp.</w:t>
      </w:r>
      <w:r>
        <w:t xml:space="preserve"> Hàm </w:t>
      </w:r>
      <w:r w:rsidRPr="00E05A1B">
        <w:t>được sử dụng khi tính trung bình của các giá trị có tính chất nhân tích.</w:t>
      </w:r>
    </w:p>
    <w:p w14:paraId="737341F7" w14:textId="77777777" w:rsidR="00C82E73" w:rsidRDefault="00C82E73" w:rsidP="00E94E67">
      <w:pPr>
        <w:pStyle w:val="Tiumccp3"/>
        <w:spacing w:line="240" w:lineRule="auto"/>
        <w:jc w:val="both"/>
      </w:pPr>
    </w:p>
    <w:p w14:paraId="05D5E426" w14:textId="77777777" w:rsidR="00C272FC" w:rsidRDefault="001D6CC8" w:rsidP="00E94E67">
      <w:pPr>
        <w:pStyle w:val="Bngbiu-nidung"/>
        <w:spacing w:line="240" w:lineRule="auto"/>
        <w:ind w:firstLine="0"/>
      </w:pPr>
      <w:r>
        <w:t xml:space="preserve">- </w:t>
      </w:r>
      <w:r w:rsidRPr="0097741E">
        <w:t>Cú pháp của hàm là:</w:t>
      </w:r>
      <w:r>
        <w:t xml:space="preserve"> </w:t>
      </w:r>
      <w:r w:rsidRPr="00E05A1B">
        <w:t>statistics.geometric_mean</w:t>
      </w:r>
      <w:r w:rsidRPr="005765BD">
        <w:t xml:space="preserve"> (</w:t>
      </w:r>
      <w:r>
        <w:t>data</w:t>
      </w:r>
      <w:r w:rsidRPr="005765BD">
        <w:t>)</w:t>
      </w:r>
    </w:p>
    <w:p w14:paraId="781C08DC" w14:textId="743DE70D" w:rsidR="009B5978" w:rsidRDefault="00E05A1B" w:rsidP="00E94E67">
      <w:pPr>
        <w:pStyle w:val="Bngbiu-nidung"/>
        <w:spacing w:line="240" w:lineRule="auto"/>
        <w:ind w:firstLine="0"/>
      </w:pPr>
      <w:r w:rsidRPr="00AE2110">
        <w:t xml:space="preserve">- Tham số </w:t>
      </w:r>
      <w:r>
        <w:t xml:space="preserve">data: </w:t>
      </w:r>
      <w:r w:rsidRPr="00E05A1B">
        <w:t xml:space="preserve">Là một tập hợp các số, có thể là một danh sách, tuple hoặc mảng chứa các giá trị </w:t>
      </w:r>
      <w:r w:rsidRPr="00AE2110">
        <w:t>cần tính trung bình</w:t>
      </w:r>
      <w:r>
        <w:t xml:space="preserve"> hình học</w:t>
      </w:r>
      <w:r w:rsidR="009B5978">
        <w:t>.</w:t>
      </w:r>
      <w:r w:rsidR="009B5978" w:rsidRPr="009B5978">
        <w:t xml:space="preserve"> </w:t>
      </w:r>
      <w:r w:rsidR="009B5978">
        <w:t xml:space="preserve">Nếu bỏ trống tham số này, sẽ ném ra ngoại lệ </w:t>
      </w:r>
      <w:hyperlink r:id="rId17" w:anchor="statistics.StatisticsError" w:tooltip="statistics.StatisticsError" w:history="1">
        <w:r w:rsidR="009B5978" w:rsidRPr="009B5978">
          <w:t>StatisticsError</w:t>
        </w:r>
      </w:hyperlink>
      <w:r w:rsidR="009B5978">
        <w:t>.</w:t>
      </w:r>
    </w:p>
    <w:p w14:paraId="236AA99C" w14:textId="5A601AB7" w:rsidR="00E05A1B" w:rsidRDefault="00E05A1B" w:rsidP="00E94E67">
      <w:pPr>
        <w:pStyle w:val="Tiumccp3"/>
        <w:spacing w:line="240" w:lineRule="auto"/>
        <w:jc w:val="both"/>
        <w:rPr>
          <w:noProof/>
        </w:rPr>
      </w:pPr>
      <w:r>
        <w:rPr>
          <w:noProof/>
        </w:rPr>
        <w:drawing>
          <wp:inline distT="0" distB="0" distL="0" distR="0" wp14:anchorId="747BABDD" wp14:editId="17E5AE4E">
            <wp:extent cx="5495925" cy="2284594"/>
            <wp:effectExtent l="0" t="0" r="0" b="1905"/>
            <wp:docPr id="17348332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33297" name="Picture 1734833297"/>
                    <pic:cNvPicPr/>
                  </pic:nvPicPr>
                  <pic:blipFill>
                    <a:blip r:embed="rId18">
                      <a:extLst>
                        <a:ext uri="{28A0092B-C50C-407E-A947-70E740481C1C}">
                          <a14:useLocalDpi xmlns:a14="http://schemas.microsoft.com/office/drawing/2010/main" val="0"/>
                        </a:ext>
                      </a:extLst>
                    </a:blip>
                    <a:stretch>
                      <a:fillRect/>
                    </a:stretch>
                  </pic:blipFill>
                  <pic:spPr>
                    <a:xfrm>
                      <a:off x="0" y="0"/>
                      <a:ext cx="5556349" cy="2309711"/>
                    </a:xfrm>
                    <a:prstGeom prst="rect">
                      <a:avLst/>
                    </a:prstGeom>
                  </pic:spPr>
                </pic:pic>
              </a:graphicData>
            </a:graphic>
          </wp:inline>
        </w:drawing>
      </w:r>
      <w:r>
        <w:rPr>
          <w:noProof/>
        </w:rPr>
        <w:drawing>
          <wp:inline distT="0" distB="0" distL="0" distR="0" wp14:anchorId="33EDD1F2" wp14:editId="49BAD25E">
            <wp:extent cx="2133600" cy="304800"/>
            <wp:effectExtent l="0" t="0" r="0" b="0"/>
            <wp:docPr id="14649963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96341" name="Picture 1464996341"/>
                    <pic:cNvPicPr/>
                  </pic:nvPicPr>
                  <pic:blipFill rotWithShape="1">
                    <a:blip r:embed="rId19">
                      <a:extLst>
                        <a:ext uri="{28A0092B-C50C-407E-A947-70E740481C1C}">
                          <a14:useLocalDpi xmlns:a14="http://schemas.microsoft.com/office/drawing/2010/main" val="0"/>
                        </a:ext>
                      </a:extLst>
                    </a:blip>
                    <a:srcRect l="5805" t="10205" r="10377" b="22441"/>
                    <a:stretch/>
                  </pic:blipFill>
                  <pic:spPr bwMode="auto">
                    <a:xfrm>
                      <a:off x="0" y="0"/>
                      <a:ext cx="2173636" cy="310519"/>
                    </a:xfrm>
                    <a:prstGeom prst="rect">
                      <a:avLst/>
                    </a:prstGeom>
                    <a:ln>
                      <a:noFill/>
                    </a:ln>
                    <a:extLst>
                      <a:ext uri="{53640926-AAD7-44D8-BBD7-CCE9431645EC}">
                        <a14:shadowObscured xmlns:a14="http://schemas.microsoft.com/office/drawing/2010/main"/>
                      </a:ext>
                    </a:extLst>
                  </pic:spPr>
                </pic:pic>
              </a:graphicData>
            </a:graphic>
          </wp:inline>
        </w:drawing>
      </w:r>
    </w:p>
    <w:p w14:paraId="0BE87A75" w14:textId="4026E84D" w:rsidR="00312B29" w:rsidRDefault="00E05A1B" w:rsidP="00E94E67">
      <w:pPr>
        <w:pStyle w:val="Tiumccp3"/>
        <w:spacing w:line="240" w:lineRule="auto"/>
        <w:jc w:val="both"/>
      </w:pPr>
      <w:r w:rsidRPr="00E05A1B">
        <w:t>-</w:t>
      </w:r>
      <w:r>
        <w:t xml:space="preserve"> </w:t>
      </w:r>
      <w:r w:rsidRPr="00E05A1B">
        <w:t>Trong ví dụ này, chúng ta tính trung bình hình học của các số [2, 4, 8, 16, 32], và kết quả là 8.0, tức là căn bậc hai của tích của tất cả các số trong tập hợp.</w:t>
      </w:r>
    </w:p>
    <w:p w14:paraId="763E68AF" w14:textId="77777777" w:rsidR="00312B29" w:rsidRDefault="00312B29" w:rsidP="00E94E67">
      <w:pPr>
        <w:pStyle w:val="Tiumccp3"/>
        <w:spacing w:line="240" w:lineRule="auto"/>
        <w:jc w:val="both"/>
      </w:pPr>
    </w:p>
    <w:p w14:paraId="139614F9" w14:textId="77777777" w:rsidR="00E05A1B" w:rsidRDefault="00E05A1B" w:rsidP="00E94E67">
      <w:pPr>
        <w:pStyle w:val="Tiumccp3"/>
        <w:spacing w:line="240" w:lineRule="auto"/>
        <w:ind w:left="720"/>
        <w:jc w:val="both"/>
        <w:rPr>
          <w:b/>
          <w:bCs/>
          <w:sz w:val="28"/>
          <w:szCs w:val="28"/>
        </w:rPr>
      </w:pPr>
      <w:r w:rsidRPr="00E05A1B">
        <w:rPr>
          <w:b/>
          <w:bCs/>
          <w:sz w:val="28"/>
          <w:szCs w:val="28"/>
        </w:rPr>
        <w:t>4. statistics.harmonic_mean(): Trung bình điều hoà của dữ liệu.</w:t>
      </w:r>
    </w:p>
    <w:p w14:paraId="11EE3C6A" w14:textId="77777777" w:rsidR="00C82E73" w:rsidRDefault="00C82E73" w:rsidP="00E94E67">
      <w:pPr>
        <w:pStyle w:val="Tiumccp3"/>
        <w:spacing w:line="240" w:lineRule="auto"/>
        <w:ind w:left="720"/>
        <w:jc w:val="both"/>
        <w:rPr>
          <w:b/>
          <w:bCs/>
          <w:sz w:val="28"/>
          <w:szCs w:val="28"/>
        </w:rPr>
      </w:pPr>
    </w:p>
    <w:p w14:paraId="54D850C1" w14:textId="77777777" w:rsidR="00E77DC1" w:rsidRDefault="00E05A1B" w:rsidP="00E94E67">
      <w:pPr>
        <w:pStyle w:val="Tiumccp3"/>
        <w:spacing w:line="240" w:lineRule="auto"/>
        <w:jc w:val="both"/>
      </w:pPr>
      <w:r>
        <w:t xml:space="preserve">- </w:t>
      </w:r>
      <w:r w:rsidR="00EA0A98" w:rsidRPr="00EA0A98">
        <w:t xml:space="preserve">Hàm statistics.harmonic_mean() được sử dụng để tính trung bình điều hòa (harmonic mean) của một tập hợp các số. Trung bình điều hòa là nghịch đảo của trung bình các nghịch đảo của các số trong tập hợp. </w:t>
      </w:r>
      <w:r w:rsidR="009B5978">
        <w:t>Hàm này</w:t>
      </w:r>
      <w:r w:rsidR="00EA0A98" w:rsidRPr="00EA0A98">
        <w:t xml:space="preserve"> thường được sử dụng trong các tình huống đo lường tốc độ trung bình của một quá trình khi tốc độ thay đổi không đều.</w:t>
      </w:r>
    </w:p>
    <w:p w14:paraId="2F6B6D54" w14:textId="77777777" w:rsidR="00E77DC1" w:rsidRDefault="00E77DC1" w:rsidP="00E94E67">
      <w:pPr>
        <w:pStyle w:val="Tiumccp3"/>
        <w:spacing w:line="240" w:lineRule="auto"/>
        <w:jc w:val="both"/>
      </w:pPr>
    </w:p>
    <w:p w14:paraId="57B9D8D8" w14:textId="099EE2B2" w:rsidR="001D6CC8" w:rsidRDefault="001D6CC8" w:rsidP="00E94E67">
      <w:pPr>
        <w:pStyle w:val="Tiumccp3"/>
        <w:spacing w:line="240" w:lineRule="auto"/>
        <w:jc w:val="both"/>
      </w:pPr>
      <w:r>
        <w:t xml:space="preserve">- </w:t>
      </w:r>
      <w:r w:rsidRPr="0097741E">
        <w:t>Cú pháp của hàm là:</w:t>
      </w:r>
      <w:r>
        <w:t xml:space="preserve"> </w:t>
      </w:r>
      <w:r w:rsidRPr="00EA0A98">
        <w:t>statistics.harmonic_mean</w:t>
      </w:r>
      <w:r w:rsidRPr="005765BD">
        <w:t xml:space="preserve"> (</w:t>
      </w:r>
      <w:r>
        <w:t>data</w:t>
      </w:r>
      <w:r w:rsidRPr="005765BD">
        <w:t>)</w:t>
      </w:r>
    </w:p>
    <w:p w14:paraId="77D24355" w14:textId="77777777" w:rsidR="00C82E73" w:rsidRPr="00E84597" w:rsidRDefault="00C82E73" w:rsidP="00E94E67">
      <w:pPr>
        <w:pStyle w:val="Tiumccp3"/>
        <w:spacing w:line="240" w:lineRule="auto"/>
        <w:jc w:val="both"/>
      </w:pPr>
    </w:p>
    <w:p w14:paraId="796B2A63" w14:textId="7B90631B" w:rsidR="00C82E73" w:rsidRDefault="00EA0A98" w:rsidP="00E94E67">
      <w:pPr>
        <w:pStyle w:val="Tiumccp3"/>
        <w:spacing w:line="240" w:lineRule="auto"/>
        <w:jc w:val="both"/>
      </w:pPr>
      <w:r w:rsidRPr="00AE2110">
        <w:t xml:space="preserve">- Tham số </w:t>
      </w:r>
      <w:r>
        <w:t xml:space="preserve">data: </w:t>
      </w:r>
      <w:r w:rsidRPr="00E05A1B">
        <w:t xml:space="preserve">Là một tập hợp các số, có thể là một danh sách, tuple hoặc mảng chứa các giá trị </w:t>
      </w:r>
      <w:r w:rsidRPr="00AE2110">
        <w:t>cần tính trung bình</w:t>
      </w:r>
      <w:r>
        <w:t xml:space="preserve"> điều hòa</w:t>
      </w:r>
      <w:r w:rsidR="009B5978">
        <w:t xml:space="preserve">. Nếu bỏ trống tham số này, sẽ ném ra ngoại lệ </w:t>
      </w:r>
      <w:hyperlink r:id="rId20" w:anchor="statistics.StatisticsError" w:tooltip="statistics.StatisticsError" w:history="1">
        <w:r w:rsidR="009B5978" w:rsidRPr="009B5978">
          <w:t>StatisticsError</w:t>
        </w:r>
      </w:hyperlink>
      <w:r w:rsidR="009B5978">
        <w:t>.</w:t>
      </w:r>
    </w:p>
    <w:p w14:paraId="384640AB" w14:textId="77777777" w:rsidR="00C82E73" w:rsidRDefault="00C82E73" w:rsidP="00E94E67">
      <w:pPr>
        <w:pStyle w:val="Tiumccp3"/>
        <w:spacing w:line="240" w:lineRule="auto"/>
        <w:jc w:val="both"/>
      </w:pPr>
      <w:r>
        <w:lastRenderedPageBreak/>
        <w:t xml:space="preserve">- </w:t>
      </w:r>
      <w:r w:rsidRPr="00EA0A98">
        <w:t xml:space="preserve">Trong ví dụ này, chúng ta tính trung bình điều hòa của các số [2, 4, 8, 16, 32], và kết quả là </w:t>
      </w:r>
      <w:r>
        <w:t>5.16</w:t>
      </w:r>
      <w:r w:rsidRPr="00EA0A98">
        <w:t>, là nghịch đảo của trung bình các nghịch đảo của các số trong tập hợp.</w:t>
      </w:r>
    </w:p>
    <w:p w14:paraId="5D3E40BB" w14:textId="77777777" w:rsidR="00C82E73" w:rsidRDefault="00C82E73" w:rsidP="00E94E67">
      <w:pPr>
        <w:pStyle w:val="Tiumccp3"/>
        <w:spacing w:line="240" w:lineRule="auto"/>
        <w:jc w:val="both"/>
      </w:pPr>
    </w:p>
    <w:p w14:paraId="51F05FB3" w14:textId="0417081E" w:rsidR="00E05A1B" w:rsidRPr="00EA0A98" w:rsidRDefault="00EA0A98" w:rsidP="00E94E67">
      <w:pPr>
        <w:pStyle w:val="Tiumccp3"/>
        <w:spacing w:line="240" w:lineRule="auto"/>
        <w:jc w:val="both"/>
      </w:pPr>
      <w:r>
        <w:rPr>
          <w:noProof/>
        </w:rPr>
        <w:drawing>
          <wp:inline distT="0" distB="0" distL="0" distR="0" wp14:anchorId="7F9AA367" wp14:editId="139EA053">
            <wp:extent cx="4067175" cy="1765643"/>
            <wp:effectExtent l="0" t="0" r="0" b="6350"/>
            <wp:docPr id="3802312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31285" name="Picture 380231285"/>
                    <pic:cNvPicPr/>
                  </pic:nvPicPr>
                  <pic:blipFill>
                    <a:blip r:embed="rId21">
                      <a:extLst>
                        <a:ext uri="{28A0092B-C50C-407E-A947-70E740481C1C}">
                          <a14:useLocalDpi xmlns:a14="http://schemas.microsoft.com/office/drawing/2010/main" val="0"/>
                        </a:ext>
                      </a:extLst>
                    </a:blip>
                    <a:stretch>
                      <a:fillRect/>
                    </a:stretch>
                  </pic:blipFill>
                  <pic:spPr>
                    <a:xfrm>
                      <a:off x="0" y="0"/>
                      <a:ext cx="4108994" cy="1783798"/>
                    </a:xfrm>
                    <a:prstGeom prst="rect">
                      <a:avLst/>
                    </a:prstGeom>
                  </pic:spPr>
                </pic:pic>
              </a:graphicData>
            </a:graphic>
          </wp:inline>
        </w:drawing>
      </w:r>
      <w:r>
        <w:rPr>
          <w:noProof/>
        </w:rPr>
        <w:drawing>
          <wp:inline distT="0" distB="0" distL="0" distR="0" wp14:anchorId="029F198E" wp14:editId="2BD29575">
            <wp:extent cx="1562100" cy="266700"/>
            <wp:effectExtent l="0" t="0" r="0" b="0"/>
            <wp:docPr id="18794044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04487" name="Picture 1879404487"/>
                    <pic:cNvPicPr/>
                  </pic:nvPicPr>
                  <pic:blipFill>
                    <a:blip r:embed="rId22">
                      <a:extLst>
                        <a:ext uri="{28A0092B-C50C-407E-A947-70E740481C1C}">
                          <a14:useLocalDpi xmlns:a14="http://schemas.microsoft.com/office/drawing/2010/main" val="0"/>
                        </a:ext>
                      </a:extLst>
                    </a:blip>
                    <a:stretch>
                      <a:fillRect/>
                    </a:stretch>
                  </pic:blipFill>
                  <pic:spPr>
                    <a:xfrm>
                      <a:off x="0" y="0"/>
                      <a:ext cx="1562100" cy="266700"/>
                    </a:xfrm>
                    <a:prstGeom prst="rect">
                      <a:avLst/>
                    </a:prstGeom>
                  </pic:spPr>
                </pic:pic>
              </a:graphicData>
            </a:graphic>
          </wp:inline>
        </w:drawing>
      </w:r>
    </w:p>
    <w:p w14:paraId="16374BD7" w14:textId="77777777" w:rsidR="00E77DC1" w:rsidRDefault="00E77DC1" w:rsidP="00E94E67">
      <w:pPr>
        <w:pStyle w:val="Tiumccp3"/>
        <w:spacing w:line="240" w:lineRule="auto"/>
        <w:jc w:val="both"/>
      </w:pPr>
    </w:p>
    <w:p w14:paraId="3E6380B4" w14:textId="77777777" w:rsidR="001408CE" w:rsidRDefault="001408CE" w:rsidP="00E94E67">
      <w:pPr>
        <w:pStyle w:val="Tiumccp3"/>
        <w:spacing w:line="240" w:lineRule="auto"/>
        <w:jc w:val="both"/>
      </w:pPr>
    </w:p>
    <w:p w14:paraId="01CDF247" w14:textId="77777777" w:rsidR="00EA0A98" w:rsidRDefault="00EA0A98" w:rsidP="00E94E67">
      <w:pPr>
        <w:pStyle w:val="Tiumccp3"/>
        <w:spacing w:line="240" w:lineRule="auto"/>
        <w:ind w:left="720"/>
        <w:jc w:val="both"/>
        <w:rPr>
          <w:b/>
          <w:bCs/>
          <w:sz w:val="28"/>
          <w:szCs w:val="28"/>
        </w:rPr>
      </w:pPr>
      <w:r w:rsidRPr="00EA0A98">
        <w:rPr>
          <w:b/>
          <w:bCs/>
          <w:sz w:val="28"/>
          <w:szCs w:val="28"/>
        </w:rPr>
        <w:t>5. statistics.median(): Trung vị (giá trị ở giữa) của dữ liệu.</w:t>
      </w:r>
    </w:p>
    <w:p w14:paraId="6D54BC08" w14:textId="77777777" w:rsidR="00E77DC1" w:rsidRDefault="00E77DC1" w:rsidP="00E94E67">
      <w:pPr>
        <w:pStyle w:val="Tiumccp3"/>
        <w:spacing w:line="240" w:lineRule="auto"/>
        <w:ind w:left="720"/>
        <w:jc w:val="both"/>
        <w:rPr>
          <w:b/>
          <w:bCs/>
          <w:sz w:val="28"/>
          <w:szCs w:val="28"/>
        </w:rPr>
      </w:pPr>
    </w:p>
    <w:p w14:paraId="02077269" w14:textId="24AF381B" w:rsidR="005765BD" w:rsidRDefault="005765BD" w:rsidP="00E94E67">
      <w:pPr>
        <w:pStyle w:val="Tiumccp3"/>
        <w:spacing w:line="240" w:lineRule="auto"/>
        <w:jc w:val="both"/>
      </w:pPr>
      <w:r>
        <w:t xml:space="preserve">- </w:t>
      </w:r>
      <w:r w:rsidRPr="005765BD">
        <w:t>Hàm statistics.median() dùng để tính giá trị trung vị (median) của một tập hợp các số. Trung vị là giá trị ở giữa của tập hợp số sau khi được sắp xếp theo thứ tự tăng dần. Nó là một phép đo trung tâm chính xác hơn so với trung bình (mean), đặc biệt hữu ích khi dữ liệu có nhiễu hoặc có các giá trị ngoại lệ (outliers).</w:t>
      </w:r>
    </w:p>
    <w:p w14:paraId="1DB79849" w14:textId="77777777" w:rsidR="00A07E71" w:rsidRDefault="00A07E71" w:rsidP="00E94E67">
      <w:pPr>
        <w:pStyle w:val="Tiumccp3"/>
        <w:spacing w:line="240" w:lineRule="auto"/>
        <w:jc w:val="both"/>
      </w:pPr>
    </w:p>
    <w:p w14:paraId="4C69B2A0" w14:textId="77777777" w:rsidR="00A07E71" w:rsidRDefault="0097741E" w:rsidP="00E94E67">
      <w:pPr>
        <w:pStyle w:val="Bngbiu-nidung"/>
        <w:spacing w:line="240" w:lineRule="auto"/>
        <w:ind w:firstLine="0"/>
      </w:pPr>
      <w:r>
        <w:t xml:space="preserve">- </w:t>
      </w:r>
      <w:r w:rsidRPr="0097741E">
        <w:t>Cú pháp của hàm là:</w:t>
      </w:r>
      <w:r>
        <w:t xml:space="preserve"> </w:t>
      </w:r>
      <w:r w:rsidRPr="005765BD">
        <w:t>statistics.median(</w:t>
      </w:r>
      <w:r>
        <w:t>data</w:t>
      </w:r>
      <w:r w:rsidRPr="005765BD">
        <w:t>)</w:t>
      </w:r>
    </w:p>
    <w:p w14:paraId="55C0490E" w14:textId="43346AF2" w:rsidR="005765BD" w:rsidRDefault="00A07E71" w:rsidP="00E94E67">
      <w:pPr>
        <w:pStyle w:val="Bngbiu-nidung"/>
        <w:spacing w:line="240" w:lineRule="auto"/>
        <w:ind w:firstLine="0"/>
      </w:pPr>
      <w:r>
        <w:t>-</w:t>
      </w:r>
      <w:r w:rsidR="005765BD" w:rsidRPr="00AE2110">
        <w:t xml:space="preserve"> Tham số </w:t>
      </w:r>
      <w:r w:rsidR="005765BD">
        <w:t xml:space="preserve">data: </w:t>
      </w:r>
      <w:r w:rsidR="005765BD" w:rsidRPr="00E05A1B">
        <w:t xml:space="preserve">Là một tập hợp các số, có thể là một danh sách, tuple hoặc mảng chứa các giá trị </w:t>
      </w:r>
      <w:r w:rsidR="005765BD" w:rsidRPr="00AE2110">
        <w:t xml:space="preserve">cần tính trung </w:t>
      </w:r>
      <w:r w:rsidR="005765BD">
        <w:t xml:space="preserve">vị. Nếu bỏ trống tham số này, sẽ ném ra ngoại lệ </w:t>
      </w:r>
      <w:hyperlink r:id="rId23" w:anchor="statistics.StatisticsError" w:tooltip="statistics.StatisticsError" w:history="1">
        <w:r w:rsidR="005765BD" w:rsidRPr="009B5978">
          <w:t>StatisticsError</w:t>
        </w:r>
      </w:hyperlink>
      <w:r w:rsidR="005765BD">
        <w:t>.</w:t>
      </w:r>
      <w:r w:rsidR="005765BD" w:rsidRPr="005765BD">
        <w:t xml:space="preserve"> </w:t>
      </w:r>
    </w:p>
    <w:p w14:paraId="081E6D2B" w14:textId="77777777" w:rsidR="00E77DC1" w:rsidRDefault="00E77DC1" w:rsidP="00E94E67">
      <w:pPr>
        <w:pStyle w:val="Tiumccp3"/>
        <w:spacing w:line="240" w:lineRule="auto"/>
        <w:jc w:val="both"/>
      </w:pPr>
    </w:p>
    <w:p w14:paraId="23F56DC0" w14:textId="50608077" w:rsidR="00E77DC1" w:rsidRDefault="005765BD" w:rsidP="00E94E67">
      <w:pPr>
        <w:pStyle w:val="Tiumccp3"/>
        <w:spacing w:line="240" w:lineRule="auto"/>
        <w:jc w:val="both"/>
      </w:pPr>
      <w:r>
        <w:t>-</w:t>
      </w:r>
      <w:r w:rsidRPr="005765BD">
        <w:t>Nếu số lượng phần tử trong data là lẻ, giá trị trung vị sẽ là phần tử ở vị trí giữa. Nếu số lượng phần tử</w:t>
      </w:r>
      <w:r w:rsidR="00312B29">
        <w:t xml:space="preserve"> data</w:t>
      </w:r>
      <w:r w:rsidRPr="005765BD">
        <w:t xml:space="preserve"> là chẵn, giá trị trung vị sẽ là trung bình của hai phần tử ở giữa.</w:t>
      </w:r>
    </w:p>
    <w:p w14:paraId="5BD5A9D5" w14:textId="77777777" w:rsidR="00A07E71" w:rsidRDefault="00A07E71" w:rsidP="00E94E67">
      <w:pPr>
        <w:pStyle w:val="Tiumccp3"/>
        <w:spacing w:line="240" w:lineRule="auto"/>
        <w:jc w:val="both"/>
      </w:pPr>
    </w:p>
    <w:p w14:paraId="09FE3831" w14:textId="1E708EDE" w:rsidR="005765BD" w:rsidRDefault="005765BD" w:rsidP="00E94E67">
      <w:pPr>
        <w:pStyle w:val="Tiumccp3"/>
        <w:spacing w:line="240" w:lineRule="auto"/>
        <w:jc w:val="both"/>
      </w:pPr>
      <w:r>
        <w:rPr>
          <w:noProof/>
        </w:rPr>
        <w:drawing>
          <wp:inline distT="0" distB="0" distL="0" distR="0" wp14:anchorId="14138DB5" wp14:editId="37B77E63">
            <wp:extent cx="3630370" cy="1914525"/>
            <wp:effectExtent l="0" t="0" r="8255" b="0"/>
            <wp:docPr id="85614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46514" name="Picture 856146514"/>
                    <pic:cNvPicPr/>
                  </pic:nvPicPr>
                  <pic:blipFill>
                    <a:blip r:embed="rId24">
                      <a:extLst>
                        <a:ext uri="{28A0092B-C50C-407E-A947-70E740481C1C}">
                          <a14:useLocalDpi xmlns:a14="http://schemas.microsoft.com/office/drawing/2010/main" val="0"/>
                        </a:ext>
                      </a:extLst>
                    </a:blip>
                    <a:stretch>
                      <a:fillRect/>
                    </a:stretch>
                  </pic:blipFill>
                  <pic:spPr>
                    <a:xfrm>
                      <a:off x="0" y="0"/>
                      <a:ext cx="3655989" cy="1928035"/>
                    </a:xfrm>
                    <a:prstGeom prst="rect">
                      <a:avLst/>
                    </a:prstGeom>
                  </pic:spPr>
                </pic:pic>
              </a:graphicData>
            </a:graphic>
          </wp:inline>
        </w:drawing>
      </w:r>
      <w:r>
        <w:rPr>
          <w:noProof/>
        </w:rPr>
        <w:drawing>
          <wp:inline distT="0" distB="0" distL="0" distR="0" wp14:anchorId="5F25AEDE" wp14:editId="4E96EAD5">
            <wp:extent cx="1117600" cy="393700"/>
            <wp:effectExtent l="0" t="0" r="6350" b="6350"/>
            <wp:docPr id="1293014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14163" name="Picture 1293014163"/>
                    <pic:cNvPicPr/>
                  </pic:nvPicPr>
                  <pic:blipFill>
                    <a:blip r:embed="rId25">
                      <a:extLst>
                        <a:ext uri="{28A0092B-C50C-407E-A947-70E740481C1C}">
                          <a14:useLocalDpi xmlns:a14="http://schemas.microsoft.com/office/drawing/2010/main" val="0"/>
                        </a:ext>
                      </a:extLst>
                    </a:blip>
                    <a:stretch>
                      <a:fillRect/>
                    </a:stretch>
                  </pic:blipFill>
                  <pic:spPr>
                    <a:xfrm>
                      <a:off x="0" y="0"/>
                      <a:ext cx="1117600" cy="393700"/>
                    </a:xfrm>
                    <a:prstGeom prst="rect">
                      <a:avLst/>
                    </a:prstGeom>
                  </pic:spPr>
                </pic:pic>
              </a:graphicData>
            </a:graphic>
          </wp:inline>
        </w:drawing>
      </w:r>
    </w:p>
    <w:p w14:paraId="157877C1" w14:textId="77777777" w:rsidR="00A07E71" w:rsidRDefault="00A07E71" w:rsidP="00E94E67">
      <w:pPr>
        <w:pStyle w:val="Tiumccp3"/>
        <w:spacing w:line="240" w:lineRule="auto"/>
        <w:jc w:val="both"/>
      </w:pPr>
      <w:r>
        <w:lastRenderedPageBreak/>
        <w:t xml:space="preserve">- </w:t>
      </w:r>
      <w:r w:rsidRPr="005765BD">
        <w:t>Trong ví dụ này, chúng ta tính giá trị trung vị của các số [1, 2, 3, 4, 5], kết quả là 3, vì số lượng phần tử là lẻ và phần tử ở giữa là số 3.</w:t>
      </w:r>
    </w:p>
    <w:p w14:paraId="584E3AFD" w14:textId="77777777" w:rsidR="001408CE" w:rsidRDefault="001408CE" w:rsidP="00E94E67">
      <w:pPr>
        <w:pStyle w:val="Tiumccp3"/>
        <w:spacing w:line="240" w:lineRule="auto"/>
        <w:jc w:val="both"/>
      </w:pPr>
    </w:p>
    <w:p w14:paraId="2BA79C40" w14:textId="77777777" w:rsidR="005765BD" w:rsidRDefault="005765BD" w:rsidP="00E94E67">
      <w:pPr>
        <w:pStyle w:val="Tiumccp3"/>
        <w:spacing w:line="240" w:lineRule="auto"/>
        <w:ind w:left="720"/>
        <w:jc w:val="both"/>
        <w:rPr>
          <w:b/>
          <w:bCs/>
          <w:sz w:val="28"/>
          <w:szCs w:val="28"/>
        </w:rPr>
      </w:pPr>
      <w:r w:rsidRPr="005765BD">
        <w:rPr>
          <w:b/>
          <w:bCs/>
          <w:sz w:val="28"/>
          <w:szCs w:val="28"/>
        </w:rPr>
        <w:t>6. statistics.median_low(): Trung vị thấp của dữ liệu.</w:t>
      </w:r>
    </w:p>
    <w:p w14:paraId="03A497A4" w14:textId="77777777" w:rsidR="00E77DC1" w:rsidRPr="005765BD" w:rsidRDefault="00E77DC1" w:rsidP="00E94E67">
      <w:pPr>
        <w:pStyle w:val="Tiumccp3"/>
        <w:spacing w:line="240" w:lineRule="auto"/>
        <w:ind w:left="720"/>
        <w:jc w:val="both"/>
        <w:rPr>
          <w:b/>
          <w:bCs/>
          <w:sz w:val="28"/>
          <w:szCs w:val="28"/>
        </w:rPr>
      </w:pPr>
    </w:p>
    <w:p w14:paraId="5628616C" w14:textId="3307BF4D" w:rsidR="005765BD" w:rsidRDefault="00C272FC" w:rsidP="00E94E67">
      <w:pPr>
        <w:pStyle w:val="Tiumccp3"/>
        <w:spacing w:line="240" w:lineRule="auto"/>
        <w:jc w:val="both"/>
      </w:pPr>
      <w:r>
        <w:t xml:space="preserve">- </w:t>
      </w:r>
      <w:r w:rsidRPr="00C272FC">
        <w:t>Hàm statistics.median_low() dùng để tính giá trị trung vị thấp (low median) của một tập hợp các số. Trung vị thấp là giá trị ở giữa của tập hợp số sau khi được sắp xếp theo thứ tự tăng dần. Nếu số lượng phần tử là chẵn, giá trị trung vị thấp sẽ là giá trị ở vị trí trước giữa của tập hợp.</w:t>
      </w:r>
    </w:p>
    <w:p w14:paraId="062E2D3F" w14:textId="77777777" w:rsidR="00E77DC1" w:rsidRDefault="00E77DC1" w:rsidP="00E94E67">
      <w:pPr>
        <w:pStyle w:val="Tiumccp3"/>
        <w:spacing w:line="240" w:lineRule="auto"/>
        <w:jc w:val="both"/>
      </w:pPr>
    </w:p>
    <w:p w14:paraId="566CF9AF" w14:textId="6E596D9D" w:rsidR="00C272FC" w:rsidRDefault="00C272FC" w:rsidP="00E94E67">
      <w:pPr>
        <w:pStyle w:val="Bngbiu-nidung"/>
        <w:spacing w:line="240" w:lineRule="auto"/>
        <w:ind w:firstLine="0"/>
      </w:pPr>
      <w:r>
        <w:t xml:space="preserve">- </w:t>
      </w:r>
      <w:r w:rsidRPr="0097741E">
        <w:t>Cú pháp của hàm là:</w:t>
      </w:r>
      <w:r>
        <w:t xml:space="preserve"> </w:t>
      </w:r>
      <w:r w:rsidRPr="005765BD">
        <w:t>statistics.median</w:t>
      </w:r>
      <w:r>
        <w:t>_low</w:t>
      </w:r>
      <w:r w:rsidRPr="005765BD">
        <w:t>(</w:t>
      </w:r>
      <w:r>
        <w:t>data</w:t>
      </w:r>
      <w:r w:rsidRPr="005765BD">
        <w:t>)</w:t>
      </w:r>
    </w:p>
    <w:p w14:paraId="6468BFEA" w14:textId="534305AC" w:rsidR="00C272FC" w:rsidRDefault="00C272FC" w:rsidP="00E94E67">
      <w:pPr>
        <w:pStyle w:val="Tiumccp3"/>
        <w:spacing w:line="240" w:lineRule="auto"/>
        <w:jc w:val="both"/>
      </w:pPr>
      <w:r w:rsidRPr="00AE2110">
        <w:t xml:space="preserve">- Tham số </w:t>
      </w:r>
      <w:r>
        <w:t xml:space="preserve">data: </w:t>
      </w:r>
      <w:r w:rsidRPr="00E05A1B">
        <w:t xml:space="preserve">Là một tập hợp các số, có thể là một danh sách, tuple hoặc mảng chứa các giá trị </w:t>
      </w:r>
      <w:r w:rsidRPr="00AE2110">
        <w:t xml:space="preserve">cần tính trung </w:t>
      </w:r>
      <w:r>
        <w:t xml:space="preserve">vị thấp. Nếu bỏ trống tham số này, sẽ ném ra ngoại lệ </w:t>
      </w:r>
      <w:hyperlink r:id="rId26" w:anchor="statistics.StatisticsError" w:tooltip="statistics.StatisticsError" w:history="1">
        <w:r w:rsidRPr="009B5978">
          <w:t>StatisticsError</w:t>
        </w:r>
      </w:hyperlink>
      <w:r>
        <w:t>.</w:t>
      </w:r>
      <w:r w:rsidRPr="005765BD">
        <w:t xml:space="preserve"> </w:t>
      </w:r>
      <w:r w:rsidR="00312B29" w:rsidRPr="00312B29">
        <w:t> </w:t>
      </w:r>
    </w:p>
    <w:p w14:paraId="7D84A2DC" w14:textId="221318B8" w:rsidR="00C272FC" w:rsidRDefault="00312B29" w:rsidP="00E94E67">
      <w:pPr>
        <w:pStyle w:val="Bngbiu-nidung"/>
        <w:spacing w:line="240" w:lineRule="auto"/>
        <w:ind w:firstLine="0"/>
      </w:pPr>
      <w:r>
        <w:rPr>
          <w:noProof/>
        </w:rPr>
        <w:drawing>
          <wp:inline distT="0" distB="0" distL="0" distR="0" wp14:anchorId="5BBDC77F" wp14:editId="0B161AD4">
            <wp:extent cx="4316794" cy="1866900"/>
            <wp:effectExtent l="0" t="0" r="7620" b="0"/>
            <wp:docPr id="23471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11041" name="Picture 234711041"/>
                    <pic:cNvPicPr/>
                  </pic:nvPicPr>
                  <pic:blipFill>
                    <a:blip r:embed="rId27">
                      <a:extLst>
                        <a:ext uri="{28A0092B-C50C-407E-A947-70E740481C1C}">
                          <a14:useLocalDpi xmlns:a14="http://schemas.microsoft.com/office/drawing/2010/main" val="0"/>
                        </a:ext>
                      </a:extLst>
                    </a:blip>
                    <a:stretch>
                      <a:fillRect/>
                    </a:stretch>
                  </pic:blipFill>
                  <pic:spPr>
                    <a:xfrm>
                      <a:off x="0" y="0"/>
                      <a:ext cx="4351267" cy="1881808"/>
                    </a:xfrm>
                    <a:prstGeom prst="rect">
                      <a:avLst/>
                    </a:prstGeom>
                  </pic:spPr>
                </pic:pic>
              </a:graphicData>
            </a:graphic>
          </wp:inline>
        </w:drawing>
      </w:r>
      <w:r>
        <w:rPr>
          <w:noProof/>
        </w:rPr>
        <w:drawing>
          <wp:inline distT="0" distB="0" distL="0" distR="0" wp14:anchorId="51A80EBA" wp14:editId="7503DF9B">
            <wp:extent cx="1381125" cy="314325"/>
            <wp:effectExtent l="0" t="0" r="9525" b="9525"/>
            <wp:docPr id="1826684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84516" name="Picture 1826684516"/>
                    <pic:cNvPicPr/>
                  </pic:nvPicPr>
                  <pic:blipFill>
                    <a:blip r:embed="rId28">
                      <a:extLst>
                        <a:ext uri="{28A0092B-C50C-407E-A947-70E740481C1C}">
                          <a14:useLocalDpi xmlns:a14="http://schemas.microsoft.com/office/drawing/2010/main" val="0"/>
                        </a:ext>
                      </a:extLst>
                    </a:blip>
                    <a:stretch>
                      <a:fillRect/>
                    </a:stretch>
                  </pic:blipFill>
                  <pic:spPr>
                    <a:xfrm>
                      <a:off x="0" y="0"/>
                      <a:ext cx="1381125" cy="314325"/>
                    </a:xfrm>
                    <a:prstGeom prst="rect">
                      <a:avLst/>
                    </a:prstGeom>
                  </pic:spPr>
                </pic:pic>
              </a:graphicData>
            </a:graphic>
          </wp:inline>
        </w:drawing>
      </w:r>
    </w:p>
    <w:p w14:paraId="60174DCD" w14:textId="409052E6" w:rsidR="00EA0A98" w:rsidRDefault="00312B29" w:rsidP="00E94E67">
      <w:pPr>
        <w:pStyle w:val="Tiumccp3"/>
        <w:spacing w:line="240" w:lineRule="auto"/>
        <w:jc w:val="both"/>
      </w:pPr>
      <w:r>
        <w:t>-</w:t>
      </w:r>
      <w:r w:rsidRPr="00312B29">
        <w:t>Trong ví dụ này, chúng ta tính giá trị trung vị thấp của các số [1, 2, 3, 4], và kết quả là 2, vì số lượng phần tử là chẵn và giá trị ở vị trí trước giữa là số 2.</w:t>
      </w:r>
    </w:p>
    <w:p w14:paraId="606641F8" w14:textId="77777777" w:rsidR="001408CE" w:rsidRDefault="001408CE" w:rsidP="00E94E67">
      <w:pPr>
        <w:pStyle w:val="Tiumccp3"/>
        <w:spacing w:line="240" w:lineRule="auto"/>
        <w:jc w:val="both"/>
      </w:pPr>
    </w:p>
    <w:p w14:paraId="16197B02" w14:textId="0BAD0E32" w:rsidR="00312B29" w:rsidRDefault="00312B29" w:rsidP="00E94E67">
      <w:pPr>
        <w:pStyle w:val="Tiumccp3"/>
        <w:spacing w:line="240" w:lineRule="auto"/>
        <w:ind w:left="720"/>
        <w:jc w:val="both"/>
        <w:rPr>
          <w:b/>
          <w:bCs/>
          <w:sz w:val="28"/>
          <w:szCs w:val="28"/>
        </w:rPr>
      </w:pPr>
      <w:r w:rsidRPr="00312B29">
        <w:rPr>
          <w:b/>
          <w:bCs/>
          <w:sz w:val="28"/>
          <w:szCs w:val="28"/>
        </w:rPr>
        <w:t>7. statistics.median_high(): Trung vị cao của dữ liệu.</w:t>
      </w:r>
    </w:p>
    <w:p w14:paraId="0469F7AF" w14:textId="77777777" w:rsidR="00827D42" w:rsidRDefault="00827D42" w:rsidP="00E94E67">
      <w:pPr>
        <w:pStyle w:val="Tiumccp3"/>
        <w:spacing w:line="240" w:lineRule="auto"/>
        <w:ind w:left="720"/>
        <w:jc w:val="both"/>
      </w:pPr>
    </w:p>
    <w:p w14:paraId="4C72E5FE" w14:textId="3518DE37" w:rsidR="00312B29" w:rsidRDefault="005E0638" w:rsidP="00E94E67">
      <w:pPr>
        <w:pStyle w:val="Tiumccp3"/>
        <w:spacing w:line="240" w:lineRule="auto"/>
        <w:jc w:val="both"/>
      </w:pPr>
      <w:r>
        <w:t xml:space="preserve">- </w:t>
      </w:r>
      <w:r w:rsidR="00312B29" w:rsidRPr="00312B29">
        <w:t>Hàm statistics.median_high() dùng để tính giá trị trung vị cao (high median) của một tập hợp các số. Trung vị cao là giá trị ở giữa của tập hợp số sau khi được sắp xếp theo thứ tự tăng dần. Nếu số lượng phần tử là chẵn, giá trị trung vị cao sẽ là giá trị ở vị trí sau giữa của tập hợp.</w:t>
      </w:r>
    </w:p>
    <w:p w14:paraId="185C1007" w14:textId="77777777" w:rsidR="00E77DC1" w:rsidRDefault="00E77DC1" w:rsidP="00E94E67">
      <w:pPr>
        <w:pStyle w:val="Tiumccp3"/>
        <w:spacing w:line="240" w:lineRule="auto"/>
        <w:jc w:val="both"/>
      </w:pPr>
    </w:p>
    <w:p w14:paraId="75837D62" w14:textId="2DC56B32" w:rsidR="00312B29" w:rsidRDefault="00312B29" w:rsidP="00E94E67">
      <w:pPr>
        <w:pStyle w:val="Bngbiu-nidung"/>
        <w:spacing w:line="240" w:lineRule="auto"/>
        <w:ind w:firstLine="0"/>
      </w:pPr>
      <w:r>
        <w:t xml:space="preserve">- </w:t>
      </w:r>
      <w:r w:rsidRPr="0097741E">
        <w:t>Cú pháp của hàm là:</w:t>
      </w:r>
      <w:r>
        <w:t xml:space="preserve"> </w:t>
      </w:r>
      <w:r w:rsidRPr="005765BD">
        <w:t>statistics.median</w:t>
      </w:r>
      <w:r>
        <w:t>_</w:t>
      </w:r>
      <w:r w:rsidR="00F27B01">
        <w:t>high</w:t>
      </w:r>
      <w:r w:rsidRPr="005765BD">
        <w:t>(</w:t>
      </w:r>
      <w:r>
        <w:t>data</w:t>
      </w:r>
      <w:r w:rsidRPr="005765BD">
        <w:t>)</w:t>
      </w:r>
    </w:p>
    <w:p w14:paraId="506DFC7B" w14:textId="353E4DCC" w:rsidR="00312B29" w:rsidRDefault="00312B29" w:rsidP="00E94E67">
      <w:pPr>
        <w:pStyle w:val="Tiumccp3"/>
        <w:spacing w:line="240" w:lineRule="auto"/>
        <w:jc w:val="both"/>
      </w:pPr>
      <w:r w:rsidRPr="00AE2110">
        <w:t xml:space="preserve">- Tham số </w:t>
      </w:r>
      <w:r>
        <w:t xml:space="preserve">data: </w:t>
      </w:r>
      <w:r w:rsidRPr="00E05A1B">
        <w:t xml:space="preserve">Là một tập hợp các số, có thể là một danh sách, tuple hoặc mảng chứa các giá trị </w:t>
      </w:r>
      <w:r w:rsidRPr="00AE2110">
        <w:t xml:space="preserve">cần tính trung </w:t>
      </w:r>
      <w:r>
        <w:t xml:space="preserve">vị </w:t>
      </w:r>
      <w:r w:rsidR="00F27B01">
        <w:t>cao</w:t>
      </w:r>
      <w:r>
        <w:t xml:space="preserve">. Nếu bỏ trống tham số này, sẽ ném ra ngoại lệ </w:t>
      </w:r>
      <w:hyperlink r:id="rId29" w:anchor="statistics.StatisticsError" w:tooltip="statistics.StatisticsError" w:history="1">
        <w:r w:rsidRPr="009B5978">
          <w:t>StatisticsError</w:t>
        </w:r>
      </w:hyperlink>
      <w:r>
        <w:t>.</w:t>
      </w:r>
      <w:r w:rsidRPr="005765BD">
        <w:t xml:space="preserve"> </w:t>
      </w:r>
      <w:r w:rsidRPr="00312B29">
        <w:t> </w:t>
      </w:r>
    </w:p>
    <w:p w14:paraId="09DF8BD7" w14:textId="77777777" w:rsidR="00E77DC1" w:rsidRDefault="00E77DC1" w:rsidP="00E94E67">
      <w:pPr>
        <w:pStyle w:val="Tiumccp3"/>
        <w:spacing w:line="240" w:lineRule="auto"/>
        <w:jc w:val="both"/>
      </w:pPr>
    </w:p>
    <w:p w14:paraId="27BFBC70" w14:textId="48613803" w:rsidR="00F27B01" w:rsidRDefault="00F27B01" w:rsidP="00E94E67">
      <w:pPr>
        <w:pStyle w:val="Tiumccp3"/>
        <w:spacing w:line="240" w:lineRule="auto"/>
        <w:jc w:val="both"/>
      </w:pPr>
      <w:r>
        <w:rPr>
          <w:noProof/>
        </w:rPr>
        <w:lastRenderedPageBreak/>
        <w:drawing>
          <wp:inline distT="0" distB="0" distL="0" distR="0" wp14:anchorId="65295AE7" wp14:editId="63CE5CAD">
            <wp:extent cx="4381500" cy="1875176"/>
            <wp:effectExtent l="0" t="0" r="0" b="0"/>
            <wp:docPr id="408790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90928" name="Picture 408790928"/>
                    <pic:cNvPicPr/>
                  </pic:nvPicPr>
                  <pic:blipFill>
                    <a:blip r:embed="rId30">
                      <a:extLst>
                        <a:ext uri="{28A0092B-C50C-407E-A947-70E740481C1C}">
                          <a14:useLocalDpi xmlns:a14="http://schemas.microsoft.com/office/drawing/2010/main" val="0"/>
                        </a:ext>
                      </a:extLst>
                    </a:blip>
                    <a:stretch>
                      <a:fillRect/>
                    </a:stretch>
                  </pic:blipFill>
                  <pic:spPr>
                    <a:xfrm>
                      <a:off x="0" y="0"/>
                      <a:ext cx="4386580" cy="1877350"/>
                    </a:xfrm>
                    <a:prstGeom prst="rect">
                      <a:avLst/>
                    </a:prstGeom>
                  </pic:spPr>
                </pic:pic>
              </a:graphicData>
            </a:graphic>
          </wp:inline>
        </w:drawing>
      </w:r>
      <w:r>
        <w:rPr>
          <w:noProof/>
        </w:rPr>
        <w:drawing>
          <wp:inline distT="0" distB="0" distL="0" distR="0" wp14:anchorId="54AEB291" wp14:editId="6ED7CAA4">
            <wp:extent cx="1285875" cy="339471"/>
            <wp:effectExtent l="0" t="0" r="0" b="3810"/>
            <wp:docPr id="913824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4482" name="Picture 913824482"/>
                    <pic:cNvPicPr/>
                  </pic:nvPicPr>
                  <pic:blipFill>
                    <a:blip r:embed="rId31">
                      <a:extLst>
                        <a:ext uri="{28A0092B-C50C-407E-A947-70E740481C1C}">
                          <a14:useLocalDpi xmlns:a14="http://schemas.microsoft.com/office/drawing/2010/main" val="0"/>
                        </a:ext>
                      </a:extLst>
                    </a:blip>
                    <a:stretch>
                      <a:fillRect/>
                    </a:stretch>
                  </pic:blipFill>
                  <pic:spPr>
                    <a:xfrm>
                      <a:off x="0" y="0"/>
                      <a:ext cx="1289853" cy="340521"/>
                    </a:xfrm>
                    <a:prstGeom prst="rect">
                      <a:avLst/>
                    </a:prstGeom>
                  </pic:spPr>
                </pic:pic>
              </a:graphicData>
            </a:graphic>
          </wp:inline>
        </w:drawing>
      </w:r>
    </w:p>
    <w:p w14:paraId="3D9C859E" w14:textId="77777777" w:rsidR="00E77DC1" w:rsidRDefault="00E77DC1" w:rsidP="00E94E67">
      <w:pPr>
        <w:pStyle w:val="Tiumccp3"/>
        <w:spacing w:line="240" w:lineRule="auto"/>
        <w:jc w:val="both"/>
      </w:pPr>
    </w:p>
    <w:p w14:paraId="2DB435DF" w14:textId="348A6DA1" w:rsidR="00312B29" w:rsidRDefault="00F27B01" w:rsidP="00E94E67">
      <w:pPr>
        <w:pStyle w:val="Tiumccp3"/>
        <w:spacing w:line="240" w:lineRule="auto"/>
        <w:jc w:val="both"/>
      </w:pPr>
      <w:r>
        <w:t xml:space="preserve">- </w:t>
      </w:r>
      <w:r w:rsidRPr="00F27B01">
        <w:t>Trong ví dụ này, chúng ta tính giá trị trung vị cao của các số [1, 2, 3, 4], và kết quả là 3, vì số lượng phần tử là chẵn và giá trị ở vị trí sau giữa là số 3.</w:t>
      </w:r>
    </w:p>
    <w:p w14:paraId="6298EF1C" w14:textId="77777777" w:rsidR="001408CE" w:rsidRDefault="001408CE" w:rsidP="00E94E67">
      <w:pPr>
        <w:pStyle w:val="Tiumccp3"/>
        <w:spacing w:line="240" w:lineRule="auto"/>
        <w:jc w:val="both"/>
      </w:pPr>
    </w:p>
    <w:p w14:paraId="2350BD8B" w14:textId="77777777" w:rsidR="00F27B01" w:rsidRDefault="00F27B01" w:rsidP="00E94E67">
      <w:pPr>
        <w:pStyle w:val="Tiumccp3"/>
        <w:spacing w:line="240" w:lineRule="auto"/>
        <w:ind w:left="720"/>
        <w:jc w:val="both"/>
        <w:rPr>
          <w:b/>
          <w:bCs/>
          <w:sz w:val="28"/>
          <w:szCs w:val="28"/>
        </w:rPr>
      </w:pPr>
      <w:r w:rsidRPr="00F27B01">
        <w:rPr>
          <w:b/>
          <w:bCs/>
          <w:sz w:val="28"/>
          <w:szCs w:val="28"/>
        </w:rPr>
        <w:t>8. statistics.median_grouped(): Trung vị, hoặc phân vị 50, của dữ liệu được nhóm lại.</w:t>
      </w:r>
    </w:p>
    <w:p w14:paraId="3949BD61" w14:textId="77777777" w:rsidR="00827D42" w:rsidRDefault="00827D42" w:rsidP="00E94E67">
      <w:pPr>
        <w:pStyle w:val="Tiumccp3"/>
        <w:spacing w:line="240" w:lineRule="auto"/>
        <w:ind w:left="720"/>
        <w:jc w:val="both"/>
        <w:rPr>
          <w:b/>
          <w:bCs/>
          <w:sz w:val="28"/>
          <w:szCs w:val="28"/>
        </w:rPr>
      </w:pPr>
    </w:p>
    <w:p w14:paraId="47B55E28" w14:textId="34495B74" w:rsidR="00F27B01" w:rsidRDefault="00F27B01" w:rsidP="00E94E67">
      <w:pPr>
        <w:pStyle w:val="Tiumccp3"/>
        <w:spacing w:line="240" w:lineRule="auto"/>
        <w:jc w:val="both"/>
      </w:pPr>
      <w:r>
        <w:t xml:space="preserve">- </w:t>
      </w:r>
      <w:r w:rsidRPr="00F27B01">
        <w:t>Hàm statistics.median_grouped() dùng để tính giá trị trung vị (median) của một tập hợp các số khi dữ liệu đã được nhóm lại thành các khoảng (intervals). Phương pháp này thường được sử dụng khi dữ liệu liên tục và không đơn lẻ.</w:t>
      </w:r>
    </w:p>
    <w:p w14:paraId="7E3B0358" w14:textId="508A085D" w:rsidR="00F27B01" w:rsidRDefault="00F27B01" w:rsidP="00E94E67">
      <w:pPr>
        <w:pStyle w:val="Bngbiu-nidung"/>
        <w:spacing w:line="240" w:lineRule="auto"/>
        <w:ind w:firstLine="0"/>
      </w:pPr>
      <w:r>
        <w:t xml:space="preserve">- </w:t>
      </w:r>
      <w:r w:rsidRPr="0097741E">
        <w:t>Cú pháp của hàm là:</w:t>
      </w:r>
      <w:r>
        <w:t xml:space="preserve"> </w:t>
      </w:r>
      <w:r w:rsidRPr="00F27B01">
        <w:t>statistics.median_grouped(data, interval)</w:t>
      </w:r>
    </w:p>
    <w:p w14:paraId="15369B41" w14:textId="666C96CE" w:rsidR="00F27B01" w:rsidRDefault="00F27B01" w:rsidP="00E94E67">
      <w:pPr>
        <w:pStyle w:val="Tiumccp3"/>
        <w:spacing w:line="240" w:lineRule="auto"/>
        <w:jc w:val="both"/>
      </w:pPr>
      <w:r w:rsidRPr="00E84597">
        <w:t xml:space="preserve">- Cách truyền và ý nghĩa </w:t>
      </w:r>
      <w:r>
        <w:t>các</w:t>
      </w:r>
      <w:r w:rsidRPr="00E84597">
        <w:t xml:space="preserve"> tham số trong hàm </w:t>
      </w:r>
      <w:r w:rsidRPr="00F27B01">
        <w:t>statistics.median_grouped</w:t>
      </w:r>
      <w:r w:rsidR="00EB3390">
        <w:t xml:space="preserve"> ( )</w:t>
      </w:r>
      <w:r w:rsidRPr="00E84597">
        <w:t xml:space="preserve"> như sau:</w:t>
      </w:r>
    </w:p>
    <w:p w14:paraId="5A830F1F" w14:textId="744336AD" w:rsidR="00F27B01" w:rsidRPr="00F27B01" w:rsidRDefault="00F27B01" w:rsidP="00E94E67">
      <w:pPr>
        <w:pStyle w:val="Tiumccp3"/>
        <w:spacing w:line="240" w:lineRule="auto"/>
        <w:jc w:val="both"/>
      </w:pPr>
      <w:r>
        <w:t xml:space="preserve">+ </w:t>
      </w:r>
      <w:r w:rsidRPr="00F27B01">
        <w:t>data: Là một tập hợp các số, có thể là một danh sách, tuple hoặc mảng chứa các giá trị.</w:t>
      </w:r>
      <w:r>
        <w:t xml:space="preserve">. Nếu bỏ trống tham số này, sẽ ném ra ngoại lệ </w:t>
      </w:r>
      <w:hyperlink r:id="rId32" w:anchor="statistics.StatisticsError" w:tooltip="statistics.StatisticsError" w:history="1">
        <w:r w:rsidRPr="009B5978">
          <w:t>StatisticsError</w:t>
        </w:r>
      </w:hyperlink>
      <w:r>
        <w:t>.</w:t>
      </w:r>
      <w:r w:rsidRPr="005765BD">
        <w:t xml:space="preserve"> </w:t>
      </w:r>
      <w:r w:rsidRPr="00312B29">
        <w:t> </w:t>
      </w:r>
    </w:p>
    <w:p w14:paraId="70E7EC67" w14:textId="5856797B" w:rsidR="00F27B01" w:rsidRDefault="00F27B01" w:rsidP="00E94E67">
      <w:pPr>
        <w:pStyle w:val="Bngbiu-nidung"/>
        <w:spacing w:line="240" w:lineRule="auto"/>
        <w:ind w:firstLine="0"/>
      </w:pPr>
      <w:r>
        <w:t xml:space="preserve">+ </w:t>
      </w:r>
      <w:r w:rsidRPr="00F27B01">
        <w:t>interval: Là khoảng (interval) giữa các giá trị liên tiếp. Đây là một giá trị số nguyên hoặc số thực dương.</w:t>
      </w:r>
    </w:p>
    <w:p w14:paraId="15C8A305" w14:textId="5CF2FD9D" w:rsidR="001408CE" w:rsidRPr="00F27B01" w:rsidRDefault="001408CE" w:rsidP="00E94E67">
      <w:pPr>
        <w:pStyle w:val="Bngbiu-nidung"/>
        <w:spacing w:line="240" w:lineRule="auto"/>
        <w:ind w:firstLine="0"/>
      </w:pPr>
      <w:r>
        <w:t xml:space="preserve">- </w:t>
      </w:r>
      <w:r w:rsidRPr="00F27B01">
        <w:t>Trong ví dụ này, chúng ta tính giá trị trung vị của các số [10, 20, 30, 40, 50] đã được nhóm thành các khoảng 10, và kết quả là 30.0.</w:t>
      </w:r>
    </w:p>
    <w:p w14:paraId="091B0304" w14:textId="16BBCCC6" w:rsidR="00F27B01" w:rsidRDefault="00F27B01" w:rsidP="00E94E67">
      <w:pPr>
        <w:pStyle w:val="Bngbiu-nidung"/>
        <w:spacing w:line="240" w:lineRule="auto"/>
        <w:ind w:firstLine="0"/>
      </w:pPr>
      <w:r>
        <w:rPr>
          <w:noProof/>
        </w:rPr>
        <w:drawing>
          <wp:inline distT="0" distB="0" distL="0" distR="0" wp14:anchorId="46E8DB0C" wp14:editId="480705F8">
            <wp:extent cx="3991708" cy="1820026"/>
            <wp:effectExtent l="0" t="0" r="8890" b="8890"/>
            <wp:docPr id="1023643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43894" name="Picture 1023643894"/>
                    <pic:cNvPicPr/>
                  </pic:nvPicPr>
                  <pic:blipFill>
                    <a:blip r:embed="rId33">
                      <a:extLst>
                        <a:ext uri="{28A0092B-C50C-407E-A947-70E740481C1C}">
                          <a14:useLocalDpi xmlns:a14="http://schemas.microsoft.com/office/drawing/2010/main" val="0"/>
                        </a:ext>
                      </a:extLst>
                    </a:blip>
                    <a:stretch>
                      <a:fillRect/>
                    </a:stretch>
                  </pic:blipFill>
                  <pic:spPr>
                    <a:xfrm>
                      <a:off x="0" y="0"/>
                      <a:ext cx="4021325" cy="1833530"/>
                    </a:xfrm>
                    <a:prstGeom prst="rect">
                      <a:avLst/>
                    </a:prstGeom>
                  </pic:spPr>
                </pic:pic>
              </a:graphicData>
            </a:graphic>
          </wp:inline>
        </w:drawing>
      </w:r>
      <w:r>
        <w:rPr>
          <w:noProof/>
        </w:rPr>
        <w:drawing>
          <wp:inline distT="0" distB="0" distL="0" distR="0" wp14:anchorId="3DAB7E07" wp14:editId="0D16DBBB">
            <wp:extent cx="1695450" cy="257175"/>
            <wp:effectExtent l="0" t="0" r="0" b="9525"/>
            <wp:docPr id="6147907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90760" name="Picture 614790760"/>
                    <pic:cNvPicPr/>
                  </pic:nvPicPr>
                  <pic:blipFill>
                    <a:blip r:embed="rId34">
                      <a:extLst>
                        <a:ext uri="{28A0092B-C50C-407E-A947-70E740481C1C}">
                          <a14:useLocalDpi xmlns:a14="http://schemas.microsoft.com/office/drawing/2010/main" val="0"/>
                        </a:ext>
                      </a:extLst>
                    </a:blip>
                    <a:stretch>
                      <a:fillRect/>
                    </a:stretch>
                  </pic:blipFill>
                  <pic:spPr>
                    <a:xfrm>
                      <a:off x="0" y="0"/>
                      <a:ext cx="1695450" cy="257175"/>
                    </a:xfrm>
                    <a:prstGeom prst="rect">
                      <a:avLst/>
                    </a:prstGeom>
                  </pic:spPr>
                </pic:pic>
              </a:graphicData>
            </a:graphic>
          </wp:inline>
        </w:drawing>
      </w:r>
    </w:p>
    <w:p w14:paraId="2E75C56E" w14:textId="77777777" w:rsidR="00F27B01" w:rsidRDefault="00F27B01" w:rsidP="00E94E67">
      <w:pPr>
        <w:pStyle w:val="Tiumccp3"/>
        <w:spacing w:line="240" w:lineRule="auto"/>
        <w:ind w:left="720"/>
        <w:jc w:val="both"/>
        <w:rPr>
          <w:b/>
          <w:bCs/>
          <w:sz w:val="28"/>
          <w:szCs w:val="28"/>
        </w:rPr>
      </w:pPr>
      <w:r w:rsidRPr="00F27B01">
        <w:rPr>
          <w:b/>
          <w:bCs/>
          <w:sz w:val="28"/>
          <w:szCs w:val="28"/>
        </w:rPr>
        <w:lastRenderedPageBreak/>
        <w:t>9. statistics.mode(): Mode đơn lẻ (giá trị phổ biến nhất) của dữ liệu rời rạc hoặc dữ liệu biệt danh.</w:t>
      </w:r>
    </w:p>
    <w:p w14:paraId="66A04F2E" w14:textId="77777777" w:rsidR="00E77DC1" w:rsidRDefault="00E77DC1" w:rsidP="00E94E67">
      <w:pPr>
        <w:pStyle w:val="Tiumccp3"/>
        <w:spacing w:line="240" w:lineRule="auto"/>
        <w:ind w:left="720"/>
        <w:jc w:val="both"/>
      </w:pPr>
    </w:p>
    <w:p w14:paraId="1118A27D" w14:textId="27B5BDB4" w:rsidR="00F27B01" w:rsidRDefault="00F27B01" w:rsidP="00E94E67">
      <w:pPr>
        <w:pStyle w:val="Tiumccp3"/>
        <w:spacing w:line="240" w:lineRule="auto"/>
        <w:jc w:val="both"/>
      </w:pPr>
      <w:r>
        <w:t>-</w:t>
      </w:r>
      <w:r w:rsidRPr="00F27B01">
        <w:t>Hàm statistics.mode()</w:t>
      </w:r>
      <w:r w:rsidR="00670817">
        <w:t xml:space="preserve"> </w:t>
      </w:r>
      <w:r w:rsidRPr="00F27B01">
        <w:t>dùng để tính giá trị mode của một tập hợp dữ liệu. Mode là giá trị xuất hiện nhiều nhất trong dữ liệu và thường được sử dụng để xác định giá trị phổ biến nhất trong tập dữ liệu.</w:t>
      </w:r>
    </w:p>
    <w:p w14:paraId="39DAD8CF" w14:textId="77777777" w:rsidR="00827D42" w:rsidRDefault="00827D42" w:rsidP="00E94E67">
      <w:pPr>
        <w:pStyle w:val="Tiumccp3"/>
        <w:spacing w:line="240" w:lineRule="auto"/>
        <w:jc w:val="both"/>
      </w:pPr>
    </w:p>
    <w:p w14:paraId="7E55CCAA" w14:textId="77777777" w:rsidR="00827D42" w:rsidRDefault="00F27B01" w:rsidP="00E94E67">
      <w:pPr>
        <w:pStyle w:val="Bngbiu-nidung"/>
        <w:spacing w:line="240" w:lineRule="auto"/>
        <w:ind w:firstLine="0"/>
      </w:pPr>
      <w:r>
        <w:t xml:space="preserve">- </w:t>
      </w:r>
      <w:r w:rsidRPr="0097741E">
        <w:t>Cú pháp của hàm là:</w:t>
      </w:r>
      <w:r>
        <w:t xml:space="preserve"> </w:t>
      </w:r>
      <w:r w:rsidRPr="00F27B01">
        <w:t>statistics.mode (data)</w:t>
      </w:r>
    </w:p>
    <w:p w14:paraId="46CA4A4E" w14:textId="25245822" w:rsidR="00670817" w:rsidRDefault="00670817" w:rsidP="00E94E67">
      <w:pPr>
        <w:pStyle w:val="Bngbiu-nidung"/>
        <w:spacing w:line="240" w:lineRule="auto"/>
        <w:ind w:firstLine="0"/>
      </w:pPr>
      <w:r>
        <w:t xml:space="preserve">+ </w:t>
      </w:r>
      <w:r w:rsidRPr="00F27B01">
        <w:t>data: Là một tập hợp các số, có thể là một danh sách, tuple hoặc mảng chứa các giá trị.</w:t>
      </w:r>
      <w:r>
        <w:t xml:space="preserve">. Nếu bỏ trống tham số này, sẽ ném ra ngoại lệ </w:t>
      </w:r>
      <w:hyperlink r:id="rId35" w:anchor="statistics.StatisticsError" w:tooltip="statistics.StatisticsError" w:history="1">
        <w:r w:rsidRPr="009B5978">
          <w:t>StatisticsError</w:t>
        </w:r>
      </w:hyperlink>
      <w:r>
        <w:t>.</w:t>
      </w:r>
      <w:r w:rsidRPr="005765BD">
        <w:t xml:space="preserve"> </w:t>
      </w:r>
      <w:r w:rsidRPr="00312B29">
        <w:t> </w:t>
      </w:r>
    </w:p>
    <w:p w14:paraId="439E0740" w14:textId="77777777" w:rsidR="00E77DC1" w:rsidRPr="00F27B01" w:rsidRDefault="00E77DC1" w:rsidP="00E94E67">
      <w:pPr>
        <w:pStyle w:val="Tiumccp3"/>
        <w:spacing w:line="240" w:lineRule="auto"/>
        <w:jc w:val="both"/>
      </w:pPr>
    </w:p>
    <w:p w14:paraId="08C93E20" w14:textId="3F645A09" w:rsidR="00F27B01" w:rsidRDefault="00670817" w:rsidP="00E94E67">
      <w:pPr>
        <w:pStyle w:val="Tiumccp3"/>
        <w:spacing w:line="240" w:lineRule="auto"/>
        <w:jc w:val="both"/>
      </w:pPr>
      <w:r>
        <w:t xml:space="preserve">- </w:t>
      </w:r>
      <w:r w:rsidRPr="00670817">
        <w:t>Hàm statistics.mode() sẽ trả về giá trị mode của các số trong data. Nếu có nhiều giá trị có tần suất xuất hiện cao nhất và bằng nhau, thì hàm sẽ trả về giá trị đầu tiên trong danh sách các mode.</w:t>
      </w:r>
    </w:p>
    <w:p w14:paraId="0250AE35" w14:textId="5330C010" w:rsidR="00EB3390" w:rsidRDefault="009941D3" w:rsidP="00E94E67">
      <w:pPr>
        <w:pStyle w:val="Tiumccp3"/>
        <w:spacing w:line="240" w:lineRule="auto"/>
        <w:jc w:val="both"/>
        <w:rPr>
          <w:noProof/>
        </w:rPr>
      </w:pPr>
      <w:r>
        <w:rPr>
          <w:noProof/>
        </w:rPr>
        <w:drawing>
          <wp:inline distT="0" distB="0" distL="0" distR="0" wp14:anchorId="1D1DFF8D" wp14:editId="4D9C87B5">
            <wp:extent cx="4380092" cy="2581275"/>
            <wp:effectExtent l="0" t="0" r="1905" b="0"/>
            <wp:docPr id="8521218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21882" name="Picture 852121882"/>
                    <pic:cNvPicPr/>
                  </pic:nvPicPr>
                  <pic:blipFill rotWithShape="1">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rcRect r="6179"/>
                    <a:stretch/>
                  </pic:blipFill>
                  <pic:spPr bwMode="auto">
                    <a:xfrm>
                      <a:off x="0" y="0"/>
                      <a:ext cx="4387618" cy="2585710"/>
                    </a:xfrm>
                    <a:prstGeom prst="rect">
                      <a:avLst/>
                    </a:prstGeom>
                    <a:ln>
                      <a:noFill/>
                    </a:ln>
                    <a:extLst>
                      <a:ext uri="{53640926-AAD7-44D8-BBD7-CCE9431645EC}">
                        <a14:shadowObscured xmlns:a14="http://schemas.microsoft.com/office/drawing/2010/main"/>
                      </a:ext>
                    </a:extLst>
                  </pic:spPr>
                </pic:pic>
              </a:graphicData>
            </a:graphic>
          </wp:inline>
        </w:drawing>
      </w:r>
      <w:r w:rsidR="00EB3390">
        <w:rPr>
          <w:noProof/>
        </w:rPr>
        <w:drawing>
          <wp:inline distT="0" distB="0" distL="0" distR="0" wp14:anchorId="10450E6A" wp14:editId="5BB2CFCF">
            <wp:extent cx="958361" cy="272561"/>
            <wp:effectExtent l="0" t="0" r="0" b="0"/>
            <wp:docPr id="17701322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2214" name="Picture 1770132214"/>
                    <pic:cNvPicPr/>
                  </pic:nvPicPr>
                  <pic:blipFill rotWithShape="1">
                    <a:blip r:embed="rId38">
                      <a:extLst>
                        <a:ext uri="{28A0092B-C50C-407E-A947-70E740481C1C}">
                          <a14:useLocalDpi xmlns:a14="http://schemas.microsoft.com/office/drawing/2010/main" val="0"/>
                        </a:ext>
                      </a:extLst>
                    </a:blip>
                    <a:srcRect t="20122" r="17976" b="27532"/>
                    <a:stretch/>
                  </pic:blipFill>
                  <pic:spPr bwMode="auto">
                    <a:xfrm>
                      <a:off x="0" y="0"/>
                      <a:ext cx="958361" cy="272561"/>
                    </a:xfrm>
                    <a:prstGeom prst="rect">
                      <a:avLst/>
                    </a:prstGeom>
                    <a:ln>
                      <a:noFill/>
                    </a:ln>
                    <a:extLst>
                      <a:ext uri="{53640926-AAD7-44D8-BBD7-CCE9431645EC}">
                        <a14:shadowObscured xmlns:a14="http://schemas.microsoft.com/office/drawing/2010/main"/>
                      </a:ext>
                    </a:extLst>
                  </pic:spPr>
                </pic:pic>
              </a:graphicData>
            </a:graphic>
          </wp:inline>
        </w:drawing>
      </w:r>
    </w:p>
    <w:p w14:paraId="1BAA99A9" w14:textId="363FE026" w:rsidR="009941D3" w:rsidRDefault="009941D3" w:rsidP="00E94E67">
      <w:pPr>
        <w:pStyle w:val="Tiumccp3"/>
        <w:spacing w:line="240" w:lineRule="auto"/>
        <w:jc w:val="both"/>
        <w:rPr>
          <w:noProof/>
        </w:rPr>
      </w:pPr>
    </w:p>
    <w:p w14:paraId="4FE20A60" w14:textId="11F0F639" w:rsidR="009941D3" w:rsidRDefault="009941D3" w:rsidP="00E94E67">
      <w:pPr>
        <w:pStyle w:val="Tiumccp3"/>
        <w:spacing w:line="240" w:lineRule="auto"/>
        <w:jc w:val="both"/>
      </w:pPr>
      <w:r>
        <w:t xml:space="preserve">- </w:t>
      </w:r>
      <w:r w:rsidRPr="009941D3">
        <w:t>Trong ví dụ này, chúng ta tính giá trị mode của các số [1, 2, 2, 3, 3, 3, 4, 4, 5], và kết quả là 3, vì giá trị 3 xuất hiện nhiều nhất trong dữ liệu.</w:t>
      </w:r>
    </w:p>
    <w:p w14:paraId="68CD8100" w14:textId="77777777" w:rsidR="001408CE" w:rsidRDefault="001408CE" w:rsidP="00E94E67">
      <w:pPr>
        <w:pStyle w:val="Tiumccp3"/>
        <w:spacing w:line="240" w:lineRule="auto"/>
        <w:jc w:val="both"/>
      </w:pPr>
    </w:p>
    <w:p w14:paraId="4B9F17E0" w14:textId="77777777" w:rsidR="00F27B01" w:rsidRDefault="00F27B01" w:rsidP="00E94E67">
      <w:pPr>
        <w:pStyle w:val="Tiumccp3"/>
        <w:spacing w:line="240" w:lineRule="auto"/>
        <w:ind w:left="720"/>
        <w:jc w:val="both"/>
        <w:rPr>
          <w:b/>
          <w:bCs/>
          <w:sz w:val="28"/>
          <w:szCs w:val="28"/>
        </w:rPr>
      </w:pPr>
      <w:r w:rsidRPr="009941D3">
        <w:rPr>
          <w:b/>
          <w:bCs/>
          <w:sz w:val="28"/>
          <w:szCs w:val="28"/>
        </w:rPr>
        <w:t>10. statistics.multimode(): Danh sách các mode (giá trị phổ biến nhất) của dữ liệu rời rạc hoặc dữ liệu biệt danh.</w:t>
      </w:r>
    </w:p>
    <w:p w14:paraId="210D62EF" w14:textId="77777777" w:rsidR="00E77DC1" w:rsidRDefault="00E77DC1" w:rsidP="00E94E67">
      <w:pPr>
        <w:pStyle w:val="Tiumccp3"/>
        <w:spacing w:line="240" w:lineRule="auto"/>
        <w:ind w:left="720"/>
        <w:jc w:val="both"/>
        <w:rPr>
          <w:b/>
          <w:bCs/>
          <w:sz w:val="28"/>
          <w:szCs w:val="28"/>
        </w:rPr>
      </w:pPr>
    </w:p>
    <w:p w14:paraId="19154ADC" w14:textId="75620A69" w:rsidR="009941D3" w:rsidRDefault="009941D3" w:rsidP="00E94E67">
      <w:pPr>
        <w:pStyle w:val="Tiumccp3"/>
        <w:spacing w:line="240" w:lineRule="auto"/>
        <w:jc w:val="both"/>
      </w:pPr>
      <w:r>
        <w:t xml:space="preserve">- </w:t>
      </w:r>
      <w:r w:rsidRPr="009941D3">
        <w:t>Hàm statistics.multimode() trong Python dùng để tính danh sách các giá trị mode của một tập hợp dữ liệu. Mode là giá trị xuất hiện nhiều nhất trong dữ liệu và thường được sử dụng để xác định giá trị phổ biến nhất trong tập dữ liệu.</w:t>
      </w:r>
    </w:p>
    <w:p w14:paraId="264B322F" w14:textId="77777777" w:rsidR="00E77DC1" w:rsidRDefault="00E77DC1" w:rsidP="00E94E67">
      <w:pPr>
        <w:pStyle w:val="Tiumccp3"/>
        <w:spacing w:line="240" w:lineRule="auto"/>
        <w:jc w:val="both"/>
      </w:pPr>
    </w:p>
    <w:p w14:paraId="4E0E47A0" w14:textId="0FE981EC" w:rsidR="009941D3" w:rsidRDefault="009941D3" w:rsidP="00E94E67">
      <w:pPr>
        <w:pStyle w:val="Bngbiu-nidung"/>
        <w:spacing w:line="240" w:lineRule="auto"/>
        <w:ind w:firstLine="0"/>
      </w:pPr>
      <w:r>
        <w:lastRenderedPageBreak/>
        <w:t xml:space="preserve">- </w:t>
      </w:r>
      <w:r w:rsidRPr="0097741E">
        <w:t>Cú pháp của hàm là:</w:t>
      </w:r>
      <w:r>
        <w:t xml:space="preserve"> </w:t>
      </w:r>
      <w:r w:rsidRPr="00F27B01">
        <w:t>statistics.</w:t>
      </w:r>
      <w:r>
        <w:t>multi</w:t>
      </w:r>
      <w:r w:rsidRPr="00F27B01">
        <w:t>mode (data)</w:t>
      </w:r>
    </w:p>
    <w:p w14:paraId="45B4F585" w14:textId="77777777" w:rsidR="00E77DC1" w:rsidRDefault="009941D3" w:rsidP="00E94E67">
      <w:pPr>
        <w:pStyle w:val="Tiumccp3"/>
        <w:spacing w:line="240" w:lineRule="auto"/>
        <w:jc w:val="both"/>
      </w:pPr>
      <w:r>
        <w:t xml:space="preserve">+ </w:t>
      </w:r>
      <w:r w:rsidRPr="00F27B01">
        <w:t>data: Là một tập hợp các số, có thể là một danh sách, tuple hoặc mảng chứa các giá trị.</w:t>
      </w:r>
      <w:r>
        <w:t xml:space="preserve">. Nếu bỏ trống tham số này, sẽ ném ra ngoại lệ </w:t>
      </w:r>
      <w:hyperlink r:id="rId39" w:anchor="statistics.StatisticsError" w:tooltip="statistics.StatisticsError" w:history="1">
        <w:r w:rsidRPr="009B5978">
          <w:t>StatisticsError</w:t>
        </w:r>
      </w:hyperlink>
      <w:r>
        <w:t>.</w:t>
      </w:r>
    </w:p>
    <w:p w14:paraId="361BF24A" w14:textId="2DD0FE35" w:rsidR="009941D3" w:rsidRDefault="009941D3" w:rsidP="00E94E67">
      <w:pPr>
        <w:pStyle w:val="Tiumccp3"/>
        <w:spacing w:line="240" w:lineRule="auto"/>
        <w:jc w:val="both"/>
      </w:pPr>
      <w:r w:rsidRPr="005765BD">
        <w:t xml:space="preserve"> </w:t>
      </w:r>
      <w:r w:rsidRPr="00312B29">
        <w:t> </w:t>
      </w:r>
    </w:p>
    <w:p w14:paraId="2821EA67" w14:textId="107920EE" w:rsidR="009941D3" w:rsidRDefault="009941D3" w:rsidP="00E94E67">
      <w:pPr>
        <w:pStyle w:val="Tiumccp3"/>
        <w:spacing w:line="240" w:lineRule="auto"/>
        <w:jc w:val="both"/>
      </w:pPr>
      <w:r>
        <w:t xml:space="preserve">- </w:t>
      </w:r>
      <w:r w:rsidRPr="009941D3">
        <w:t>Hàm statistics.multimode() sẽ trả về một danh sách các giá trị mode của các số trong data. Nếu có nhiều giá trị có tần suất xuất hiện cao nhất và bằng nhau, thì hàm sẽ trả về danh sách các giá trị mode đó.</w:t>
      </w:r>
    </w:p>
    <w:p w14:paraId="724D78F3" w14:textId="77777777" w:rsidR="00E77DC1" w:rsidRDefault="00E77DC1" w:rsidP="00E94E67">
      <w:pPr>
        <w:pStyle w:val="Tiumccp3"/>
        <w:spacing w:line="240" w:lineRule="auto"/>
        <w:jc w:val="both"/>
      </w:pPr>
    </w:p>
    <w:p w14:paraId="2FABE289" w14:textId="77777777" w:rsidR="00E342CB" w:rsidRDefault="00E342CB" w:rsidP="00E94E67">
      <w:pPr>
        <w:pStyle w:val="Tiumccp3"/>
        <w:spacing w:line="240" w:lineRule="auto"/>
        <w:jc w:val="both"/>
      </w:pPr>
      <w:r w:rsidRPr="00E342CB">
        <w:t xml:space="preserve">Trong ví dụ này, chúng ta tính danh sách các giá trị mode của các số </w:t>
      </w:r>
    </w:p>
    <w:p w14:paraId="35AC8034" w14:textId="7E9EDDB2" w:rsidR="00E342CB" w:rsidRDefault="00E342CB" w:rsidP="00E94E67">
      <w:pPr>
        <w:pStyle w:val="Tiumccp3"/>
        <w:spacing w:line="240" w:lineRule="auto"/>
        <w:jc w:val="both"/>
      </w:pPr>
      <w:r w:rsidRPr="00E342CB">
        <w:t>[1, 2,</w:t>
      </w:r>
      <w:r>
        <w:t xml:space="preserve"> </w:t>
      </w:r>
      <w:r w:rsidRPr="00E342CB">
        <w:t>2</w:t>
      </w:r>
      <w:r>
        <w:t>, 2</w:t>
      </w:r>
      <w:r w:rsidRPr="00E342CB">
        <w:t>, 3, 3, 3, 4, 4, 5], và kết quả là danh sách [2, 3], vì giá trị 2 và 3 đều xuất hiện nhiều nhất trong dữ liệu.</w:t>
      </w:r>
    </w:p>
    <w:p w14:paraId="6C5FA16C" w14:textId="77777777" w:rsidR="00827D42" w:rsidRDefault="00827D42" w:rsidP="00E94E67">
      <w:pPr>
        <w:pStyle w:val="Tiumccp3"/>
        <w:spacing w:line="240" w:lineRule="auto"/>
        <w:jc w:val="both"/>
      </w:pPr>
    </w:p>
    <w:p w14:paraId="52D0FA37" w14:textId="621AE2D0" w:rsidR="009941D3" w:rsidRDefault="00E342CB" w:rsidP="00E94E67">
      <w:pPr>
        <w:pStyle w:val="Tiumccp3"/>
        <w:spacing w:line="240" w:lineRule="auto"/>
        <w:jc w:val="both"/>
      </w:pPr>
      <w:r>
        <w:rPr>
          <w:noProof/>
        </w:rPr>
        <w:drawing>
          <wp:inline distT="0" distB="0" distL="0" distR="0" wp14:anchorId="3F6D19D2" wp14:editId="512FF012">
            <wp:extent cx="5495925" cy="2135662"/>
            <wp:effectExtent l="0" t="0" r="0" b="0"/>
            <wp:docPr id="13885730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73012" name="Picture 1388573012"/>
                    <pic:cNvPicPr/>
                  </pic:nvPicPr>
                  <pic:blipFill>
                    <a:blip r:embed="rId40">
                      <a:extLst>
                        <a:ext uri="{28A0092B-C50C-407E-A947-70E740481C1C}">
                          <a14:useLocalDpi xmlns:a14="http://schemas.microsoft.com/office/drawing/2010/main" val="0"/>
                        </a:ext>
                      </a:extLst>
                    </a:blip>
                    <a:stretch>
                      <a:fillRect/>
                    </a:stretch>
                  </pic:blipFill>
                  <pic:spPr>
                    <a:xfrm>
                      <a:off x="0" y="0"/>
                      <a:ext cx="5508088" cy="2140388"/>
                    </a:xfrm>
                    <a:prstGeom prst="rect">
                      <a:avLst/>
                    </a:prstGeom>
                  </pic:spPr>
                </pic:pic>
              </a:graphicData>
            </a:graphic>
          </wp:inline>
        </w:drawing>
      </w:r>
      <w:r>
        <w:rPr>
          <w:noProof/>
        </w:rPr>
        <w:drawing>
          <wp:inline distT="0" distB="0" distL="0" distR="0" wp14:anchorId="59EBEF0D" wp14:editId="14D6E0FE">
            <wp:extent cx="1647825" cy="504739"/>
            <wp:effectExtent l="0" t="0" r="0" b="0"/>
            <wp:docPr id="7336494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49403" name="Picture 733649403"/>
                    <pic:cNvPicPr/>
                  </pic:nvPicPr>
                  <pic:blipFill>
                    <a:blip r:embed="rId41">
                      <a:extLst>
                        <a:ext uri="{28A0092B-C50C-407E-A947-70E740481C1C}">
                          <a14:useLocalDpi xmlns:a14="http://schemas.microsoft.com/office/drawing/2010/main" val="0"/>
                        </a:ext>
                      </a:extLst>
                    </a:blip>
                    <a:stretch>
                      <a:fillRect/>
                    </a:stretch>
                  </pic:blipFill>
                  <pic:spPr>
                    <a:xfrm>
                      <a:off x="0" y="0"/>
                      <a:ext cx="1662503" cy="509235"/>
                    </a:xfrm>
                    <a:prstGeom prst="rect">
                      <a:avLst/>
                    </a:prstGeom>
                  </pic:spPr>
                </pic:pic>
              </a:graphicData>
            </a:graphic>
          </wp:inline>
        </w:drawing>
      </w:r>
    </w:p>
    <w:p w14:paraId="584F6B91" w14:textId="77777777" w:rsidR="001408CE" w:rsidRPr="009941D3" w:rsidRDefault="001408CE" w:rsidP="00E94E67">
      <w:pPr>
        <w:pStyle w:val="Tiumccp3"/>
        <w:spacing w:line="240" w:lineRule="auto"/>
        <w:jc w:val="both"/>
      </w:pPr>
    </w:p>
    <w:p w14:paraId="3163CD42" w14:textId="77777777" w:rsidR="00F27B01" w:rsidRDefault="00F27B01" w:rsidP="00E94E67">
      <w:pPr>
        <w:pStyle w:val="Tiumccp3"/>
        <w:spacing w:line="240" w:lineRule="auto"/>
        <w:ind w:left="720"/>
        <w:jc w:val="both"/>
        <w:rPr>
          <w:b/>
          <w:bCs/>
          <w:sz w:val="28"/>
          <w:szCs w:val="28"/>
        </w:rPr>
      </w:pPr>
      <w:r w:rsidRPr="00E342CB">
        <w:rPr>
          <w:b/>
          <w:bCs/>
          <w:sz w:val="28"/>
          <w:szCs w:val="28"/>
        </w:rPr>
        <w:t>11. statistics.quantiles(): Chia dữ liệu thành các khoảng có xác suất bằng nhau.</w:t>
      </w:r>
    </w:p>
    <w:p w14:paraId="5F72CAB2" w14:textId="77777777" w:rsidR="00E77DC1" w:rsidRDefault="00E77DC1" w:rsidP="00E94E67">
      <w:pPr>
        <w:pStyle w:val="Tiumccp3"/>
        <w:spacing w:line="240" w:lineRule="auto"/>
        <w:ind w:left="720"/>
        <w:jc w:val="both"/>
        <w:rPr>
          <w:b/>
          <w:bCs/>
          <w:sz w:val="28"/>
          <w:szCs w:val="28"/>
        </w:rPr>
      </w:pPr>
    </w:p>
    <w:p w14:paraId="7D8FD58C" w14:textId="5E506EF7" w:rsidR="00E342CB" w:rsidRDefault="00E342CB" w:rsidP="00E94E67">
      <w:pPr>
        <w:pStyle w:val="Tiumccp3"/>
        <w:spacing w:line="240" w:lineRule="auto"/>
        <w:jc w:val="both"/>
      </w:pPr>
      <w:r>
        <w:t xml:space="preserve">- </w:t>
      </w:r>
      <w:r w:rsidRPr="00E342CB">
        <w:t>Hàm statistics.quantiles() trong Python dùng để chia dữ liệu thành các khoảng (quantiles) có cùng tần số (số lượng giá trị) như nhau. Quantiles được sử dụng để phân chia dữ liệu thành các phân vị (percentiles) hoặc tỷ lệ phần trăm.</w:t>
      </w:r>
    </w:p>
    <w:p w14:paraId="40FADC7C" w14:textId="77777777" w:rsidR="00E77DC1" w:rsidRPr="00E342CB" w:rsidRDefault="00E77DC1" w:rsidP="00E94E67">
      <w:pPr>
        <w:pStyle w:val="Tiumccp3"/>
        <w:spacing w:line="240" w:lineRule="auto"/>
        <w:jc w:val="both"/>
      </w:pPr>
    </w:p>
    <w:p w14:paraId="0D88EA00" w14:textId="43DBCE9F" w:rsidR="00E342CB" w:rsidRDefault="00E342CB" w:rsidP="00E94E67">
      <w:pPr>
        <w:pStyle w:val="Bngbiu-nidung"/>
        <w:spacing w:line="240" w:lineRule="auto"/>
        <w:ind w:firstLine="0"/>
      </w:pPr>
      <w:r>
        <w:t xml:space="preserve">- </w:t>
      </w:r>
      <w:r w:rsidRPr="0097741E">
        <w:t>Cú pháp của hàm là:</w:t>
      </w:r>
      <w:r>
        <w:t xml:space="preserve"> </w:t>
      </w:r>
      <w:r w:rsidRPr="00E342CB">
        <w:t>statistics.quantiles(data, n=4, method='exclusive')</w:t>
      </w:r>
    </w:p>
    <w:p w14:paraId="061DAEE6" w14:textId="6EE2594A" w:rsidR="00EB3390" w:rsidRDefault="00EB3390" w:rsidP="00E94E67">
      <w:pPr>
        <w:pStyle w:val="Tiumccp3"/>
        <w:spacing w:line="240" w:lineRule="auto"/>
        <w:jc w:val="both"/>
      </w:pPr>
      <w:r w:rsidRPr="00E84597">
        <w:t xml:space="preserve">- Cách truyền và ý nghĩa </w:t>
      </w:r>
      <w:r>
        <w:t>các</w:t>
      </w:r>
      <w:r w:rsidRPr="00E84597">
        <w:t xml:space="preserve"> tham số trong hàm </w:t>
      </w:r>
      <w:r w:rsidRPr="00E342CB">
        <w:t>statistics.quantiles</w:t>
      </w:r>
      <w:r w:rsidRPr="00E84597">
        <w:t xml:space="preserve"> </w:t>
      </w:r>
      <w:r>
        <w:t xml:space="preserve">( ) </w:t>
      </w:r>
      <w:r w:rsidRPr="00E84597">
        <w:t>như sau:</w:t>
      </w:r>
    </w:p>
    <w:p w14:paraId="7FB4CC96" w14:textId="77777777" w:rsidR="00E77DC1" w:rsidRDefault="00EB3390" w:rsidP="00E94E67">
      <w:pPr>
        <w:pStyle w:val="Tiumccp3"/>
        <w:spacing w:line="240" w:lineRule="auto"/>
        <w:jc w:val="both"/>
      </w:pPr>
      <w:r>
        <w:t xml:space="preserve">+ </w:t>
      </w:r>
      <w:r w:rsidRPr="00EB3390">
        <w:t>data: Là một tập hợp các số hoặc giá trị, có thể là một danh sách, tuple hoặc mảng.</w:t>
      </w:r>
      <w:r w:rsidR="006977F0" w:rsidRPr="006977F0">
        <w:t xml:space="preserve"> </w:t>
      </w:r>
      <w:r w:rsidR="006977F0">
        <w:t xml:space="preserve">Nếu bỏ trống tham số này, sẽ ném ra ngoại lệ </w:t>
      </w:r>
      <w:hyperlink r:id="rId42" w:anchor="statistics.StatisticsError" w:tooltip="statistics.StatisticsError" w:history="1">
        <w:r w:rsidR="006977F0" w:rsidRPr="009B5978">
          <w:t>StatisticsError</w:t>
        </w:r>
      </w:hyperlink>
      <w:r w:rsidR="006977F0">
        <w:t>.</w:t>
      </w:r>
    </w:p>
    <w:p w14:paraId="31819B05" w14:textId="72E96AD8" w:rsidR="00EB3390" w:rsidRPr="00EB3390" w:rsidRDefault="006977F0" w:rsidP="00E94E67">
      <w:pPr>
        <w:pStyle w:val="Tiumccp3"/>
        <w:spacing w:line="240" w:lineRule="auto"/>
        <w:jc w:val="both"/>
      </w:pPr>
      <w:r w:rsidRPr="005765BD">
        <w:t xml:space="preserve"> </w:t>
      </w:r>
      <w:r w:rsidRPr="00312B29">
        <w:t> </w:t>
      </w:r>
    </w:p>
    <w:p w14:paraId="5424E25C" w14:textId="11B8301F" w:rsidR="00EB3390" w:rsidRDefault="00EB3390" w:rsidP="00E94E67">
      <w:pPr>
        <w:pStyle w:val="Tiumccp3"/>
        <w:spacing w:line="240" w:lineRule="auto"/>
        <w:jc w:val="both"/>
      </w:pPr>
      <w:r>
        <w:lastRenderedPageBreak/>
        <w:t xml:space="preserve">+ </w:t>
      </w:r>
      <w:r w:rsidRPr="00EB3390">
        <w:t>n: Số lượng khoảng quantiles muốn chia dữ liệu thành. Giá trị mặc định là 4, tương đương với việc chia dữ liệu thành 4 khoảng tương đương với việc tính các phân vị 25%, 50%, 75%.</w:t>
      </w:r>
    </w:p>
    <w:p w14:paraId="2F57F52C" w14:textId="77777777" w:rsidR="00E77DC1" w:rsidRPr="00EB3390" w:rsidRDefault="00E77DC1" w:rsidP="00E94E67">
      <w:pPr>
        <w:pStyle w:val="Tiumccp3"/>
        <w:spacing w:line="240" w:lineRule="auto"/>
        <w:jc w:val="both"/>
      </w:pPr>
    </w:p>
    <w:p w14:paraId="260CD192" w14:textId="5AFC439E" w:rsidR="00EB3390" w:rsidRDefault="00EB3390" w:rsidP="00E94E67">
      <w:pPr>
        <w:pStyle w:val="Tiumccp3"/>
        <w:spacing w:line="240" w:lineRule="auto"/>
        <w:jc w:val="both"/>
      </w:pPr>
      <w:r>
        <w:t xml:space="preserve">+ </w:t>
      </w:r>
      <w:r w:rsidRPr="00EB3390">
        <w:t>method: Phương pháp sử dụng để tính quantiles. Có hai phương pháp được hỗ trợ: 'inclusive' và 'exclusive'. Phương pháp 'inclusive' tính quantiles bằng cách lấy giá trị trung bình của hai giá trị gần nhất khi chia dữ liệu thành các khoảng. Phương pháp 'exclusive' tính quantiles bằng cách lấy giá trị gần nhất khi chia dữ liệu thành các khoảng. Giá trị mặc định là 'exclusive'.</w:t>
      </w:r>
    </w:p>
    <w:p w14:paraId="36163253" w14:textId="77777777" w:rsidR="00E77DC1" w:rsidRPr="00EB3390" w:rsidRDefault="00E77DC1" w:rsidP="00E94E67">
      <w:pPr>
        <w:pStyle w:val="Tiumccp3"/>
        <w:spacing w:line="240" w:lineRule="auto"/>
        <w:jc w:val="both"/>
      </w:pPr>
    </w:p>
    <w:p w14:paraId="5B9F32BB" w14:textId="1EB12097" w:rsidR="00EB3390" w:rsidRDefault="00E6095A" w:rsidP="00E94E67">
      <w:pPr>
        <w:pStyle w:val="Tiumccp3"/>
        <w:spacing w:line="240" w:lineRule="auto"/>
        <w:jc w:val="both"/>
      </w:pPr>
      <w:r>
        <w:t>-</w:t>
      </w:r>
      <w:r w:rsidRPr="00E6095A">
        <w:t>Trong ví dụ này, chúng ta chia dữ liệu [1, 2, 3, 4, 5, 6, 7, 8, 9, 10] thành 4 khoảng, và tính giá trị quantiles cho các khoảng đó. Kết quả là [</w:t>
      </w:r>
      <w:r>
        <w:t>2.75, 5.5, 8.25</w:t>
      </w:r>
      <w:r w:rsidRPr="00E6095A">
        <w:t>], tương ứng với phân vị 25%, 50%, 75%.</w:t>
      </w:r>
    </w:p>
    <w:p w14:paraId="18C6C078" w14:textId="77777777" w:rsidR="00827D42" w:rsidRDefault="00827D42" w:rsidP="00E94E67">
      <w:pPr>
        <w:pStyle w:val="Tiumccp3"/>
        <w:spacing w:line="240" w:lineRule="auto"/>
        <w:jc w:val="both"/>
      </w:pPr>
    </w:p>
    <w:p w14:paraId="13BD409E" w14:textId="6C840382" w:rsidR="00E6095A" w:rsidRDefault="00E6095A" w:rsidP="00E94E67">
      <w:pPr>
        <w:pStyle w:val="Tiumccp3"/>
        <w:spacing w:line="240" w:lineRule="auto"/>
        <w:jc w:val="both"/>
      </w:pPr>
      <w:r>
        <w:rPr>
          <w:noProof/>
        </w:rPr>
        <w:drawing>
          <wp:inline distT="0" distB="0" distL="0" distR="0" wp14:anchorId="2371107B" wp14:editId="33A18338">
            <wp:extent cx="5749047" cy="2199332"/>
            <wp:effectExtent l="0" t="0" r="4445" b="0"/>
            <wp:docPr id="6830585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58541" name="Picture 683058541"/>
                    <pic:cNvPicPr/>
                  </pic:nvPicPr>
                  <pic:blipFill>
                    <a:blip r:embed="rId43">
                      <a:extLst>
                        <a:ext uri="{28A0092B-C50C-407E-A947-70E740481C1C}">
                          <a14:useLocalDpi xmlns:a14="http://schemas.microsoft.com/office/drawing/2010/main" val="0"/>
                        </a:ext>
                      </a:extLst>
                    </a:blip>
                    <a:stretch>
                      <a:fillRect/>
                    </a:stretch>
                  </pic:blipFill>
                  <pic:spPr>
                    <a:xfrm>
                      <a:off x="0" y="0"/>
                      <a:ext cx="5792312" cy="2215883"/>
                    </a:xfrm>
                    <a:prstGeom prst="rect">
                      <a:avLst/>
                    </a:prstGeom>
                  </pic:spPr>
                </pic:pic>
              </a:graphicData>
            </a:graphic>
          </wp:inline>
        </w:drawing>
      </w:r>
      <w:r>
        <w:rPr>
          <w:noProof/>
        </w:rPr>
        <w:drawing>
          <wp:inline distT="0" distB="0" distL="0" distR="0" wp14:anchorId="1F8775E2" wp14:editId="782A455A">
            <wp:extent cx="2437364" cy="262647"/>
            <wp:effectExtent l="0" t="0" r="1270" b="4445"/>
            <wp:docPr id="18080254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25469" name="Picture 1808025469"/>
                    <pic:cNvPicPr/>
                  </pic:nvPicPr>
                  <pic:blipFill>
                    <a:blip r:embed="rId44">
                      <a:extLst>
                        <a:ext uri="{28A0092B-C50C-407E-A947-70E740481C1C}">
                          <a14:useLocalDpi xmlns:a14="http://schemas.microsoft.com/office/drawing/2010/main" val="0"/>
                        </a:ext>
                      </a:extLst>
                    </a:blip>
                    <a:stretch>
                      <a:fillRect/>
                    </a:stretch>
                  </pic:blipFill>
                  <pic:spPr>
                    <a:xfrm>
                      <a:off x="0" y="0"/>
                      <a:ext cx="2444660" cy="263433"/>
                    </a:xfrm>
                    <a:prstGeom prst="rect">
                      <a:avLst/>
                    </a:prstGeom>
                  </pic:spPr>
                </pic:pic>
              </a:graphicData>
            </a:graphic>
          </wp:inline>
        </w:drawing>
      </w:r>
    </w:p>
    <w:p w14:paraId="10445CFD" w14:textId="48BBE947" w:rsidR="00483D4C" w:rsidRPr="005F3EA9" w:rsidRDefault="00483D4C" w:rsidP="00E94E67">
      <w:pPr>
        <w:pStyle w:val="Heading1"/>
        <w:jc w:val="both"/>
      </w:pPr>
      <w:bookmarkStart w:id="12" w:name="_Toc142725008"/>
      <w:r w:rsidRPr="005F3EA9">
        <w:t>C</w:t>
      </w:r>
      <w:r w:rsidR="00EA0EC0">
        <w:t>hương</w:t>
      </w:r>
      <w:r w:rsidRPr="005F3EA9">
        <w:t xml:space="preserve"> 2 : </w:t>
      </w:r>
      <w:r w:rsidR="005F3EA9">
        <w:t>Đ</w:t>
      </w:r>
      <w:r w:rsidR="005F3EA9" w:rsidRPr="005F3EA9">
        <w:t>o lường về sự phân tán của dữ liệu</w:t>
      </w:r>
      <w:bookmarkEnd w:id="12"/>
    </w:p>
    <w:p w14:paraId="46236FF3" w14:textId="50E341F4" w:rsidR="005F3EA9" w:rsidRDefault="005F3EA9" w:rsidP="00E94E67">
      <w:pPr>
        <w:pStyle w:val="Heading2"/>
        <w:jc w:val="both"/>
      </w:pPr>
      <w:bookmarkStart w:id="13" w:name="_Toc142725009"/>
      <w:r>
        <w:t xml:space="preserve">I. </w:t>
      </w:r>
      <w:r w:rsidRPr="005F3EA9">
        <w:t>Tổng quan về các hàm:</w:t>
      </w:r>
      <w:bookmarkEnd w:id="13"/>
    </w:p>
    <w:p w14:paraId="4757C4B6" w14:textId="77777777" w:rsidR="00812C93" w:rsidRDefault="00812C93" w:rsidP="00E94E67">
      <w:pPr>
        <w:jc w:val="both"/>
      </w:pPr>
    </w:p>
    <w:p w14:paraId="7AF2B90A" w14:textId="086752BB" w:rsidR="00812C93" w:rsidRDefault="00812C93" w:rsidP="00E94E67">
      <w:pPr>
        <w:pStyle w:val="Tiumccp3"/>
        <w:spacing w:line="240" w:lineRule="auto"/>
        <w:jc w:val="both"/>
      </w:pPr>
      <w:r>
        <w:t xml:space="preserve">1.pstdev(): Đây là hàm tính độ lệch chuẩn của dữ liệu cho toàn bộ quần thể (population). </w:t>
      </w:r>
    </w:p>
    <w:p w14:paraId="598A1ADE" w14:textId="3E32A584" w:rsidR="00812C93" w:rsidRDefault="00812C93" w:rsidP="00E94E67">
      <w:pPr>
        <w:pStyle w:val="Tiumccp3"/>
        <w:spacing w:line="240" w:lineRule="auto"/>
        <w:jc w:val="both"/>
      </w:pPr>
      <w:r>
        <w:t xml:space="preserve">2.pvariance(): Đây là hàm tính phương sai của dữ liệu cho toàn bộ quần thể (population). </w:t>
      </w:r>
    </w:p>
    <w:p w14:paraId="7F395772" w14:textId="6552D2D4" w:rsidR="00812C93" w:rsidRDefault="00812C93" w:rsidP="00E94E67">
      <w:pPr>
        <w:pStyle w:val="Tiumccp3"/>
        <w:spacing w:line="240" w:lineRule="auto"/>
        <w:jc w:val="both"/>
      </w:pPr>
      <w:r>
        <w:t xml:space="preserve">3. stdev(): Đây là hàm tính độ lệch chuẩn của dữ liệu cho mẫu (sample). </w:t>
      </w:r>
    </w:p>
    <w:p w14:paraId="49244559" w14:textId="2C39FF21" w:rsidR="00827D42" w:rsidRDefault="00E215D7" w:rsidP="00E94E67">
      <w:pPr>
        <w:pStyle w:val="Tiumccp3"/>
        <w:spacing w:line="240" w:lineRule="auto"/>
        <w:jc w:val="both"/>
      </w:pPr>
      <w:r>
        <w:t xml:space="preserve">4. variance(): Đây là hàm tính phương sai của dữ liệu cho mẫu (sample). </w:t>
      </w:r>
    </w:p>
    <w:p w14:paraId="47FD67A2" w14:textId="77777777" w:rsidR="00827D42" w:rsidRDefault="00827D42" w:rsidP="00E94E67">
      <w:pPr>
        <w:spacing w:after="200" w:line="276" w:lineRule="auto"/>
        <w:jc w:val="both"/>
        <w:rPr>
          <w:sz w:val="26"/>
          <w:szCs w:val="26"/>
        </w:rPr>
      </w:pPr>
      <w:r>
        <w:br w:type="page"/>
      </w:r>
    </w:p>
    <w:p w14:paraId="7690CDF4" w14:textId="77777777" w:rsidR="00E215D7" w:rsidRDefault="00E215D7" w:rsidP="00E94E67">
      <w:pPr>
        <w:pStyle w:val="Tiumccp3"/>
        <w:spacing w:line="240" w:lineRule="auto"/>
        <w:jc w:val="both"/>
      </w:pPr>
    </w:p>
    <w:p w14:paraId="48A5E8D1" w14:textId="77777777" w:rsidR="00812C93" w:rsidRDefault="00812C93" w:rsidP="00E94E67">
      <w:pPr>
        <w:pStyle w:val="Heading2"/>
        <w:jc w:val="both"/>
      </w:pPr>
      <w:bookmarkStart w:id="14" w:name="_Toc142725010"/>
      <w:r>
        <w:t>II. Giải thích ý nghĩa của từng hàm</w:t>
      </w:r>
      <w:bookmarkEnd w:id="14"/>
    </w:p>
    <w:p w14:paraId="7377CEB5" w14:textId="77777777" w:rsidR="00EF134C" w:rsidRPr="00EF134C" w:rsidRDefault="00EF134C" w:rsidP="00E94E67">
      <w:pPr>
        <w:jc w:val="both"/>
      </w:pPr>
    </w:p>
    <w:p w14:paraId="51FCB1E5" w14:textId="0F768041" w:rsidR="00812C93" w:rsidRDefault="00812C93" w:rsidP="006C6745">
      <w:pPr>
        <w:pStyle w:val="Tiumccp3"/>
        <w:numPr>
          <w:ilvl w:val="0"/>
          <w:numId w:val="2"/>
        </w:numPr>
        <w:spacing w:line="240" w:lineRule="auto"/>
        <w:jc w:val="both"/>
        <w:rPr>
          <w:b/>
          <w:bCs/>
          <w:sz w:val="28"/>
          <w:szCs w:val="28"/>
        </w:rPr>
      </w:pPr>
      <w:r w:rsidRPr="00812C93">
        <w:rPr>
          <w:b/>
          <w:bCs/>
          <w:sz w:val="28"/>
          <w:szCs w:val="28"/>
        </w:rPr>
        <w:t xml:space="preserve">pstdev(): Đây là hàm tính độ lệch chuẩn của dữ liệu cho toàn bộ quần thể (population). </w:t>
      </w:r>
    </w:p>
    <w:p w14:paraId="0C05CF35" w14:textId="77777777" w:rsidR="00EF134C" w:rsidRDefault="00EF134C" w:rsidP="00E94E67">
      <w:pPr>
        <w:pStyle w:val="Tiumccp3"/>
        <w:spacing w:line="240" w:lineRule="auto"/>
        <w:ind w:left="720"/>
        <w:jc w:val="both"/>
        <w:rPr>
          <w:b/>
          <w:bCs/>
          <w:sz w:val="28"/>
          <w:szCs w:val="28"/>
        </w:rPr>
      </w:pPr>
    </w:p>
    <w:p w14:paraId="6FDD5B4D" w14:textId="490AF6BF" w:rsidR="00812C93" w:rsidRDefault="007A1839" w:rsidP="00E94E67">
      <w:pPr>
        <w:pStyle w:val="Tiumccp3"/>
        <w:spacing w:line="240" w:lineRule="auto"/>
        <w:jc w:val="both"/>
      </w:pPr>
      <w:r>
        <w:t xml:space="preserve">- </w:t>
      </w:r>
      <w:r w:rsidR="00812C93" w:rsidRPr="007A1839">
        <w:t>Hàm pstdev()</w:t>
      </w:r>
      <w:r w:rsidR="006977F0">
        <w:t xml:space="preserve"> </w:t>
      </w:r>
      <w:r w:rsidR="00812C93" w:rsidRPr="007A1839">
        <w:t>dùng để tính độ lệch chuẩn mẫu (population standard deviation) của dữ liệu. Độ lệch chuẩn mẫu là một phép đo độ biến đổi (dispersion) của dữ liệu, nó cho biết sự phân tán của các giá trị trong một tập hợp dữ liệu so với giá trị trung bình.</w:t>
      </w:r>
    </w:p>
    <w:p w14:paraId="0D372285" w14:textId="77777777" w:rsidR="00A33FB2" w:rsidRDefault="00A33FB2" w:rsidP="00E94E67">
      <w:pPr>
        <w:pStyle w:val="Tiumccp3"/>
        <w:spacing w:line="240" w:lineRule="auto"/>
        <w:jc w:val="both"/>
      </w:pPr>
    </w:p>
    <w:p w14:paraId="146962C6" w14:textId="58EA9B71" w:rsidR="007A1839" w:rsidRDefault="007A1839" w:rsidP="00E94E67">
      <w:pPr>
        <w:pStyle w:val="Bngbiu-nidung"/>
        <w:spacing w:line="240" w:lineRule="auto"/>
        <w:ind w:firstLine="0"/>
      </w:pPr>
      <w:r>
        <w:t xml:space="preserve">- </w:t>
      </w:r>
      <w:r w:rsidRPr="0097741E">
        <w:t>Cú pháp của hàm là:</w:t>
      </w:r>
      <w:r>
        <w:t xml:space="preserve"> </w:t>
      </w:r>
      <w:r w:rsidRPr="007A1839">
        <w:t>statistics.pstdev(data, mu=None)</w:t>
      </w:r>
    </w:p>
    <w:p w14:paraId="2870F606" w14:textId="2ACE1279" w:rsidR="007A1839" w:rsidRDefault="007A1839" w:rsidP="00E94E67">
      <w:pPr>
        <w:pStyle w:val="Tiumccp3"/>
        <w:spacing w:line="240" w:lineRule="auto"/>
        <w:jc w:val="both"/>
      </w:pPr>
      <w:r w:rsidRPr="00E84597">
        <w:t xml:space="preserve">- Cách truyền và ý nghĩa </w:t>
      </w:r>
      <w:r>
        <w:t>các</w:t>
      </w:r>
      <w:r w:rsidRPr="00E84597">
        <w:t xml:space="preserve"> tham số trong hàm </w:t>
      </w:r>
      <w:r w:rsidRPr="007A1839">
        <w:t>statistics.pstdev</w:t>
      </w:r>
      <w:r>
        <w:t>()</w:t>
      </w:r>
      <w:r w:rsidRPr="00E84597">
        <w:t xml:space="preserve"> như sau:</w:t>
      </w:r>
    </w:p>
    <w:p w14:paraId="40B12805" w14:textId="77777777" w:rsidR="00A33FB2" w:rsidRDefault="00A33FB2" w:rsidP="00E94E67">
      <w:pPr>
        <w:pStyle w:val="Tiumccp3"/>
        <w:spacing w:line="240" w:lineRule="auto"/>
        <w:jc w:val="both"/>
      </w:pPr>
    </w:p>
    <w:p w14:paraId="625B12E1" w14:textId="4298083D" w:rsidR="006977F0" w:rsidRPr="006977F0" w:rsidRDefault="006977F0" w:rsidP="00E94E67">
      <w:pPr>
        <w:pStyle w:val="Tiumccp3"/>
        <w:spacing w:line="240" w:lineRule="auto"/>
        <w:jc w:val="both"/>
      </w:pPr>
      <w:r>
        <w:t xml:space="preserve">+ </w:t>
      </w:r>
      <w:r w:rsidRPr="006977F0">
        <w:t xml:space="preserve">data: Là một tập hợp các số hoặc giá trị, có thể là một danh sách, tuple hoặc mảng. </w:t>
      </w:r>
      <w:r>
        <w:t xml:space="preserve">Nếu bỏ trống tham số này, sẽ ném ra ngoại lệ </w:t>
      </w:r>
      <w:hyperlink r:id="rId45" w:anchor="statistics.StatisticsError" w:tooltip="statistics.StatisticsError" w:history="1">
        <w:r w:rsidRPr="009B5978">
          <w:t>StatisticsError</w:t>
        </w:r>
      </w:hyperlink>
      <w:r>
        <w:t>.</w:t>
      </w:r>
      <w:r w:rsidRPr="005765BD">
        <w:t xml:space="preserve"> </w:t>
      </w:r>
      <w:r w:rsidRPr="00312B29">
        <w:t> </w:t>
      </w:r>
    </w:p>
    <w:p w14:paraId="64F76E88" w14:textId="3AFEEFE7" w:rsidR="006977F0" w:rsidRDefault="006977F0" w:rsidP="00E94E67">
      <w:pPr>
        <w:pStyle w:val="Tiumccp3"/>
        <w:spacing w:line="240" w:lineRule="auto"/>
        <w:jc w:val="both"/>
      </w:pPr>
      <w:r>
        <w:t xml:space="preserve">+ </w:t>
      </w:r>
      <w:r w:rsidRPr="006977F0">
        <w:t>mu: Là giá trị trung bình của dữ liệu (tùy chọn). Nếu không được chỉ định, hàm sẽ tính giá trị trung bình của dữ liệu một cách tự động.</w:t>
      </w:r>
    </w:p>
    <w:p w14:paraId="291D6655" w14:textId="77777777" w:rsidR="00E229EC" w:rsidRDefault="00E229EC" w:rsidP="00E94E67">
      <w:pPr>
        <w:pStyle w:val="Tiumccp3"/>
        <w:spacing w:line="240" w:lineRule="auto"/>
        <w:jc w:val="both"/>
      </w:pPr>
    </w:p>
    <w:p w14:paraId="5E5DF57C" w14:textId="60942923" w:rsidR="006977F0" w:rsidRDefault="006977F0" w:rsidP="00E94E67">
      <w:pPr>
        <w:pStyle w:val="Tiumccp3"/>
        <w:spacing w:line="240" w:lineRule="auto"/>
        <w:jc w:val="both"/>
      </w:pPr>
      <w:r>
        <w:rPr>
          <w:noProof/>
        </w:rPr>
        <w:drawing>
          <wp:inline distT="0" distB="0" distL="0" distR="0" wp14:anchorId="2EFAFD1B" wp14:editId="725C2233">
            <wp:extent cx="5457825" cy="2537634"/>
            <wp:effectExtent l="0" t="0" r="0" b="0"/>
            <wp:docPr id="9756731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73154" name="Picture 975673154"/>
                    <pic:cNvPicPr/>
                  </pic:nvPicPr>
                  <pic:blipFill>
                    <a:blip r:embed="rId46">
                      <a:extLst>
                        <a:ext uri="{28A0092B-C50C-407E-A947-70E740481C1C}">
                          <a14:useLocalDpi xmlns:a14="http://schemas.microsoft.com/office/drawing/2010/main" val="0"/>
                        </a:ext>
                      </a:extLst>
                    </a:blip>
                    <a:stretch>
                      <a:fillRect/>
                    </a:stretch>
                  </pic:blipFill>
                  <pic:spPr>
                    <a:xfrm>
                      <a:off x="0" y="0"/>
                      <a:ext cx="5486679" cy="2551050"/>
                    </a:xfrm>
                    <a:prstGeom prst="rect">
                      <a:avLst/>
                    </a:prstGeom>
                  </pic:spPr>
                </pic:pic>
              </a:graphicData>
            </a:graphic>
          </wp:inline>
        </w:drawing>
      </w:r>
    </w:p>
    <w:p w14:paraId="4EC49540" w14:textId="6D880051" w:rsidR="006977F0" w:rsidRDefault="006977F0" w:rsidP="00E94E67">
      <w:pPr>
        <w:pStyle w:val="Tiumccp3"/>
        <w:spacing w:line="240" w:lineRule="auto"/>
        <w:jc w:val="both"/>
      </w:pPr>
      <w:r>
        <w:rPr>
          <w:noProof/>
        </w:rPr>
        <w:drawing>
          <wp:inline distT="0" distB="0" distL="0" distR="0" wp14:anchorId="15811458" wp14:editId="72D10833">
            <wp:extent cx="5359869" cy="371475"/>
            <wp:effectExtent l="0" t="0" r="0" b="0"/>
            <wp:docPr id="6211405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40531" name="Picture 621140531"/>
                    <pic:cNvPicPr/>
                  </pic:nvPicPr>
                  <pic:blipFill>
                    <a:blip r:embed="rId47">
                      <a:extLst>
                        <a:ext uri="{28A0092B-C50C-407E-A947-70E740481C1C}">
                          <a14:useLocalDpi xmlns:a14="http://schemas.microsoft.com/office/drawing/2010/main" val="0"/>
                        </a:ext>
                      </a:extLst>
                    </a:blip>
                    <a:stretch>
                      <a:fillRect/>
                    </a:stretch>
                  </pic:blipFill>
                  <pic:spPr>
                    <a:xfrm>
                      <a:off x="0" y="0"/>
                      <a:ext cx="5507705" cy="381721"/>
                    </a:xfrm>
                    <a:prstGeom prst="rect">
                      <a:avLst/>
                    </a:prstGeom>
                  </pic:spPr>
                </pic:pic>
              </a:graphicData>
            </a:graphic>
          </wp:inline>
        </w:drawing>
      </w:r>
    </w:p>
    <w:p w14:paraId="4A6D12C0" w14:textId="77777777" w:rsidR="00E229EC" w:rsidRDefault="00E229EC" w:rsidP="00E94E67">
      <w:pPr>
        <w:pStyle w:val="Tiumccp3"/>
        <w:spacing w:line="240" w:lineRule="auto"/>
        <w:jc w:val="both"/>
      </w:pPr>
    </w:p>
    <w:p w14:paraId="55F54448" w14:textId="0D08916E" w:rsidR="006977F0" w:rsidRDefault="006977F0" w:rsidP="00E94E67">
      <w:pPr>
        <w:pStyle w:val="Tiumccp3"/>
        <w:spacing w:line="240" w:lineRule="auto"/>
        <w:jc w:val="both"/>
      </w:pPr>
      <w:r>
        <w:t xml:space="preserve">- </w:t>
      </w:r>
      <w:r w:rsidRPr="006977F0">
        <w:t>Trong ví dụ này, chúng ta tính độ lệch chuẩn mẫu của dữ liệu [1, 2, 3, 4, 5], và kết quả là 1.4142135623730951.</w:t>
      </w:r>
    </w:p>
    <w:p w14:paraId="103E34F0" w14:textId="77777777" w:rsidR="00805746" w:rsidRPr="006977F0" w:rsidRDefault="00805746" w:rsidP="00E94E67">
      <w:pPr>
        <w:pStyle w:val="Tiumccp3"/>
        <w:spacing w:line="240" w:lineRule="auto"/>
        <w:jc w:val="both"/>
      </w:pPr>
    </w:p>
    <w:p w14:paraId="064F3AAE" w14:textId="13F3E038" w:rsidR="006977F0" w:rsidRDefault="006977F0" w:rsidP="006C6745">
      <w:pPr>
        <w:pStyle w:val="Tiumccp3"/>
        <w:numPr>
          <w:ilvl w:val="0"/>
          <w:numId w:val="2"/>
        </w:numPr>
        <w:spacing w:line="240" w:lineRule="auto"/>
        <w:jc w:val="both"/>
        <w:rPr>
          <w:b/>
          <w:bCs/>
          <w:sz w:val="28"/>
          <w:szCs w:val="28"/>
        </w:rPr>
      </w:pPr>
      <w:r w:rsidRPr="006977F0">
        <w:rPr>
          <w:b/>
          <w:bCs/>
          <w:sz w:val="28"/>
          <w:szCs w:val="28"/>
        </w:rPr>
        <w:lastRenderedPageBreak/>
        <w:t xml:space="preserve">pvariance(): Đây là hàm tính phương sai của dữ liệu cho toàn bộ quần thể (population). </w:t>
      </w:r>
    </w:p>
    <w:p w14:paraId="3C031DB9" w14:textId="77777777" w:rsidR="00EF134C" w:rsidRDefault="00EF134C" w:rsidP="00E94E67">
      <w:pPr>
        <w:pStyle w:val="Tiumccp3"/>
        <w:spacing w:line="240" w:lineRule="auto"/>
        <w:ind w:left="720"/>
        <w:jc w:val="both"/>
        <w:rPr>
          <w:b/>
          <w:bCs/>
          <w:sz w:val="28"/>
          <w:szCs w:val="28"/>
        </w:rPr>
      </w:pPr>
    </w:p>
    <w:p w14:paraId="6AE0DC09" w14:textId="1B9D0852" w:rsidR="006977F0" w:rsidRDefault="006977F0" w:rsidP="00E94E67">
      <w:pPr>
        <w:pStyle w:val="Tiumccp3"/>
        <w:spacing w:line="240" w:lineRule="auto"/>
        <w:jc w:val="both"/>
      </w:pPr>
      <w:r>
        <w:t xml:space="preserve">- </w:t>
      </w:r>
      <w:r w:rsidRPr="006977F0">
        <w:t>Hàm pvariance()</w:t>
      </w:r>
      <w:r w:rsidR="00BD152E">
        <w:t xml:space="preserve"> </w:t>
      </w:r>
      <w:r w:rsidRPr="006977F0">
        <w:t>dùng để tính phương sai mẫu (population variance) của dữ liệu. Phương sai mẫu là một phép đo độ biến đổi (dispersion) của dữ liệu, nó cho biết sự phân tán của các giá trị trong một tập hợp dữ liệu so với giá trị trung bình.</w:t>
      </w:r>
    </w:p>
    <w:p w14:paraId="30D7A97D" w14:textId="77777777" w:rsidR="000541CB" w:rsidRDefault="000541CB" w:rsidP="00E94E67">
      <w:pPr>
        <w:pStyle w:val="Tiumccp3"/>
        <w:spacing w:line="240" w:lineRule="auto"/>
        <w:jc w:val="both"/>
      </w:pPr>
    </w:p>
    <w:p w14:paraId="375A2781" w14:textId="683C2C33" w:rsidR="006977F0" w:rsidRDefault="006977F0" w:rsidP="00E94E67">
      <w:pPr>
        <w:pStyle w:val="Bngbiu-nidung"/>
        <w:spacing w:line="240" w:lineRule="auto"/>
        <w:ind w:firstLine="0"/>
      </w:pPr>
      <w:r>
        <w:t xml:space="preserve">- </w:t>
      </w:r>
      <w:r w:rsidRPr="0097741E">
        <w:t>Cú pháp của hàm là:</w:t>
      </w:r>
      <w:r>
        <w:t xml:space="preserve"> </w:t>
      </w:r>
      <w:r w:rsidRPr="006977F0">
        <w:t>statistics.pvariance(data, mu=None)</w:t>
      </w:r>
    </w:p>
    <w:p w14:paraId="18AA4506" w14:textId="1026B77F" w:rsidR="006977F0" w:rsidRDefault="006977F0" w:rsidP="00E94E67">
      <w:pPr>
        <w:pStyle w:val="Tiumccp3"/>
        <w:spacing w:line="240" w:lineRule="auto"/>
        <w:jc w:val="both"/>
      </w:pPr>
      <w:r w:rsidRPr="00E84597">
        <w:t xml:space="preserve">- Cách truyền và ý nghĩa </w:t>
      </w:r>
      <w:r>
        <w:t>các</w:t>
      </w:r>
      <w:r w:rsidRPr="00E84597">
        <w:t xml:space="preserve"> tham số trong hàm </w:t>
      </w:r>
      <w:r w:rsidRPr="007A1839">
        <w:t>statistics.</w:t>
      </w:r>
      <w:r w:rsidR="00600FA4" w:rsidRPr="006977F0">
        <w:t>pvariance</w:t>
      </w:r>
      <w:r>
        <w:t>()</w:t>
      </w:r>
      <w:r w:rsidRPr="00E84597">
        <w:t xml:space="preserve"> như sau:</w:t>
      </w:r>
    </w:p>
    <w:p w14:paraId="5726C3C1" w14:textId="77777777" w:rsidR="006977F0" w:rsidRPr="006977F0" w:rsidRDefault="006977F0" w:rsidP="00E94E67">
      <w:pPr>
        <w:pStyle w:val="Tiumccp3"/>
        <w:spacing w:line="240" w:lineRule="auto"/>
        <w:jc w:val="both"/>
      </w:pPr>
      <w:r>
        <w:t xml:space="preserve">+ </w:t>
      </w:r>
      <w:r w:rsidRPr="006977F0">
        <w:t xml:space="preserve">data: Là một tập hợp các số hoặc giá trị, có thể là một danh sách, tuple hoặc mảng. </w:t>
      </w:r>
      <w:r>
        <w:t xml:space="preserve">Nếu bỏ trống tham số này, sẽ ném ra ngoại lệ </w:t>
      </w:r>
      <w:hyperlink r:id="rId48" w:anchor="statistics.StatisticsError" w:tooltip="statistics.StatisticsError" w:history="1">
        <w:r w:rsidRPr="009B5978">
          <w:t>StatisticsError</w:t>
        </w:r>
      </w:hyperlink>
      <w:r>
        <w:t>.</w:t>
      </w:r>
      <w:r w:rsidRPr="005765BD">
        <w:t xml:space="preserve"> </w:t>
      </w:r>
      <w:r w:rsidRPr="00312B29">
        <w:t> </w:t>
      </w:r>
    </w:p>
    <w:p w14:paraId="4214E9CD" w14:textId="2976D5A6" w:rsidR="006977F0" w:rsidRDefault="006977F0" w:rsidP="00E94E67">
      <w:pPr>
        <w:pStyle w:val="Tiumccp3"/>
        <w:spacing w:line="240" w:lineRule="auto"/>
        <w:jc w:val="both"/>
      </w:pPr>
      <w:r>
        <w:t xml:space="preserve">+ </w:t>
      </w:r>
      <w:r w:rsidRPr="006977F0">
        <w:t>mu: Là giá trị trung bình của dữ liệu (tùy chọn). Nếu không được chỉ định, hàm sẽ tính giá trị trung bình của dữ liệu một cách tự động</w:t>
      </w:r>
      <w:r w:rsidR="003C310E">
        <w:t>.</w:t>
      </w:r>
    </w:p>
    <w:p w14:paraId="499BCAE7" w14:textId="77777777" w:rsidR="000541CB" w:rsidRDefault="000541CB" w:rsidP="00E94E67">
      <w:pPr>
        <w:pStyle w:val="Tiumccp3"/>
        <w:spacing w:line="240" w:lineRule="auto"/>
        <w:jc w:val="both"/>
      </w:pPr>
    </w:p>
    <w:p w14:paraId="40D546F5" w14:textId="79F8A16A" w:rsidR="003C310E" w:rsidRPr="006977F0" w:rsidRDefault="003C310E" w:rsidP="00E94E67">
      <w:pPr>
        <w:pStyle w:val="Tiumccp3"/>
        <w:spacing w:line="240" w:lineRule="auto"/>
        <w:jc w:val="both"/>
      </w:pPr>
      <w:r>
        <w:rPr>
          <w:noProof/>
        </w:rPr>
        <w:drawing>
          <wp:inline distT="0" distB="0" distL="0" distR="0" wp14:anchorId="6CB69202" wp14:editId="32D893DA">
            <wp:extent cx="3638540" cy="1635369"/>
            <wp:effectExtent l="0" t="0" r="635" b="3175"/>
            <wp:docPr id="11607371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37156" name="Picture 1160737156"/>
                    <pic:cNvPicPr/>
                  </pic:nvPicPr>
                  <pic:blipFill>
                    <a:blip r:embed="rId49">
                      <a:extLst>
                        <a:ext uri="{28A0092B-C50C-407E-A947-70E740481C1C}">
                          <a14:useLocalDpi xmlns:a14="http://schemas.microsoft.com/office/drawing/2010/main" val="0"/>
                        </a:ext>
                      </a:extLst>
                    </a:blip>
                    <a:stretch>
                      <a:fillRect/>
                    </a:stretch>
                  </pic:blipFill>
                  <pic:spPr>
                    <a:xfrm>
                      <a:off x="0" y="0"/>
                      <a:ext cx="3690806" cy="1658860"/>
                    </a:xfrm>
                    <a:prstGeom prst="rect">
                      <a:avLst/>
                    </a:prstGeom>
                  </pic:spPr>
                </pic:pic>
              </a:graphicData>
            </a:graphic>
          </wp:inline>
        </w:drawing>
      </w:r>
      <w:r>
        <w:rPr>
          <w:noProof/>
        </w:rPr>
        <w:drawing>
          <wp:inline distT="0" distB="0" distL="0" distR="0" wp14:anchorId="52554A34" wp14:editId="6A541E45">
            <wp:extent cx="1995854" cy="272162"/>
            <wp:effectExtent l="0" t="0" r="4445" b="0"/>
            <wp:docPr id="18357686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68696" name="Picture 1835768696"/>
                    <pic:cNvPicPr/>
                  </pic:nvPicPr>
                  <pic:blipFill rotWithShape="1">
                    <a:blip r:embed="rId50">
                      <a:extLst>
                        <a:ext uri="{28A0092B-C50C-407E-A947-70E740481C1C}">
                          <a14:useLocalDpi xmlns:a14="http://schemas.microsoft.com/office/drawing/2010/main" val="0"/>
                        </a:ext>
                      </a:extLst>
                    </a:blip>
                    <a:srcRect l="5107" t="5550" r="6798" b="3066"/>
                    <a:stretch/>
                  </pic:blipFill>
                  <pic:spPr bwMode="auto">
                    <a:xfrm>
                      <a:off x="0" y="0"/>
                      <a:ext cx="2025522" cy="276208"/>
                    </a:xfrm>
                    <a:prstGeom prst="rect">
                      <a:avLst/>
                    </a:prstGeom>
                    <a:ln>
                      <a:noFill/>
                    </a:ln>
                    <a:extLst>
                      <a:ext uri="{53640926-AAD7-44D8-BBD7-CCE9431645EC}">
                        <a14:shadowObscured xmlns:a14="http://schemas.microsoft.com/office/drawing/2010/main"/>
                      </a:ext>
                    </a:extLst>
                  </pic:spPr>
                </pic:pic>
              </a:graphicData>
            </a:graphic>
          </wp:inline>
        </w:drawing>
      </w:r>
    </w:p>
    <w:p w14:paraId="0B9CE3A1" w14:textId="77777777" w:rsidR="000541CB" w:rsidRDefault="000541CB" w:rsidP="00E94E67">
      <w:pPr>
        <w:pStyle w:val="Tiumccp3"/>
        <w:spacing w:line="240" w:lineRule="auto"/>
        <w:jc w:val="both"/>
      </w:pPr>
    </w:p>
    <w:p w14:paraId="0BDA45EA" w14:textId="78C3D3AF" w:rsidR="007A1839" w:rsidRDefault="003C310E" w:rsidP="00E94E67">
      <w:pPr>
        <w:pStyle w:val="Tiumccp3"/>
        <w:spacing w:line="240" w:lineRule="auto"/>
        <w:jc w:val="both"/>
      </w:pPr>
      <w:r w:rsidRPr="003C310E">
        <w:t>Trong ví dụ này, chúng ta tính phương sai mẫu của dữ liệu [1, 2, 3, 4, 5], kết quả là 2.</w:t>
      </w:r>
    </w:p>
    <w:p w14:paraId="0CA0C252" w14:textId="77777777" w:rsidR="00E229EC" w:rsidRDefault="00E229EC" w:rsidP="00E94E67">
      <w:pPr>
        <w:pStyle w:val="Tiumccp3"/>
        <w:spacing w:line="240" w:lineRule="auto"/>
        <w:jc w:val="both"/>
      </w:pPr>
    </w:p>
    <w:p w14:paraId="37506B5E" w14:textId="29CEF51E" w:rsidR="00812C93" w:rsidRDefault="00BD152E" w:rsidP="006C6745">
      <w:pPr>
        <w:pStyle w:val="Tiumccp3"/>
        <w:numPr>
          <w:ilvl w:val="0"/>
          <w:numId w:val="2"/>
        </w:numPr>
        <w:spacing w:line="240" w:lineRule="auto"/>
        <w:jc w:val="both"/>
        <w:rPr>
          <w:b/>
          <w:bCs/>
          <w:sz w:val="28"/>
          <w:szCs w:val="28"/>
        </w:rPr>
      </w:pPr>
      <w:r w:rsidRPr="00BD152E">
        <w:rPr>
          <w:b/>
          <w:bCs/>
          <w:sz w:val="28"/>
          <w:szCs w:val="28"/>
        </w:rPr>
        <w:t>stdev(): Đây là hàm tính độ lệch chuẩn của dữ liệu cho mẫu (sample).</w:t>
      </w:r>
    </w:p>
    <w:p w14:paraId="024D64CF" w14:textId="77777777" w:rsidR="00E229EC" w:rsidRDefault="00E229EC" w:rsidP="00E94E67">
      <w:pPr>
        <w:pStyle w:val="Tiumccp3"/>
        <w:spacing w:line="240" w:lineRule="auto"/>
        <w:ind w:left="720"/>
        <w:jc w:val="both"/>
        <w:rPr>
          <w:b/>
          <w:bCs/>
          <w:sz w:val="28"/>
          <w:szCs w:val="28"/>
        </w:rPr>
      </w:pPr>
    </w:p>
    <w:p w14:paraId="18624F5B" w14:textId="77777777" w:rsidR="00E229EC" w:rsidRDefault="00BD152E" w:rsidP="00E94E67">
      <w:pPr>
        <w:pStyle w:val="Tiumccp3"/>
        <w:spacing w:line="240" w:lineRule="auto"/>
        <w:jc w:val="both"/>
      </w:pPr>
      <w:r w:rsidRPr="00BD152E">
        <w:t xml:space="preserve">Hàm stdev()  dùng để tính độ lệch chuẩn mẫu (sample standard deviation) của dữ liệu. </w:t>
      </w:r>
    </w:p>
    <w:p w14:paraId="6AFCCF51" w14:textId="7ECCF866" w:rsidR="00BD152E" w:rsidRDefault="00BD152E" w:rsidP="00E94E67">
      <w:pPr>
        <w:pStyle w:val="Tiumccp3"/>
        <w:spacing w:line="240" w:lineRule="auto"/>
        <w:jc w:val="both"/>
      </w:pPr>
      <w:r w:rsidRPr="00BD152E">
        <w:t>Độ lệch chuẩn mẫu là một phép đo độ biến đổi (dispersion) của dữ liệu, nó cho biết sự phân tán của các giá trị trong một tập hợp dữ liệu so với giá trị trung bình.</w:t>
      </w:r>
    </w:p>
    <w:p w14:paraId="0A82C188" w14:textId="77777777" w:rsidR="00D30301" w:rsidRPr="00BD152E" w:rsidRDefault="00D30301" w:rsidP="00E94E67">
      <w:pPr>
        <w:pStyle w:val="Tiumccp3"/>
        <w:spacing w:line="240" w:lineRule="auto"/>
        <w:jc w:val="both"/>
      </w:pPr>
    </w:p>
    <w:p w14:paraId="7BF6F1B6" w14:textId="15DE87C9" w:rsidR="00FC1DFB" w:rsidRDefault="00FC1DFB" w:rsidP="00E94E67">
      <w:pPr>
        <w:pStyle w:val="Bngbiu-nidung"/>
        <w:spacing w:line="240" w:lineRule="auto"/>
        <w:ind w:firstLine="0"/>
      </w:pPr>
      <w:r>
        <w:t xml:space="preserve">- </w:t>
      </w:r>
      <w:r w:rsidRPr="0097741E">
        <w:t>Cú pháp của hàm là:</w:t>
      </w:r>
      <w:r>
        <w:t xml:space="preserve"> </w:t>
      </w:r>
      <w:r w:rsidRPr="00FC1DFB">
        <w:t>statistics.stdev(data, xbar=None)</w:t>
      </w:r>
    </w:p>
    <w:p w14:paraId="4BA3C29C" w14:textId="3E30F0B6" w:rsidR="00FC1DFB" w:rsidRDefault="00FC1DFB" w:rsidP="00E94E67">
      <w:pPr>
        <w:pStyle w:val="Tiumccp3"/>
        <w:spacing w:line="240" w:lineRule="auto"/>
        <w:jc w:val="both"/>
      </w:pPr>
      <w:r w:rsidRPr="00E84597">
        <w:t xml:space="preserve">- Cách truyền và ý nghĩa </w:t>
      </w:r>
      <w:r>
        <w:t>các</w:t>
      </w:r>
      <w:r w:rsidRPr="00E84597">
        <w:t xml:space="preserve"> tham số trong hàm </w:t>
      </w:r>
      <w:r w:rsidRPr="007A1839">
        <w:t>statistics.ptdev</w:t>
      </w:r>
      <w:r>
        <w:t>()</w:t>
      </w:r>
      <w:r w:rsidRPr="00E84597">
        <w:t xml:space="preserve"> như sau:</w:t>
      </w:r>
    </w:p>
    <w:p w14:paraId="646DBF4C" w14:textId="77777777" w:rsidR="00FC1DFB" w:rsidRPr="006977F0" w:rsidRDefault="00FC1DFB" w:rsidP="00E94E67">
      <w:pPr>
        <w:pStyle w:val="Tiumccp3"/>
        <w:spacing w:line="240" w:lineRule="auto"/>
        <w:jc w:val="both"/>
      </w:pPr>
      <w:r>
        <w:t xml:space="preserve">+ </w:t>
      </w:r>
      <w:r w:rsidRPr="006977F0">
        <w:t xml:space="preserve">data: Là một tập hợp các số hoặc giá trị, có thể là một danh sách, tuple hoặc mảng. </w:t>
      </w:r>
      <w:r>
        <w:t xml:space="preserve">Nếu bỏ trống tham số này, sẽ ném ra ngoại lệ </w:t>
      </w:r>
      <w:hyperlink r:id="rId51" w:anchor="statistics.StatisticsError" w:tooltip="statistics.StatisticsError" w:history="1">
        <w:r w:rsidRPr="009B5978">
          <w:t>StatisticsError</w:t>
        </w:r>
      </w:hyperlink>
      <w:r>
        <w:t>.</w:t>
      </w:r>
      <w:r w:rsidRPr="005765BD">
        <w:t xml:space="preserve"> </w:t>
      </w:r>
      <w:r w:rsidRPr="00312B29">
        <w:t> </w:t>
      </w:r>
    </w:p>
    <w:p w14:paraId="0CE0E10D" w14:textId="053BF10C" w:rsidR="00812C93" w:rsidRDefault="00E215D7" w:rsidP="00E94E67">
      <w:pPr>
        <w:pStyle w:val="Tiumccp3"/>
        <w:spacing w:line="240" w:lineRule="auto"/>
        <w:jc w:val="both"/>
      </w:pPr>
      <w:r>
        <w:t xml:space="preserve">+ </w:t>
      </w:r>
      <w:r w:rsidRPr="00E215D7">
        <w:t>xbar: Là giá trị trung bình của dữ liệu (tùy chọn). Nếu không được chỉ định, hàm sẽ tính giá trị trung bình của dữ liệu một cách tự động.</w:t>
      </w:r>
    </w:p>
    <w:p w14:paraId="02833676" w14:textId="77777777" w:rsidR="00E229EC" w:rsidRDefault="00E229EC" w:rsidP="00E94E67">
      <w:pPr>
        <w:pStyle w:val="Tiumccp3"/>
        <w:spacing w:line="240" w:lineRule="auto"/>
        <w:jc w:val="both"/>
      </w:pPr>
    </w:p>
    <w:p w14:paraId="077A19AE" w14:textId="1827048C" w:rsidR="005F3EA9" w:rsidRDefault="00E215D7" w:rsidP="00E94E67">
      <w:pPr>
        <w:jc w:val="both"/>
        <w:rPr>
          <w:sz w:val="26"/>
          <w:szCs w:val="26"/>
        </w:rPr>
      </w:pPr>
      <w:r>
        <w:rPr>
          <w:sz w:val="26"/>
          <w:szCs w:val="26"/>
        </w:rPr>
        <w:lastRenderedPageBreak/>
        <w:t xml:space="preserve">- </w:t>
      </w:r>
      <w:r w:rsidRPr="00E215D7">
        <w:rPr>
          <w:sz w:val="26"/>
          <w:szCs w:val="26"/>
        </w:rPr>
        <w:t>Trong ví dụ này, chúng ta tính độ lệch chuẩn mẫu của dữ liệu [1, 2, 3, 4, 5], và kết</w:t>
      </w:r>
      <w:r>
        <w:rPr>
          <w:rFonts w:ascii="Segoe UI" w:hAnsi="Segoe UI" w:cs="Segoe UI"/>
          <w:color w:val="374151"/>
          <w:shd w:val="clear" w:color="auto" w:fill="F7F7F8"/>
        </w:rPr>
        <w:t xml:space="preserve"> </w:t>
      </w:r>
      <w:r w:rsidRPr="00E215D7">
        <w:rPr>
          <w:sz w:val="26"/>
          <w:szCs w:val="26"/>
        </w:rPr>
        <w:t>quả là 1.5811388300841898.</w:t>
      </w:r>
    </w:p>
    <w:p w14:paraId="180BE571" w14:textId="77777777" w:rsidR="001374B3" w:rsidRDefault="001374B3" w:rsidP="00E94E67">
      <w:pPr>
        <w:jc w:val="both"/>
        <w:rPr>
          <w:sz w:val="26"/>
          <w:szCs w:val="26"/>
        </w:rPr>
      </w:pPr>
    </w:p>
    <w:p w14:paraId="4C8EB913" w14:textId="2464A991" w:rsidR="00AD6E03" w:rsidRDefault="00E215D7" w:rsidP="00E94E67">
      <w:pPr>
        <w:jc w:val="both"/>
        <w:rPr>
          <w:sz w:val="26"/>
          <w:szCs w:val="26"/>
        </w:rPr>
      </w:pPr>
      <w:r>
        <w:rPr>
          <w:noProof/>
          <w:sz w:val="26"/>
          <w:szCs w:val="26"/>
        </w:rPr>
        <w:drawing>
          <wp:inline distT="0" distB="0" distL="0" distR="0" wp14:anchorId="174F017F" wp14:editId="246DB9D0">
            <wp:extent cx="4116944" cy="1933575"/>
            <wp:effectExtent l="0" t="0" r="0" b="0"/>
            <wp:docPr id="8107231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23138" name="Picture 810723138"/>
                    <pic:cNvPicPr/>
                  </pic:nvPicPr>
                  <pic:blipFill>
                    <a:blip r:embed="rId52">
                      <a:extLst>
                        <a:ext uri="{28A0092B-C50C-407E-A947-70E740481C1C}">
                          <a14:useLocalDpi xmlns:a14="http://schemas.microsoft.com/office/drawing/2010/main" val="0"/>
                        </a:ext>
                      </a:extLst>
                    </a:blip>
                    <a:stretch>
                      <a:fillRect/>
                    </a:stretch>
                  </pic:blipFill>
                  <pic:spPr>
                    <a:xfrm>
                      <a:off x="0" y="0"/>
                      <a:ext cx="4143224" cy="1945918"/>
                    </a:xfrm>
                    <a:prstGeom prst="rect">
                      <a:avLst/>
                    </a:prstGeom>
                  </pic:spPr>
                </pic:pic>
              </a:graphicData>
            </a:graphic>
          </wp:inline>
        </w:drawing>
      </w:r>
      <w:r w:rsidR="005F3EA9" w:rsidRPr="005F3EA9">
        <w:br/>
      </w:r>
      <w:r>
        <w:rPr>
          <w:noProof/>
          <w:sz w:val="26"/>
          <w:szCs w:val="26"/>
        </w:rPr>
        <w:drawing>
          <wp:inline distT="0" distB="0" distL="0" distR="0" wp14:anchorId="44C9ED87" wp14:editId="5DF81CAF">
            <wp:extent cx="4035670" cy="321523"/>
            <wp:effectExtent l="0" t="0" r="3175" b="2540"/>
            <wp:docPr id="3822839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83945" name="Picture 382283945"/>
                    <pic:cNvPicPr/>
                  </pic:nvPicPr>
                  <pic:blipFill>
                    <a:blip r:embed="rId53">
                      <a:extLst>
                        <a:ext uri="{28A0092B-C50C-407E-A947-70E740481C1C}">
                          <a14:useLocalDpi xmlns:a14="http://schemas.microsoft.com/office/drawing/2010/main" val="0"/>
                        </a:ext>
                      </a:extLst>
                    </a:blip>
                    <a:stretch>
                      <a:fillRect/>
                    </a:stretch>
                  </pic:blipFill>
                  <pic:spPr>
                    <a:xfrm>
                      <a:off x="0" y="0"/>
                      <a:ext cx="4155154" cy="331042"/>
                    </a:xfrm>
                    <a:prstGeom prst="rect">
                      <a:avLst/>
                    </a:prstGeom>
                  </pic:spPr>
                </pic:pic>
              </a:graphicData>
            </a:graphic>
          </wp:inline>
        </w:drawing>
      </w:r>
    </w:p>
    <w:p w14:paraId="2EAF7CE8" w14:textId="77777777" w:rsidR="00805746" w:rsidRDefault="00805746" w:rsidP="00E94E67">
      <w:pPr>
        <w:jc w:val="both"/>
        <w:rPr>
          <w:sz w:val="26"/>
          <w:szCs w:val="26"/>
        </w:rPr>
      </w:pPr>
    </w:p>
    <w:p w14:paraId="4957CDFE" w14:textId="54107D71" w:rsidR="00E215D7" w:rsidRDefault="00E215D7" w:rsidP="006C6745">
      <w:pPr>
        <w:pStyle w:val="Tiumccp3"/>
        <w:numPr>
          <w:ilvl w:val="0"/>
          <w:numId w:val="2"/>
        </w:numPr>
        <w:spacing w:line="240" w:lineRule="auto"/>
        <w:jc w:val="both"/>
        <w:rPr>
          <w:b/>
          <w:bCs/>
          <w:sz w:val="28"/>
          <w:szCs w:val="28"/>
        </w:rPr>
      </w:pPr>
      <w:r w:rsidRPr="00E215D7">
        <w:rPr>
          <w:b/>
          <w:bCs/>
          <w:sz w:val="28"/>
          <w:szCs w:val="28"/>
        </w:rPr>
        <w:t xml:space="preserve">variance(): Đây là hàm tính phương sai của dữ liệu cho mẫu (sample). </w:t>
      </w:r>
    </w:p>
    <w:p w14:paraId="1B32EDAF" w14:textId="77777777" w:rsidR="008A19B6" w:rsidRDefault="008A19B6" w:rsidP="00E94E67">
      <w:pPr>
        <w:pStyle w:val="Tiumccp3"/>
        <w:spacing w:line="240" w:lineRule="auto"/>
        <w:ind w:left="720"/>
        <w:jc w:val="both"/>
        <w:rPr>
          <w:b/>
          <w:bCs/>
          <w:sz w:val="28"/>
          <w:szCs w:val="28"/>
        </w:rPr>
      </w:pPr>
    </w:p>
    <w:p w14:paraId="53DCE79E" w14:textId="7792CBB9" w:rsidR="00E215D7" w:rsidRDefault="00E215D7" w:rsidP="00E94E67">
      <w:pPr>
        <w:pStyle w:val="Tiumccp3"/>
        <w:spacing w:line="240" w:lineRule="auto"/>
        <w:jc w:val="both"/>
      </w:pPr>
      <w:r>
        <w:t xml:space="preserve">- </w:t>
      </w:r>
      <w:r w:rsidRPr="00E215D7">
        <w:t>Hàm variance()dùng để tính phương sai mẫu (sample variance) của dữ liệu. Phương sai mẫu là một phép đo độ biến đổi (dispersion) của dữ liệu, nó đo lường sự phân tán của các giá trị trong một tập hợp dữ liệu so với giá trị trung bình.</w:t>
      </w:r>
    </w:p>
    <w:p w14:paraId="27403D8D" w14:textId="77777777" w:rsidR="00D30301" w:rsidRPr="00E215D7" w:rsidRDefault="00D30301" w:rsidP="00E94E67">
      <w:pPr>
        <w:pStyle w:val="Tiumccp3"/>
        <w:spacing w:line="240" w:lineRule="auto"/>
        <w:jc w:val="both"/>
      </w:pPr>
    </w:p>
    <w:p w14:paraId="3D854101" w14:textId="77777777" w:rsidR="00E215D7" w:rsidRDefault="00E215D7" w:rsidP="00E94E67">
      <w:pPr>
        <w:pStyle w:val="Bngbiu-nidung"/>
        <w:spacing w:line="240" w:lineRule="auto"/>
        <w:ind w:firstLine="0"/>
      </w:pPr>
      <w:r>
        <w:t xml:space="preserve">- </w:t>
      </w:r>
      <w:r w:rsidRPr="0097741E">
        <w:t>Cú pháp của hàm là:</w:t>
      </w:r>
      <w:r>
        <w:t xml:space="preserve"> </w:t>
      </w:r>
      <w:r w:rsidRPr="00FC1DFB">
        <w:t>statistics.stdev(data, xbar=None)</w:t>
      </w:r>
    </w:p>
    <w:p w14:paraId="3C1BAA51" w14:textId="77777777" w:rsidR="00E215D7" w:rsidRDefault="00E215D7" w:rsidP="00E94E67">
      <w:pPr>
        <w:pStyle w:val="Tiumccp3"/>
        <w:spacing w:line="240" w:lineRule="auto"/>
        <w:jc w:val="both"/>
      </w:pPr>
      <w:r w:rsidRPr="00E84597">
        <w:t xml:space="preserve">- Cách truyền và ý nghĩa </w:t>
      </w:r>
      <w:r>
        <w:t>các</w:t>
      </w:r>
      <w:r w:rsidRPr="00E84597">
        <w:t xml:space="preserve"> tham số trong hàm </w:t>
      </w:r>
      <w:r w:rsidRPr="007A1839">
        <w:t>statistics.ptdev</w:t>
      </w:r>
      <w:r>
        <w:t>()</w:t>
      </w:r>
      <w:r w:rsidRPr="00E84597">
        <w:t xml:space="preserve"> như sau:</w:t>
      </w:r>
    </w:p>
    <w:p w14:paraId="0C61AEEF" w14:textId="77777777" w:rsidR="00E215D7" w:rsidRPr="006977F0" w:rsidRDefault="00E215D7" w:rsidP="00E94E67">
      <w:pPr>
        <w:pStyle w:val="Tiumccp3"/>
        <w:spacing w:line="240" w:lineRule="auto"/>
        <w:jc w:val="both"/>
      </w:pPr>
      <w:r>
        <w:t xml:space="preserve">+ </w:t>
      </w:r>
      <w:r w:rsidRPr="006977F0">
        <w:t xml:space="preserve">data: Là một tập hợp các số hoặc giá trị, có thể là một danh sách, tuple hoặc mảng. </w:t>
      </w:r>
      <w:r>
        <w:t xml:space="preserve">Nếu bỏ trống tham số này, sẽ ném ra ngoại lệ </w:t>
      </w:r>
      <w:hyperlink r:id="rId54" w:anchor="statistics.StatisticsError" w:tooltip="statistics.StatisticsError" w:history="1">
        <w:r w:rsidRPr="009B5978">
          <w:t>StatisticsError</w:t>
        </w:r>
      </w:hyperlink>
      <w:r>
        <w:t>.</w:t>
      </w:r>
      <w:r w:rsidRPr="005765BD">
        <w:t xml:space="preserve"> </w:t>
      </w:r>
      <w:r w:rsidRPr="00312B29">
        <w:t> </w:t>
      </w:r>
    </w:p>
    <w:p w14:paraId="1A80C192" w14:textId="77777777" w:rsidR="00E215D7" w:rsidRDefault="00E215D7" w:rsidP="00E94E67">
      <w:pPr>
        <w:pStyle w:val="Tiumccp3"/>
        <w:spacing w:line="240" w:lineRule="auto"/>
        <w:jc w:val="both"/>
      </w:pPr>
      <w:r>
        <w:t xml:space="preserve">+ </w:t>
      </w:r>
      <w:r w:rsidRPr="00E215D7">
        <w:t>xbar: Là giá trị trung bình của dữ liệu (tùy chọn). Nếu không được chỉ định, hàm sẽ tính giá trị trung bình của dữ liệu một cách tự động.</w:t>
      </w:r>
    </w:p>
    <w:p w14:paraId="24DC456E" w14:textId="39326FBF" w:rsidR="00E215D7" w:rsidRDefault="00E215D7" w:rsidP="00E94E67">
      <w:pPr>
        <w:pStyle w:val="Tiumccp3"/>
        <w:spacing w:line="240" w:lineRule="auto"/>
        <w:jc w:val="both"/>
      </w:pPr>
      <w:r>
        <w:t>-</w:t>
      </w:r>
      <w:r w:rsidRPr="00E215D7">
        <w:t>Trong ví dụ này, chúng ta tính phương sai mẫu của dữ liệu [1, 2, 3, 4, 5], và kết quả là 2.5.</w:t>
      </w:r>
    </w:p>
    <w:p w14:paraId="07FE7EEC" w14:textId="6BC4ACE0" w:rsidR="00E215D7" w:rsidRDefault="00E215D7" w:rsidP="00E94E67">
      <w:pPr>
        <w:jc w:val="both"/>
        <w:rPr>
          <w:sz w:val="26"/>
          <w:szCs w:val="26"/>
        </w:rPr>
      </w:pPr>
      <w:r>
        <w:rPr>
          <w:noProof/>
          <w:sz w:val="26"/>
          <w:szCs w:val="26"/>
        </w:rPr>
        <w:drawing>
          <wp:inline distT="0" distB="0" distL="0" distR="0" wp14:anchorId="29AE6C96" wp14:editId="5663A28C">
            <wp:extent cx="3821547" cy="1933575"/>
            <wp:effectExtent l="0" t="0" r="7620" b="0"/>
            <wp:docPr id="6002574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57470" name="Picture 600257470"/>
                    <pic:cNvPicPr/>
                  </pic:nvPicPr>
                  <pic:blipFill>
                    <a:blip r:embed="rId55">
                      <a:extLst>
                        <a:ext uri="{28A0092B-C50C-407E-A947-70E740481C1C}">
                          <a14:useLocalDpi xmlns:a14="http://schemas.microsoft.com/office/drawing/2010/main" val="0"/>
                        </a:ext>
                      </a:extLst>
                    </a:blip>
                    <a:stretch>
                      <a:fillRect/>
                    </a:stretch>
                  </pic:blipFill>
                  <pic:spPr>
                    <a:xfrm>
                      <a:off x="0" y="0"/>
                      <a:ext cx="3864153" cy="1955132"/>
                    </a:xfrm>
                    <a:prstGeom prst="rect">
                      <a:avLst/>
                    </a:prstGeom>
                  </pic:spPr>
                </pic:pic>
              </a:graphicData>
            </a:graphic>
          </wp:inline>
        </w:drawing>
      </w:r>
      <w:r w:rsidR="00852E79">
        <w:rPr>
          <w:noProof/>
          <w:sz w:val="26"/>
          <w:szCs w:val="26"/>
        </w:rPr>
        <w:drawing>
          <wp:inline distT="0" distB="0" distL="0" distR="0" wp14:anchorId="7328EF01" wp14:editId="62AA6F07">
            <wp:extent cx="1790700" cy="333375"/>
            <wp:effectExtent l="0" t="0" r="0" b="9525"/>
            <wp:docPr id="11156554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55475" name="Picture 1115655475"/>
                    <pic:cNvPicPr/>
                  </pic:nvPicPr>
                  <pic:blipFill rotWithShape="1">
                    <a:blip r:embed="rId56">
                      <a:extLst>
                        <a:ext uri="{28A0092B-C50C-407E-A947-70E740481C1C}">
                          <a14:useLocalDpi xmlns:a14="http://schemas.microsoft.com/office/drawing/2010/main" val="0"/>
                        </a:ext>
                      </a:extLst>
                    </a:blip>
                    <a:srcRect t="-1" r="4342" b="-4396"/>
                    <a:stretch/>
                  </pic:blipFill>
                  <pic:spPr bwMode="auto">
                    <a:xfrm>
                      <a:off x="0" y="0"/>
                      <a:ext cx="1843191" cy="343147"/>
                    </a:xfrm>
                    <a:prstGeom prst="rect">
                      <a:avLst/>
                    </a:prstGeom>
                    <a:ln>
                      <a:noFill/>
                    </a:ln>
                    <a:extLst>
                      <a:ext uri="{53640926-AAD7-44D8-BBD7-CCE9431645EC}">
                        <a14:shadowObscured xmlns:a14="http://schemas.microsoft.com/office/drawing/2010/main"/>
                      </a:ext>
                    </a:extLst>
                  </pic:spPr>
                </pic:pic>
              </a:graphicData>
            </a:graphic>
          </wp:inline>
        </w:drawing>
      </w:r>
    </w:p>
    <w:p w14:paraId="48FF94F8" w14:textId="59BCCEC8" w:rsidR="005F3EA9" w:rsidRPr="005F3EA9" w:rsidRDefault="005F3EA9" w:rsidP="00E94E67">
      <w:pPr>
        <w:pStyle w:val="Heading1"/>
        <w:jc w:val="both"/>
      </w:pPr>
      <w:bookmarkStart w:id="15" w:name="_Toc142725011"/>
      <w:r w:rsidRPr="005F3EA9">
        <w:lastRenderedPageBreak/>
        <w:t>C</w:t>
      </w:r>
      <w:r w:rsidR="00EA0EC0">
        <w:t>hương</w:t>
      </w:r>
      <w:r w:rsidRPr="005F3EA9">
        <w:t xml:space="preserve"> 3 : Thống kê cho mối quan hệ giữa hai đầu vào</w:t>
      </w:r>
      <w:bookmarkEnd w:id="15"/>
    </w:p>
    <w:p w14:paraId="21125090" w14:textId="77777777" w:rsidR="005F3EA9" w:rsidRDefault="005F3EA9" w:rsidP="00E94E67">
      <w:pPr>
        <w:pStyle w:val="Heading2"/>
        <w:jc w:val="both"/>
      </w:pPr>
      <w:bookmarkStart w:id="16" w:name="_Toc142725012"/>
      <w:r>
        <w:t xml:space="preserve">I. </w:t>
      </w:r>
      <w:r w:rsidRPr="005F3EA9">
        <w:t>Tổng quan về các hàm:</w:t>
      </w:r>
      <w:bookmarkEnd w:id="16"/>
    </w:p>
    <w:p w14:paraId="5F14A02E" w14:textId="77777777" w:rsidR="00105C62" w:rsidRPr="00105C62" w:rsidRDefault="00105C62" w:rsidP="00E94E67">
      <w:pPr>
        <w:jc w:val="both"/>
      </w:pPr>
    </w:p>
    <w:p w14:paraId="4ED4B5A4" w14:textId="364E17D6" w:rsidR="009A147F" w:rsidRPr="009A147F" w:rsidRDefault="009A147F" w:rsidP="00E94E67">
      <w:pPr>
        <w:pStyle w:val="Tiumccp3"/>
        <w:spacing w:line="240" w:lineRule="auto"/>
        <w:jc w:val="both"/>
      </w:pPr>
      <w:r>
        <w:t xml:space="preserve">1. </w:t>
      </w:r>
      <w:r w:rsidRPr="009A147F">
        <w:t>covariance() - Hiệp phương sai mẫu cho hai biến số.</w:t>
      </w:r>
    </w:p>
    <w:p w14:paraId="51493649" w14:textId="106D28FA" w:rsidR="009A147F" w:rsidRPr="009A147F" w:rsidRDefault="009A147F" w:rsidP="00E94E67">
      <w:pPr>
        <w:pStyle w:val="Tiumccp3"/>
        <w:spacing w:line="240" w:lineRule="auto"/>
        <w:jc w:val="both"/>
      </w:pPr>
      <w:r>
        <w:t xml:space="preserve">2. </w:t>
      </w:r>
      <w:r w:rsidRPr="009A147F">
        <w:t>correlation() - Hệ số tương quan Pearson cho hai biến số.</w:t>
      </w:r>
    </w:p>
    <w:p w14:paraId="00B462F8" w14:textId="341A7B80" w:rsidR="009A147F" w:rsidRDefault="009A147F" w:rsidP="00E94E67">
      <w:pPr>
        <w:pStyle w:val="Tiumccp3"/>
        <w:spacing w:line="240" w:lineRule="auto"/>
        <w:jc w:val="both"/>
      </w:pPr>
      <w:r>
        <w:t xml:space="preserve">3. </w:t>
      </w:r>
      <w:r w:rsidRPr="009A147F">
        <w:t>linear_regression() - Góc và điểm cắt cho phương trình đường thẳng tuyến tính đơn giản.</w:t>
      </w:r>
    </w:p>
    <w:p w14:paraId="16C4BF1B" w14:textId="77777777" w:rsidR="008558B1" w:rsidRDefault="008558B1" w:rsidP="00E94E67">
      <w:pPr>
        <w:pStyle w:val="Heading2"/>
        <w:jc w:val="both"/>
      </w:pPr>
      <w:bookmarkStart w:id="17" w:name="_Toc142725013"/>
      <w:r>
        <w:t>II. Giải thích ý nghĩa của từng hàm</w:t>
      </w:r>
      <w:bookmarkEnd w:id="17"/>
    </w:p>
    <w:p w14:paraId="675EE948" w14:textId="77777777" w:rsidR="00A613EB" w:rsidRPr="00A613EB" w:rsidRDefault="00A613EB" w:rsidP="00E94E67">
      <w:pPr>
        <w:jc w:val="both"/>
      </w:pPr>
    </w:p>
    <w:p w14:paraId="521D6D57" w14:textId="6CF53220" w:rsidR="008558B1" w:rsidRDefault="008558B1" w:rsidP="00E94E67">
      <w:pPr>
        <w:pStyle w:val="Tiumccp3"/>
        <w:spacing w:line="240" w:lineRule="auto"/>
        <w:ind w:left="360"/>
        <w:jc w:val="both"/>
        <w:rPr>
          <w:b/>
          <w:bCs/>
          <w:sz w:val="28"/>
          <w:szCs w:val="28"/>
        </w:rPr>
      </w:pPr>
      <w:r w:rsidRPr="00812C93">
        <w:rPr>
          <w:b/>
          <w:bCs/>
          <w:sz w:val="28"/>
          <w:szCs w:val="28"/>
        </w:rPr>
        <w:t xml:space="preserve"> </w:t>
      </w:r>
      <w:r w:rsidRPr="008558B1">
        <w:rPr>
          <w:b/>
          <w:bCs/>
          <w:sz w:val="28"/>
          <w:szCs w:val="28"/>
        </w:rPr>
        <w:t>1. covariance() - Hiệp phương sai mẫu cho hai biến số.</w:t>
      </w:r>
    </w:p>
    <w:p w14:paraId="16624551" w14:textId="77777777" w:rsidR="009B6827" w:rsidRDefault="009B6827" w:rsidP="00E94E67">
      <w:pPr>
        <w:pStyle w:val="Tiumccp3"/>
        <w:spacing w:line="240" w:lineRule="auto"/>
        <w:ind w:left="360"/>
        <w:jc w:val="both"/>
        <w:rPr>
          <w:b/>
          <w:bCs/>
          <w:sz w:val="28"/>
          <w:szCs w:val="28"/>
        </w:rPr>
      </w:pPr>
    </w:p>
    <w:p w14:paraId="35D99F80" w14:textId="274EF683" w:rsidR="008558B1" w:rsidRDefault="008558B1" w:rsidP="00E94E67">
      <w:pPr>
        <w:pStyle w:val="Tiumccp3"/>
        <w:spacing w:line="240" w:lineRule="auto"/>
        <w:jc w:val="both"/>
      </w:pPr>
      <w:r>
        <w:t>-</w:t>
      </w:r>
      <w:r w:rsidRPr="008558B1">
        <w:t>Hàm covariance(data1, data2) trong Python dùng để tính hiệp phương sai (covariance) giữa hai tập hợp dữ liệu data1 và data2. Hiệp phương sai đo lường mức độ biến đổi đồng thời của hai tập dữ liệu và xác định xem chúng có xu hướng biến đổi cùng chiều hay trái chiều. Kết quả của hiệp phương sai là một giá trị số thực.</w:t>
      </w:r>
    </w:p>
    <w:p w14:paraId="4105E3CC" w14:textId="77777777" w:rsidR="00D30301" w:rsidRPr="008558B1" w:rsidRDefault="00D30301" w:rsidP="00E94E67">
      <w:pPr>
        <w:pStyle w:val="Tiumccp3"/>
        <w:spacing w:line="240" w:lineRule="auto"/>
        <w:jc w:val="both"/>
      </w:pPr>
    </w:p>
    <w:p w14:paraId="301D89CB" w14:textId="18F5241F" w:rsidR="00D30301" w:rsidRDefault="008558B1" w:rsidP="00E94E67">
      <w:pPr>
        <w:pStyle w:val="Tiumccp3"/>
        <w:spacing w:line="240" w:lineRule="auto"/>
        <w:jc w:val="both"/>
      </w:pPr>
      <w:r>
        <w:t xml:space="preserve">- </w:t>
      </w:r>
      <w:r w:rsidRPr="0097741E">
        <w:t>Cú pháp của hàm là:</w:t>
      </w:r>
      <w:r>
        <w:t xml:space="preserve"> </w:t>
      </w:r>
      <w:r w:rsidRPr="008558B1">
        <w:t>statistics.covariance(data1, data2)</w:t>
      </w:r>
    </w:p>
    <w:p w14:paraId="2094D4EB" w14:textId="05A4A907" w:rsidR="00D30301" w:rsidRPr="008558B1" w:rsidRDefault="008558B1" w:rsidP="00E94E67">
      <w:pPr>
        <w:pStyle w:val="Tiumccp3"/>
        <w:spacing w:line="240" w:lineRule="auto"/>
        <w:jc w:val="both"/>
      </w:pPr>
      <w:r>
        <w:t xml:space="preserve">+ </w:t>
      </w:r>
      <w:r w:rsidRPr="008558B1">
        <w:t>data1 và data2: Là hai tập hợp các số hoặc giá trị, có thể là các danh sách, tuple hoặc mảng. Hai tập hợp này phải có cùng số lượng phần tử.</w:t>
      </w:r>
    </w:p>
    <w:p w14:paraId="31CDF568" w14:textId="3551FA20" w:rsidR="00D30301" w:rsidRDefault="009B2F5E" w:rsidP="00E94E67">
      <w:pPr>
        <w:pStyle w:val="Tiumccp3"/>
        <w:spacing w:line="240" w:lineRule="auto"/>
        <w:jc w:val="both"/>
      </w:pPr>
      <w:r>
        <w:t xml:space="preserve">+ </w:t>
      </w:r>
      <w:r w:rsidRPr="009B2F5E">
        <w:t xml:space="preserve">Điều kiện để tính hiệp phương sai là hai dãy số </w:t>
      </w:r>
      <w:r>
        <w:t>data1</w:t>
      </w:r>
      <w:r w:rsidRPr="009B2F5E">
        <w:t xml:space="preserve"> và </w:t>
      </w:r>
      <w:r>
        <w:t>data2</w:t>
      </w:r>
      <w:r w:rsidRPr="009B2F5E">
        <w:t xml:space="preserve"> phải có cùng độ dài và không được ít hơn hai phần tử. Nếu không thỏa mãn điều kiện này, sẽ gây lỗi StatisticsError.</w:t>
      </w:r>
    </w:p>
    <w:p w14:paraId="7719E86A" w14:textId="3EFDD9D3" w:rsidR="00805746" w:rsidRDefault="008558B1" w:rsidP="00E94E67">
      <w:pPr>
        <w:pStyle w:val="Tiumccp3"/>
        <w:spacing w:line="240" w:lineRule="auto"/>
        <w:jc w:val="both"/>
      </w:pPr>
      <w:r>
        <w:t xml:space="preserve">- </w:t>
      </w:r>
      <w:r w:rsidRPr="008558B1">
        <w:t>Hàm covariance(data1, data2) trả về giá trị hiệp phương sai giữa hai tập dữ liệu data1 và data2.</w:t>
      </w:r>
    </w:p>
    <w:p w14:paraId="58681A48" w14:textId="77777777" w:rsidR="00A613EB" w:rsidRPr="009A147F" w:rsidRDefault="00A613EB" w:rsidP="00E94E67">
      <w:pPr>
        <w:pStyle w:val="Tiumccp3"/>
        <w:spacing w:line="240" w:lineRule="auto"/>
        <w:jc w:val="both"/>
      </w:pPr>
    </w:p>
    <w:p w14:paraId="013E9B36" w14:textId="0774845A" w:rsidR="008558B1" w:rsidRDefault="008558B1" w:rsidP="00E94E67">
      <w:pPr>
        <w:pStyle w:val="Tiumccp3"/>
        <w:spacing w:line="240" w:lineRule="auto"/>
        <w:jc w:val="both"/>
      </w:pPr>
      <w:r>
        <w:rPr>
          <w:noProof/>
        </w:rPr>
        <w:drawing>
          <wp:inline distT="0" distB="0" distL="0" distR="0" wp14:anchorId="42F267B3" wp14:editId="4F5796A3">
            <wp:extent cx="4057650" cy="2000777"/>
            <wp:effectExtent l="0" t="0" r="0" b="0"/>
            <wp:docPr id="10369962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96206" name="Picture 1036996206"/>
                    <pic:cNvPicPr/>
                  </pic:nvPicPr>
                  <pic:blipFill>
                    <a:blip r:embed="rId57">
                      <a:extLst>
                        <a:ext uri="{28A0092B-C50C-407E-A947-70E740481C1C}">
                          <a14:useLocalDpi xmlns:a14="http://schemas.microsoft.com/office/drawing/2010/main" val="0"/>
                        </a:ext>
                      </a:extLst>
                    </a:blip>
                    <a:stretch>
                      <a:fillRect/>
                    </a:stretch>
                  </pic:blipFill>
                  <pic:spPr>
                    <a:xfrm>
                      <a:off x="0" y="0"/>
                      <a:ext cx="4127697" cy="2035316"/>
                    </a:xfrm>
                    <a:prstGeom prst="rect">
                      <a:avLst/>
                    </a:prstGeom>
                  </pic:spPr>
                </pic:pic>
              </a:graphicData>
            </a:graphic>
          </wp:inline>
        </w:drawing>
      </w:r>
      <w:r w:rsidR="00805746">
        <w:rPr>
          <w:noProof/>
        </w:rPr>
        <w:drawing>
          <wp:inline distT="0" distB="0" distL="0" distR="0" wp14:anchorId="1C062945" wp14:editId="0844B85B">
            <wp:extent cx="1504950" cy="290050"/>
            <wp:effectExtent l="0" t="0" r="0" b="0"/>
            <wp:docPr id="13360578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57882" name="Picture 1336057882"/>
                    <pic:cNvPicPr/>
                  </pic:nvPicPr>
                  <pic:blipFill rotWithShape="1">
                    <a:blip r:embed="rId58">
                      <a:extLst>
                        <a:ext uri="{28A0092B-C50C-407E-A947-70E740481C1C}">
                          <a14:useLocalDpi xmlns:a14="http://schemas.microsoft.com/office/drawing/2010/main" val="0"/>
                        </a:ext>
                      </a:extLst>
                    </a:blip>
                    <a:srcRect l="6588" t="20028" r="15383" b="15962"/>
                    <a:stretch/>
                  </pic:blipFill>
                  <pic:spPr bwMode="auto">
                    <a:xfrm>
                      <a:off x="0" y="0"/>
                      <a:ext cx="1523619" cy="293648"/>
                    </a:xfrm>
                    <a:prstGeom prst="rect">
                      <a:avLst/>
                    </a:prstGeom>
                    <a:ln>
                      <a:noFill/>
                    </a:ln>
                    <a:extLst>
                      <a:ext uri="{53640926-AAD7-44D8-BBD7-CCE9431645EC}">
                        <a14:shadowObscured xmlns:a14="http://schemas.microsoft.com/office/drawing/2010/main"/>
                      </a:ext>
                    </a:extLst>
                  </pic:spPr>
                </pic:pic>
              </a:graphicData>
            </a:graphic>
          </wp:inline>
        </w:drawing>
      </w:r>
    </w:p>
    <w:p w14:paraId="730443A9" w14:textId="77777777" w:rsidR="00A613EB" w:rsidRDefault="00A613EB" w:rsidP="00E94E67">
      <w:pPr>
        <w:pStyle w:val="Tiumccp3"/>
        <w:spacing w:line="240" w:lineRule="auto"/>
        <w:jc w:val="both"/>
      </w:pPr>
    </w:p>
    <w:p w14:paraId="2CC52881" w14:textId="48014015" w:rsidR="00A613EB" w:rsidRDefault="00A613EB" w:rsidP="00E94E67">
      <w:pPr>
        <w:pStyle w:val="Tiumccp3"/>
        <w:spacing w:line="240" w:lineRule="auto"/>
        <w:jc w:val="both"/>
      </w:pPr>
      <w:r>
        <w:t xml:space="preserve">- </w:t>
      </w:r>
      <w:r w:rsidRPr="00FE7A33">
        <w:t xml:space="preserve">Trong ví dụ này, chúng ta tính hiệp phương sai giữa hai tập dữ liệu </w:t>
      </w:r>
    </w:p>
    <w:p w14:paraId="7711581C" w14:textId="77777777" w:rsidR="00A613EB" w:rsidRDefault="00A613EB" w:rsidP="00E94E67">
      <w:pPr>
        <w:pStyle w:val="Tiumccp3"/>
        <w:spacing w:line="240" w:lineRule="auto"/>
        <w:jc w:val="both"/>
      </w:pPr>
      <w:r w:rsidRPr="008558B1">
        <w:t>data1 = [1, 2, 3, 4, 5]</w:t>
      </w:r>
      <w:r w:rsidRPr="00FE7A33">
        <w:t xml:space="preserve"> và </w:t>
      </w:r>
      <w:r w:rsidRPr="008558B1">
        <w:t>data2 = [2, 3, 4, 5, 6]</w:t>
      </w:r>
      <w:r w:rsidRPr="00FE7A33">
        <w:t xml:space="preserve">, và kết quả là </w:t>
      </w:r>
      <w:r w:rsidRPr="008558B1">
        <w:t>2.5</w:t>
      </w:r>
      <w:r w:rsidRPr="00FE7A33">
        <w:t>.</w:t>
      </w:r>
    </w:p>
    <w:p w14:paraId="73BAFD45" w14:textId="10865665" w:rsidR="008558B1" w:rsidRDefault="008558B1" w:rsidP="00E94E67">
      <w:pPr>
        <w:pStyle w:val="Tiumccp3"/>
        <w:spacing w:line="240" w:lineRule="auto"/>
        <w:ind w:left="720"/>
        <w:jc w:val="both"/>
        <w:rPr>
          <w:b/>
          <w:bCs/>
          <w:sz w:val="28"/>
          <w:szCs w:val="28"/>
        </w:rPr>
      </w:pPr>
      <w:r w:rsidRPr="00C5621B">
        <w:rPr>
          <w:b/>
          <w:bCs/>
          <w:sz w:val="28"/>
          <w:szCs w:val="28"/>
        </w:rPr>
        <w:lastRenderedPageBreak/>
        <w:t>2. correlation() - Hệ số tương quan Pearson cho hai biến số.</w:t>
      </w:r>
    </w:p>
    <w:p w14:paraId="21462643" w14:textId="77777777" w:rsidR="009B6827" w:rsidRPr="00805746" w:rsidRDefault="009B6827" w:rsidP="00E94E67">
      <w:pPr>
        <w:pStyle w:val="Tiumccp3"/>
        <w:spacing w:line="240" w:lineRule="auto"/>
        <w:ind w:left="720"/>
        <w:jc w:val="both"/>
      </w:pPr>
    </w:p>
    <w:p w14:paraId="586F1421" w14:textId="77777777" w:rsidR="00C5621B" w:rsidRDefault="00C5621B" w:rsidP="00E94E67">
      <w:pPr>
        <w:pStyle w:val="Tiumccp3"/>
        <w:spacing w:line="240" w:lineRule="auto"/>
        <w:jc w:val="both"/>
      </w:pPr>
      <w:r w:rsidRPr="00C5621B">
        <w:t xml:space="preserve">Hàm statistics.correlation(x, y) trong Python dùng để tính hệ số tương quan (correlation coefficient) giữa hai tập hợp dữ liệu x và y. Hệ số tương quan đo lường mức độ tương quan tuyến tính giữa hai biến, và nằm trong khoảng từ -1 đến 1. </w:t>
      </w:r>
    </w:p>
    <w:p w14:paraId="3CE5E784" w14:textId="77777777" w:rsidR="00D30301" w:rsidRDefault="00D30301" w:rsidP="00E94E67">
      <w:pPr>
        <w:pStyle w:val="Tiumccp3"/>
        <w:spacing w:line="240" w:lineRule="auto"/>
        <w:jc w:val="both"/>
      </w:pPr>
    </w:p>
    <w:p w14:paraId="348007D5" w14:textId="7C19CD13" w:rsidR="00D30301" w:rsidRDefault="00C5621B" w:rsidP="00E94E67">
      <w:pPr>
        <w:pStyle w:val="Tiumccp3"/>
        <w:spacing w:line="240" w:lineRule="auto"/>
        <w:jc w:val="both"/>
      </w:pPr>
      <w:r>
        <w:t xml:space="preserve">- </w:t>
      </w:r>
      <w:r w:rsidRPr="0097741E">
        <w:t>Cú pháp của hàm là:</w:t>
      </w:r>
      <w:r>
        <w:t xml:space="preserve"> </w:t>
      </w:r>
      <w:r w:rsidRPr="00C5621B">
        <w:t>statistics.correlation(x, y)</w:t>
      </w:r>
    </w:p>
    <w:p w14:paraId="4B775FC1" w14:textId="2BD3EC37" w:rsidR="00C5621B" w:rsidRDefault="00D30301" w:rsidP="00E94E67">
      <w:pPr>
        <w:pStyle w:val="Tiumccp3"/>
        <w:spacing w:line="240" w:lineRule="auto"/>
        <w:jc w:val="both"/>
      </w:pPr>
      <w:r>
        <w:t>+</w:t>
      </w:r>
      <w:r w:rsidR="00C5621B">
        <w:t xml:space="preserve"> </w:t>
      </w:r>
      <w:r w:rsidR="00C5621B" w:rsidRPr="00C5621B">
        <w:t>x và y: Là hai tập hợp các số hoặc giá trị, có thể là các danh sách, tuple hoặc mảng. Hai tập hợp này phải có cùng số lượng phần tử.</w:t>
      </w:r>
    </w:p>
    <w:p w14:paraId="75964527" w14:textId="7D4F637A" w:rsidR="00E91316" w:rsidRDefault="00E91316" w:rsidP="00E94E67">
      <w:pPr>
        <w:pStyle w:val="Tiumccp3"/>
        <w:spacing w:line="240" w:lineRule="auto"/>
        <w:jc w:val="both"/>
      </w:pPr>
      <w:r>
        <w:t xml:space="preserve">+ </w:t>
      </w:r>
      <w:r w:rsidRPr="009B2F5E">
        <w:t>Điều kiện để tính hiệp phương sai là hai dãy số x và y phải có cùng độ dài và không được ít hơn hai phần tử. Nếu không thỏa mãn điều kiện này, sẽ gây lỗi StatisticsError.</w:t>
      </w:r>
    </w:p>
    <w:p w14:paraId="366AAC99" w14:textId="77777777" w:rsidR="00D30301" w:rsidRPr="00C5621B" w:rsidRDefault="00D30301" w:rsidP="00E94E67">
      <w:pPr>
        <w:pStyle w:val="Tiumccp3"/>
        <w:spacing w:line="240" w:lineRule="auto"/>
        <w:jc w:val="both"/>
      </w:pPr>
    </w:p>
    <w:p w14:paraId="6F0E2F18" w14:textId="307CC0FE" w:rsidR="00C5621B" w:rsidRPr="00C5621B" w:rsidRDefault="00C5621B" w:rsidP="00E94E67">
      <w:pPr>
        <w:pStyle w:val="Tiumccp3"/>
        <w:spacing w:line="240" w:lineRule="auto"/>
        <w:jc w:val="both"/>
      </w:pPr>
      <w:r>
        <w:t xml:space="preserve">- </w:t>
      </w:r>
      <w:r w:rsidRPr="00C5621B">
        <w:t>Hàm statistics.correlation(x, y) trả về giá trị hệ số tương quan giữa hai tập dữ liệu x và y.</w:t>
      </w:r>
      <w:r w:rsidR="001D665E">
        <w:t xml:space="preserve"> </w:t>
      </w:r>
      <w:r w:rsidRPr="00C5621B">
        <w:t>Hệ số tương quan</w:t>
      </w:r>
      <w:r w:rsidR="001D665E">
        <w:t xml:space="preserve"> đó</w:t>
      </w:r>
      <w:r w:rsidRPr="00C5621B">
        <w:t xml:space="preserve"> có các ý nghĩa như sau:</w:t>
      </w:r>
    </w:p>
    <w:p w14:paraId="0E31AA80" w14:textId="63163553" w:rsidR="00C5621B" w:rsidRPr="00C5621B" w:rsidRDefault="00C5621B" w:rsidP="00E94E67">
      <w:pPr>
        <w:pStyle w:val="Tiumccp3"/>
        <w:spacing w:line="240" w:lineRule="auto"/>
        <w:jc w:val="both"/>
      </w:pPr>
      <w:r>
        <w:t xml:space="preserve">+ </w:t>
      </w:r>
      <w:r w:rsidRPr="00C5621B">
        <w:t>Nếu hệ số tương quan gần bằng 1, tức là có một mối quan hệ tuyến tính mạnh giữa hai biến, và chúng có xu hướng biến đổi cùng chiều.</w:t>
      </w:r>
    </w:p>
    <w:p w14:paraId="2266B0DE" w14:textId="738F0400" w:rsidR="00C5621B" w:rsidRPr="00C5621B" w:rsidRDefault="00C5621B" w:rsidP="00E94E67">
      <w:pPr>
        <w:pStyle w:val="Tiumccp3"/>
        <w:spacing w:line="240" w:lineRule="auto"/>
        <w:jc w:val="both"/>
      </w:pPr>
      <w:r>
        <w:t xml:space="preserve">+ </w:t>
      </w:r>
      <w:r w:rsidRPr="00C5621B">
        <w:t>Nếu hệ số tương quan gần bằng -1, tức là có một mối quan hệ tuyến tính mạnh giữa hai biến, và chúng có xu hướng biến đổi trái chiều.</w:t>
      </w:r>
    </w:p>
    <w:p w14:paraId="59F54275" w14:textId="31036A95" w:rsidR="00C5621B" w:rsidRDefault="00C5621B" w:rsidP="00E94E67">
      <w:pPr>
        <w:pStyle w:val="Tiumccp3"/>
        <w:spacing w:line="240" w:lineRule="auto"/>
        <w:jc w:val="both"/>
      </w:pPr>
      <w:r>
        <w:t xml:space="preserve">+ </w:t>
      </w:r>
      <w:r w:rsidRPr="00C5621B">
        <w:t>Nếu hệ số tương quan gần bằng 0, tức là không có mối quan hệ tuyến tính giữa hai biến.</w:t>
      </w:r>
    </w:p>
    <w:p w14:paraId="3CE618E4" w14:textId="77777777" w:rsidR="00A613EB" w:rsidRDefault="00A613EB" w:rsidP="00E94E67">
      <w:pPr>
        <w:pStyle w:val="Tiumccp3"/>
        <w:spacing w:line="240" w:lineRule="auto"/>
        <w:jc w:val="both"/>
      </w:pPr>
    </w:p>
    <w:p w14:paraId="74AAAE1E" w14:textId="7A61C8D6" w:rsidR="00C5621B" w:rsidRPr="00C5621B" w:rsidRDefault="00C5621B" w:rsidP="00E94E67">
      <w:pPr>
        <w:pStyle w:val="Tiumccp3"/>
        <w:spacing w:line="240" w:lineRule="auto"/>
        <w:jc w:val="both"/>
      </w:pPr>
      <w:r>
        <w:rPr>
          <w:noProof/>
        </w:rPr>
        <w:drawing>
          <wp:inline distT="0" distB="0" distL="0" distR="0" wp14:anchorId="4411FEC6" wp14:editId="72C1B2AF">
            <wp:extent cx="5314950" cy="2386599"/>
            <wp:effectExtent l="0" t="0" r="0" b="0"/>
            <wp:docPr id="16988767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76756" name="Picture 1698876756"/>
                    <pic:cNvPicPr/>
                  </pic:nvPicPr>
                  <pic:blipFill rotWithShape="1">
                    <a:blip r:embed="rId59">
                      <a:extLst>
                        <a:ext uri="{28A0092B-C50C-407E-A947-70E740481C1C}">
                          <a14:useLocalDpi xmlns:a14="http://schemas.microsoft.com/office/drawing/2010/main" val="0"/>
                        </a:ext>
                      </a:extLst>
                    </a:blip>
                    <a:srcRect l="1367"/>
                    <a:stretch/>
                  </pic:blipFill>
                  <pic:spPr bwMode="auto">
                    <a:xfrm>
                      <a:off x="0" y="0"/>
                      <a:ext cx="5385017" cy="2418062"/>
                    </a:xfrm>
                    <a:prstGeom prst="rect">
                      <a:avLst/>
                    </a:prstGeom>
                    <a:ln>
                      <a:noFill/>
                    </a:ln>
                    <a:extLst>
                      <a:ext uri="{53640926-AAD7-44D8-BBD7-CCE9431645EC}">
                        <a14:shadowObscured xmlns:a14="http://schemas.microsoft.com/office/drawing/2010/main"/>
                      </a:ext>
                    </a:extLst>
                  </pic:spPr>
                </pic:pic>
              </a:graphicData>
            </a:graphic>
          </wp:inline>
        </w:drawing>
      </w:r>
      <w:r w:rsidR="00805746">
        <w:rPr>
          <w:noProof/>
        </w:rPr>
        <w:drawing>
          <wp:inline distT="0" distB="0" distL="0" distR="0" wp14:anchorId="1462A3D8" wp14:editId="0F36F4FF">
            <wp:extent cx="2914650" cy="370506"/>
            <wp:effectExtent l="0" t="0" r="0" b="0"/>
            <wp:docPr id="107747084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70848" name="Picture 1077470848"/>
                    <pic:cNvPicPr/>
                  </pic:nvPicPr>
                  <pic:blipFill>
                    <a:blip r:embed="rId60">
                      <a:extLst>
                        <a:ext uri="{28A0092B-C50C-407E-A947-70E740481C1C}">
                          <a14:useLocalDpi xmlns:a14="http://schemas.microsoft.com/office/drawing/2010/main" val="0"/>
                        </a:ext>
                      </a:extLst>
                    </a:blip>
                    <a:stretch>
                      <a:fillRect/>
                    </a:stretch>
                  </pic:blipFill>
                  <pic:spPr>
                    <a:xfrm>
                      <a:off x="0" y="0"/>
                      <a:ext cx="2973399" cy="377974"/>
                    </a:xfrm>
                    <a:prstGeom prst="rect">
                      <a:avLst/>
                    </a:prstGeom>
                  </pic:spPr>
                </pic:pic>
              </a:graphicData>
            </a:graphic>
          </wp:inline>
        </w:drawing>
      </w:r>
    </w:p>
    <w:p w14:paraId="74A5A852" w14:textId="602D0F38" w:rsidR="00C5621B" w:rsidRDefault="00C5621B" w:rsidP="00E94E67">
      <w:pPr>
        <w:pStyle w:val="Tiumccp3"/>
        <w:spacing w:line="240" w:lineRule="auto"/>
        <w:jc w:val="both"/>
      </w:pPr>
    </w:p>
    <w:p w14:paraId="368990EE" w14:textId="77777777" w:rsidR="00E32BB1" w:rsidRDefault="00C5621B" w:rsidP="00E94E67">
      <w:pPr>
        <w:pStyle w:val="Tiumccp3"/>
        <w:spacing w:line="240" w:lineRule="auto"/>
        <w:jc w:val="both"/>
      </w:pPr>
      <w:r w:rsidRPr="00C5621B">
        <w:t>Trong ví dụ này, chúng ta tính hệ số tương quan giữa hai tập dữ liệu x = [1, 2, 3, 4, 5] và y = [2, 3, 4, 5, 6], và kết quả là 1.0, cho thấy có một mối quan hệ tuyến tính mạnh giữa hai biến và chúng có xu hướng biến đổi cùng chiều.</w:t>
      </w:r>
    </w:p>
    <w:p w14:paraId="5CA03279" w14:textId="77777777" w:rsidR="001D665E" w:rsidRDefault="001D665E" w:rsidP="00E94E67">
      <w:pPr>
        <w:pStyle w:val="Tiumccp3"/>
        <w:spacing w:line="240" w:lineRule="auto"/>
        <w:jc w:val="both"/>
      </w:pPr>
    </w:p>
    <w:p w14:paraId="0B229F7F" w14:textId="088A23BC" w:rsidR="00C5621B" w:rsidRPr="00E32BB1" w:rsidRDefault="00C5621B" w:rsidP="00E94E67">
      <w:pPr>
        <w:pStyle w:val="Tiumccp3"/>
        <w:spacing w:line="240" w:lineRule="auto"/>
        <w:ind w:left="720"/>
        <w:jc w:val="both"/>
      </w:pPr>
      <w:r w:rsidRPr="00C5621B">
        <w:rPr>
          <w:b/>
          <w:bCs/>
          <w:sz w:val="28"/>
          <w:szCs w:val="28"/>
        </w:rPr>
        <w:lastRenderedPageBreak/>
        <w:t>3. linear_regression() - Góc và điểm cắt cho phương trình đường thẳng tuyến tính đơn giản.</w:t>
      </w:r>
    </w:p>
    <w:p w14:paraId="46336475" w14:textId="77777777" w:rsidR="009B6827" w:rsidRPr="00C5621B" w:rsidRDefault="009B6827" w:rsidP="00E94E67">
      <w:pPr>
        <w:pStyle w:val="Tiumccp3"/>
        <w:spacing w:line="240" w:lineRule="auto"/>
        <w:ind w:left="720"/>
        <w:jc w:val="both"/>
      </w:pPr>
    </w:p>
    <w:p w14:paraId="4E06BE2F" w14:textId="1FD85D21" w:rsidR="008558B1" w:rsidRDefault="009B2F5E" w:rsidP="00E94E67">
      <w:pPr>
        <w:pStyle w:val="Tiumccp3"/>
        <w:spacing w:line="240" w:lineRule="auto"/>
        <w:jc w:val="both"/>
      </w:pPr>
      <w:r>
        <w:t xml:space="preserve">- </w:t>
      </w:r>
      <w:r w:rsidR="00C5621B" w:rsidRPr="00C5621B">
        <w:t>Hàm statistics.linear_regression(x, y, proportional=False) trong Python dùng để thực hiện phân tích hồi quy tuyến tính giữa hai tập hợp dữ liệu x và y. Phân tích hồi quy tuyến tính tìm ra một đường thẳng gần nhất biểu diễn mối quan hệ tuyến tính giữa hai biến.</w:t>
      </w:r>
    </w:p>
    <w:p w14:paraId="23C5F52B" w14:textId="77777777" w:rsidR="009B6827" w:rsidRDefault="009B6827" w:rsidP="00E94E67">
      <w:pPr>
        <w:pStyle w:val="Tiumccp3"/>
        <w:spacing w:line="240" w:lineRule="auto"/>
        <w:jc w:val="both"/>
      </w:pPr>
    </w:p>
    <w:p w14:paraId="0C1D4AB0" w14:textId="158CD7CC" w:rsidR="009B2F5E" w:rsidRDefault="009B2F5E" w:rsidP="00E94E67">
      <w:pPr>
        <w:pStyle w:val="Tiumccp3"/>
        <w:spacing w:line="240" w:lineRule="auto"/>
        <w:jc w:val="both"/>
      </w:pPr>
      <w:r>
        <w:t xml:space="preserve">- </w:t>
      </w:r>
      <w:r w:rsidRPr="0097741E">
        <w:t>Cú pháp của hàm là:</w:t>
      </w:r>
      <w:r>
        <w:t xml:space="preserve"> </w:t>
      </w:r>
      <w:r w:rsidR="00E91316" w:rsidRPr="00C5621B">
        <w:t>statistics.linear_regression(x, y, proportional=False)</w:t>
      </w:r>
    </w:p>
    <w:p w14:paraId="5A0D2945" w14:textId="4C6020CC" w:rsidR="009B2F5E" w:rsidRDefault="009B2F5E" w:rsidP="00E94E67">
      <w:pPr>
        <w:pStyle w:val="Tiumccp3"/>
        <w:spacing w:line="240" w:lineRule="auto"/>
        <w:jc w:val="both"/>
      </w:pPr>
      <w:r>
        <w:t xml:space="preserve">+ </w:t>
      </w:r>
      <w:r w:rsidRPr="009B2F5E">
        <w:t>x và y: Là hai tập hợp các số hoặc giá trị, có thể là các danh sách, tuple hoặc mảng. Hai tập hợp này phải có cùng số lượng phần tử.</w:t>
      </w:r>
    </w:p>
    <w:p w14:paraId="3BE2017A" w14:textId="77777777" w:rsidR="00E91316" w:rsidRDefault="00E91316" w:rsidP="00E94E67">
      <w:pPr>
        <w:pStyle w:val="Tiumccp3"/>
        <w:spacing w:line="240" w:lineRule="auto"/>
        <w:jc w:val="both"/>
      </w:pPr>
      <w:r>
        <w:t xml:space="preserve">+ </w:t>
      </w:r>
      <w:r w:rsidRPr="009B2F5E">
        <w:t>Điều kiện để tính hiệp phương sai là hai dãy số x và y phải có cùng độ dài và không được ít hơn hai phần tử. Nếu không thỏa mãn điều kiện này, sẽ gây lỗi StatisticsError.</w:t>
      </w:r>
    </w:p>
    <w:p w14:paraId="45F5153B" w14:textId="32C09804" w:rsidR="009B2F5E" w:rsidRDefault="00E91316" w:rsidP="00E94E67">
      <w:pPr>
        <w:pStyle w:val="Tiumccp3"/>
        <w:spacing w:line="240" w:lineRule="auto"/>
        <w:jc w:val="both"/>
      </w:pPr>
      <w:r>
        <w:t xml:space="preserve">+ </w:t>
      </w:r>
      <w:r w:rsidR="009B2F5E" w:rsidRPr="009B2F5E">
        <w:t>proportional: Tham số tùy chọn, kiểu dữ liệu boolean. Nếu proportional=True, hàm sẽ thực hiện hồi quy tuyến tính tỷ lệ, nghĩa là chỉ tìm đường thẳng đi qua gốc tọa độ (0,0). Nếu proportional=False (giá trị mặc định), hàm sẽ tìm đường thẳng tối ưu nhất đi qua toàn bộ tập hợp dữ liệu.</w:t>
      </w:r>
    </w:p>
    <w:p w14:paraId="5177EBBE" w14:textId="77777777" w:rsidR="009B6827" w:rsidRPr="009B2F5E" w:rsidRDefault="009B6827" w:rsidP="00E94E67">
      <w:pPr>
        <w:pStyle w:val="Tiumccp3"/>
        <w:spacing w:line="240" w:lineRule="auto"/>
        <w:jc w:val="both"/>
      </w:pPr>
    </w:p>
    <w:p w14:paraId="663C581D" w14:textId="5ACFECD6" w:rsidR="009B2F5E" w:rsidRPr="009B2F5E" w:rsidRDefault="00E91316" w:rsidP="00E94E67">
      <w:pPr>
        <w:pStyle w:val="Tiumccp3"/>
        <w:spacing w:line="240" w:lineRule="auto"/>
        <w:jc w:val="both"/>
      </w:pPr>
      <w:r>
        <w:t xml:space="preserve">- </w:t>
      </w:r>
      <w:r w:rsidR="009B2F5E" w:rsidRPr="009B2F5E">
        <w:t>Hàm statistics.linear_regression(x, y) trả về kết quả của phân tích hồi quy tuyến tính là một tuple (a, b), trong đó:</w:t>
      </w:r>
    </w:p>
    <w:p w14:paraId="340D4F04" w14:textId="77777777" w:rsidR="009B2F5E" w:rsidRPr="009B2F5E" w:rsidRDefault="009B2F5E" w:rsidP="00E94E67">
      <w:pPr>
        <w:pStyle w:val="Tiumccp3"/>
        <w:spacing w:line="240" w:lineRule="auto"/>
        <w:jc w:val="both"/>
      </w:pPr>
      <w:r w:rsidRPr="009B2F5E">
        <w:t>a: Hệ số góc của đường thẳng hồi quy (slope).</w:t>
      </w:r>
    </w:p>
    <w:p w14:paraId="7D9D174E" w14:textId="77777777" w:rsidR="009B2F5E" w:rsidRDefault="009B2F5E" w:rsidP="00E94E67">
      <w:pPr>
        <w:pStyle w:val="Tiumccp3"/>
        <w:spacing w:line="240" w:lineRule="auto"/>
        <w:jc w:val="both"/>
      </w:pPr>
      <w:r w:rsidRPr="009B2F5E">
        <w:t>b: Hệ số giao của đường thẳng hồi quy với trục y (intercept).</w:t>
      </w:r>
    </w:p>
    <w:p w14:paraId="71286FC3" w14:textId="77777777" w:rsidR="009B6827" w:rsidRPr="009B2F5E" w:rsidRDefault="009B6827" w:rsidP="00E94E67">
      <w:pPr>
        <w:pStyle w:val="Tiumccp3"/>
        <w:spacing w:line="240" w:lineRule="auto"/>
        <w:jc w:val="both"/>
      </w:pPr>
    </w:p>
    <w:p w14:paraId="57013292" w14:textId="717759B1" w:rsidR="009B2F5E" w:rsidRDefault="00E91316" w:rsidP="00E94E67">
      <w:pPr>
        <w:pStyle w:val="Tiumccp3"/>
        <w:spacing w:line="240" w:lineRule="auto"/>
        <w:jc w:val="both"/>
      </w:pPr>
      <w:r w:rsidRPr="00E91316">
        <w:t xml:space="preserve">Trong ví dụ này, chúng ta thực hiện phân tích hồi quy tuyến tính giữa hai tập dữ liệu </w:t>
      </w:r>
      <w:r>
        <w:t xml:space="preserve">  </w:t>
      </w:r>
      <w:r w:rsidRPr="00E91316">
        <w:t>x = [1, 2, 3, 4, 5] và y = [2, 3, 4, 5, 6], và kết quả là a = 1.0 và b = 1.0, cho thấy đường thẳng hồi quy cần tìm là y = x + 1.</w:t>
      </w:r>
    </w:p>
    <w:p w14:paraId="1D0B6F66" w14:textId="77777777" w:rsidR="00A613EB" w:rsidRPr="00C5621B" w:rsidRDefault="00A613EB" w:rsidP="00E94E67">
      <w:pPr>
        <w:pStyle w:val="Tiumccp3"/>
        <w:spacing w:line="240" w:lineRule="auto"/>
        <w:jc w:val="both"/>
      </w:pPr>
    </w:p>
    <w:p w14:paraId="70FF0580" w14:textId="5B3A1BD1" w:rsidR="00BB2B2A" w:rsidRDefault="00F92C51" w:rsidP="00E94E67">
      <w:pPr>
        <w:jc w:val="both"/>
        <w:rPr>
          <w:sz w:val="26"/>
          <w:szCs w:val="26"/>
        </w:rPr>
      </w:pPr>
      <w:r>
        <w:rPr>
          <w:noProof/>
          <w:sz w:val="26"/>
          <w:szCs w:val="26"/>
        </w:rPr>
        <w:drawing>
          <wp:inline distT="0" distB="0" distL="0" distR="0" wp14:anchorId="79E5D527" wp14:editId="435ED3F5">
            <wp:extent cx="5066804" cy="2114550"/>
            <wp:effectExtent l="0" t="0" r="635" b="0"/>
            <wp:docPr id="11218425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42501" name="Picture 1121842501"/>
                    <pic:cNvPicPr/>
                  </pic:nvPicPr>
                  <pic:blipFill>
                    <a:blip r:embed="rId61">
                      <a:extLst>
                        <a:ext uri="{28A0092B-C50C-407E-A947-70E740481C1C}">
                          <a14:useLocalDpi xmlns:a14="http://schemas.microsoft.com/office/drawing/2010/main" val="0"/>
                        </a:ext>
                      </a:extLst>
                    </a:blip>
                    <a:stretch>
                      <a:fillRect/>
                    </a:stretch>
                  </pic:blipFill>
                  <pic:spPr>
                    <a:xfrm>
                      <a:off x="0" y="0"/>
                      <a:ext cx="5075265" cy="2118081"/>
                    </a:xfrm>
                    <a:prstGeom prst="rect">
                      <a:avLst/>
                    </a:prstGeom>
                  </pic:spPr>
                </pic:pic>
              </a:graphicData>
            </a:graphic>
          </wp:inline>
        </w:drawing>
      </w:r>
      <w:r w:rsidR="00A06041">
        <w:rPr>
          <w:noProof/>
          <w:sz w:val="26"/>
          <w:szCs w:val="26"/>
        </w:rPr>
        <w:drawing>
          <wp:inline distT="0" distB="0" distL="0" distR="0" wp14:anchorId="78C627D9" wp14:editId="64F3ABD6">
            <wp:extent cx="1543050" cy="387825"/>
            <wp:effectExtent l="0" t="0" r="0" b="0"/>
            <wp:docPr id="10806877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87718" name="Picture 1080687718"/>
                    <pic:cNvPicPr/>
                  </pic:nvPicPr>
                  <pic:blipFill>
                    <a:blip r:embed="rId62">
                      <a:extLst>
                        <a:ext uri="{28A0092B-C50C-407E-A947-70E740481C1C}">
                          <a14:useLocalDpi xmlns:a14="http://schemas.microsoft.com/office/drawing/2010/main" val="0"/>
                        </a:ext>
                      </a:extLst>
                    </a:blip>
                    <a:stretch>
                      <a:fillRect/>
                    </a:stretch>
                  </pic:blipFill>
                  <pic:spPr>
                    <a:xfrm>
                      <a:off x="0" y="0"/>
                      <a:ext cx="1551563" cy="389965"/>
                    </a:xfrm>
                    <a:prstGeom prst="rect">
                      <a:avLst/>
                    </a:prstGeom>
                  </pic:spPr>
                </pic:pic>
              </a:graphicData>
            </a:graphic>
          </wp:inline>
        </w:drawing>
      </w:r>
    </w:p>
    <w:p w14:paraId="709DD2FE" w14:textId="51A0365D" w:rsidR="00F5268F" w:rsidRDefault="00F5268F" w:rsidP="00E94E67">
      <w:pPr>
        <w:pStyle w:val="Heading1"/>
        <w:jc w:val="both"/>
      </w:pPr>
      <w:bookmarkStart w:id="18" w:name="_Toc142725014"/>
      <w:r w:rsidRPr="00F5268F">
        <w:lastRenderedPageBreak/>
        <w:t xml:space="preserve">Chương 4: </w:t>
      </w:r>
      <w:r w:rsidR="00284ADF">
        <w:t>L</w:t>
      </w:r>
      <w:r w:rsidR="00284ADF" w:rsidRPr="00284ADF">
        <w:t>ớp statistics.NormalDist</w:t>
      </w:r>
      <w:r w:rsidR="00284ADF" w:rsidRPr="00F5268F">
        <w:t xml:space="preserve"> </w:t>
      </w:r>
      <w:r w:rsidRPr="00F5268F">
        <w:t>và các</w:t>
      </w:r>
      <w:r>
        <w:t xml:space="preserve"> phép</w:t>
      </w:r>
      <w:r w:rsidRPr="00F5268F">
        <w:t xml:space="preserve"> tính liên quan</w:t>
      </w:r>
      <w:bookmarkEnd w:id="18"/>
    </w:p>
    <w:p w14:paraId="7986AA41" w14:textId="24A74F19" w:rsidR="00861C4C" w:rsidRDefault="00861C4C" w:rsidP="00E94E67">
      <w:pPr>
        <w:pStyle w:val="Heading2"/>
        <w:jc w:val="both"/>
      </w:pPr>
      <w:bookmarkStart w:id="19" w:name="_Toc142725015"/>
      <w:r>
        <w:t xml:space="preserve">I. </w:t>
      </w:r>
      <w:r w:rsidRPr="005F3EA9">
        <w:t>Tổng q</w:t>
      </w:r>
      <w:r>
        <w:t>uát</w:t>
      </w:r>
      <w:r w:rsidRPr="005F3EA9">
        <w:t>:</w:t>
      </w:r>
      <w:bookmarkEnd w:id="19"/>
    </w:p>
    <w:p w14:paraId="22D12EB6" w14:textId="283EBA26" w:rsidR="00861C4C" w:rsidRDefault="00861C4C" w:rsidP="00E94E67">
      <w:pPr>
        <w:jc w:val="both"/>
      </w:pPr>
    </w:p>
    <w:p w14:paraId="6F3A94D6" w14:textId="283C3A90" w:rsidR="00861C4C" w:rsidRPr="00861C4C" w:rsidRDefault="00861C4C" w:rsidP="00E94E67">
      <w:pPr>
        <w:pStyle w:val="Tiumccp3"/>
        <w:spacing w:line="240" w:lineRule="auto"/>
        <w:ind w:left="720"/>
        <w:jc w:val="both"/>
        <w:rPr>
          <w:b/>
          <w:bCs/>
          <w:sz w:val="28"/>
          <w:szCs w:val="28"/>
        </w:rPr>
      </w:pPr>
      <w:r w:rsidRPr="00861C4C">
        <w:rPr>
          <w:b/>
          <w:bCs/>
          <w:sz w:val="28"/>
          <w:szCs w:val="28"/>
        </w:rPr>
        <w:t xml:space="preserve">1. Phân phối chuẩn </w:t>
      </w:r>
    </w:p>
    <w:p w14:paraId="00CC1522" w14:textId="51ACDA2B" w:rsidR="00861C4C" w:rsidRPr="00861C4C" w:rsidRDefault="00861C4C" w:rsidP="00E94E67">
      <w:pPr>
        <w:jc w:val="both"/>
        <w:rPr>
          <w:sz w:val="26"/>
          <w:szCs w:val="26"/>
        </w:rPr>
      </w:pPr>
      <w:r w:rsidRPr="00861C4C">
        <w:rPr>
          <w:sz w:val="26"/>
          <w:szCs w:val="26"/>
        </w:rPr>
        <w:t>- Phân phối chuẩn (normal distribution) là công cụ dùng để tạo và điều chỉnh phân phối chuẩn của biến ngẫu nhiên. Đây là một lớp (class) xử lý trung bình cộng và độ lệch chuẩn của các đo lường dữ liệu như một thực thể duy nhất.</w:t>
      </w:r>
    </w:p>
    <w:p w14:paraId="30536FFA" w14:textId="77777777" w:rsidR="00861C4C" w:rsidRPr="00861C4C" w:rsidRDefault="00861C4C" w:rsidP="00E94E67">
      <w:pPr>
        <w:jc w:val="both"/>
        <w:rPr>
          <w:sz w:val="26"/>
          <w:szCs w:val="26"/>
        </w:rPr>
      </w:pPr>
      <w:r w:rsidRPr="00861C4C">
        <w:rPr>
          <w:sz w:val="26"/>
          <w:szCs w:val="26"/>
        </w:rPr>
        <w:t>- Phân phối chuẩn xuất hiện từ Định lý Trung tâm và có rất nhiều ứng dụng trong thống kê.</w:t>
      </w:r>
    </w:p>
    <w:p w14:paraId="0BFB8D43" w14:textId="77777777" w:rsidR="00861C4C" w:rsidRPr="00861C4C" w:rsidRDefault="00861C4C" w:rsidP="00E94E67">
      <w:pPr>
        <w:jc w:val="both"/>
        <w:rPr>
          <w:sz w:val="26"/>
          <w:szCs w:val="26"/>
        </w:rPr>
      </w:pPr>
    </w:p>
    <w:p w14:paraId="4C66EE3C" w14:textId="77777777" w:rsidR="00861C4C" w:rsidRPr="00861C4C" w:rsidRDefault="00861C4C" w:rsidP="00E94E67">
      <w:pPr>
        <w:jc w:val="both"/>
        <w:rPr>
          <w:sz w:val="26"/>
          <w:szCs w:val="26"/>
        </w:rPr>
      </w:pPr>
      <w:r w:rsidRPr="00861C4C">
        <w:rPr>
          <w:sz w:val="26"/>
          <w:szCs w:val="26"/>
        </w:rPr>
        <w:t>- Phương thức khởi tạo: statistics.NormalDist(mu=0.0, sigma=1.0)</w:t>
      </w:r>
    </w:p>
    <w:p w14:paraId="23CE6068" w14:textId="77777777" w:rsidR="00861C4C" w:rsidRPr="00861C4C" w:rsidRDefault="00861C4C" w:rsidP="00E94E67">
      <w:pPr>
        <w:jc w:val="both"/>
        <w:rPr>
          <w:sz w:val="26"/>
          <w:szCs w:val="26"/>
        </w:rPr>
      </w:pPr>
      <w:r w:rsidRPr="00861C4C">
        <w:rPr>
          <w:sz w:val="26"/>
          <w:szCs w:val="26"/>
        </w:rPr>
        <w:t xml:space="preserve">  + Trả về một đối tượng NormalDist mới với mu là trung bình cộng, và sigma là độ lệch chuẩn.</w:t>
      </w:r>
    </w:p>
    <w:p w14:paraId="3F554774" w14:textId="77777777" w:rsidR="00861C4C" w:rsidRPr="00861C4C" w:rsidRDefault="00861C4C" w:rsidP="00E94E67">
      <w:pPr>
        <w:jc w:val="both"/>
        <w:rPr>
          <w:sz w:val="26"/>
          <w:szCs w:val="26"/>
        </w:rPr>
      </w:pPr>
      <w:r w:rsidRPr="00861C4C">
        <w:rPr>
          <w:sz w:val="26"/>
          <w:szCs w:val="26"/>
        </w:rPr>
        <w:t xml:space="preserve">  + Nếu sigma là số âm, sẽ gây ra lỗi StatisticsError.</w:t>
      </w:r>
    </w:p>
    <w:p w14:paraId="45A30688" w14:textId="77777777" w:rsidR="00861C4C" w:rsidRPr="00861C4C" w:rsidRDefault="00861C4C" w:rsidP="00E94E67">
      <w:pPr>
        <w:jc w:val="both"/>
        <w:rPr>
          <w:sz w:val="26"/>
          <w:szCs w:val="26"/>
        </w:rPr>
      </w:pPr>
    </w:p>
    <w:p w14:paraId="1A3E5DA2" w14:textId="54D2534A" w:rsidR="00861C4C" w:rsidRPr="00EC5E70" w:rsidRDefault="00EC5E70" w:rsidP="00E94E67">
      <w:pPr>
        <w:pStyle w:val="Tiumccp3"/>
        <w:spacing w:line="240" w:lineRule="auto"/>
        <w:ind w:left="720"/>
        <w:jc w:val="both"/>
        <w:rPr>
          <w:b/>
          <w:bCs/>
          <w:sz w:val="28"/>
          <w:szCs w:val="28"/>
        </w:rPr>
      </w:pPr>
      <w:r>
        <w:rPr>
          <w:b/>
          <w:bCs/>
          <w:sz w:val="28"/>
          <w:szCs w:val="28"/>
        </w:rPr>
        <w:t>2.</w:t>
      </w:r>
      <w:r w:rsidR="00861C4C" w:rsidRPr="00EC5E70">
        <w:rPr>
          <w:b/>
          <w:bCs/>
          <w:sz w:val="28"/>
          <w:szCs w:val="28"/>
        </w:rPr>
        <w:t xml:space="preserve"> Các thuộc tính</w:t>
      </w:r>
      <w:r w:rsidRPr="00EC5E70">
        <w:rPr>
          <w:b/>
          <w:bCs/>
          <w:sz w:val="28"/>
          <w:szCs w:val="28"/>
        </w:rPr>
        <w:t xml:space="preserve"> của lớp statistics.NormalDist</w:t>
      </w:r>
      <w:r w:rsidR="00861C4C" w:rsidRPr="00EC5E70">
        <w:rPr>
          <w:b/>
          <w:bCs/>
          <w:sz w:val="28"/>
          <w:szCs w:val="28"/>
        </w:rPr>
        <w:t>:</w:t>
      </w:r>
    </w:p>
    <w:p w14:paraId="659ADB9A" w14:textId="77777777" w:rsidR="00861C4C" w:rsidRPr="00861C4C" w:rsidRDefault="00861C4C" w:rsidP="00E94E67">
      <w:pPr>
        <w:jc w:val="both"/>
        <w:rPr>
          <w:sz w:val="26"/>
          <w:szCs w:val="26"/>
        </w:rPr>
      </w:pPr>
      <w:r w:rsidRPr="00861C4C">
        <w:rPr>
          <w:sz w:val="26"/>
          <w:szCs w:val="26"/>
        </w:rPr>
        <w:t xml:space="preserve">  + mean: Trả về giá trị trung bình của phân phối chuẩn (không thể thay đổi).</w:t>
      </w:r>
    </w:p>
    <w:p w14:paraId="00E7954A" w14:textId="77777777" w:rsidR="00861C4C" w:rsidRPr="00861C4C" w:rsidRDefault="00861C4C" w:rsidP="00E94E67">
      <w:pPr>
        <w:jc w:val="both"/>
        <w:rPr>
          <w:sz w:val="26"/>
          <w:szCs w:val="26"/>
        </w:rPr>
      </w:pPr>
      <w:r w:rsidRPr="00861C4C">
        <w:rPr>
          <w:sz w:val="26"/>
          <w:szCs w:val="26"/>
        </w:rPr>
        <w:t xml:space="preserve">  + median: Trả về giá trị trung vị của phân phối chuẩn (không thể thay đổi).</w:t>
      </w:r>
    </w:p>
    <w:p w14:paraId="4F56F267" w14:textId="77777777" w:rsidR="00861C4C" w:rsidRPr="00861C4C" w:rsidRDefault="00861C4C" w:rsidP="00E94E67">
      <w:pPr>
        <w:jc w:val="both"/>
        <w:rPr>
          <w:sz w:val="26"/>
          <w:szCs w:val="26"/>
        </w:rPr>
      </w:pPr>
      <w:r w:rsidRPr="00861C4C">
        <w:rPr>
          <w:sz w:val="26"/>
          <w:szCs w:val="26"/>
        </w:rPr>
        <w:t xml:space="preserve">  + mode: Trả về giá trị mode của phân phối chuẩn (không thể thay đổi).</w:t>
      </w:r>
    </w:p>
    <w:p w14:paraId="559E2DF0" w14:textId="77777777" w:rsidR="00861C4C" w:rsidRPr="00861C4C" w:rsidRDefault="00861C4C" w:rsidP="00E94E67">
      <w:pPr>
        <w:jc w:val="both"/>
        <w:rPr>
          <w:sz w:val="26"/>
          <w:szCs w:val="26"/>
        </w:rPr>
      </w:pPr>
      <w:r w:rsidRPr="00861C4C">
        <w:rPr>
          <w:sz w:val="26"/>
          <w:szCs w:val="26"/>
        </w:rPr>
        <w:t xml:space="preserve">  + stdev: Trả về giá trị độ lệch chuẩn của phân phối chuẩn (không thể thay đổi).</w:t>
      </w:r>
    </w:p>
    <w:p w14:paraId="3055314C" w14:textId="77777777" w:rsidR="00861C4C" w:rsidRPr="00861C4C" w:rsidRDefault="00861C4C" w:rsidP="00E94E67">
      <w:pPr>
        <w:jc w:val="both"/>
        <w:rPr>
          <w:sz w:val="26"/>
          <w:szCs w:val="26"/>
        </w:rPr>
      </w:pPr>
      <w:r w:rsidRPr="00861C4C">
        <w:rPr>
          <w:sz w:val="26"/>
          <w:szCs w:val="26"/>
        </w:rPr>
        <w:t xml:space="preserve">  + variance: Trả về giá trị phương sai của phân phối chuẩn, bằng bình phương của độ lệch chuẩn (không thể thay đổi).</w:t>
      </w:r>
    </w:p>
    <w:p w14:paraId="4F50F3AB" w14:textId="77777777" w:rsidR="00861C4C" w:rsidRPr="00861C4C" w:rsidRDefault="00861C4C" w:rsidP="00E94E67">
      <w:pPr>
        <w:jc w:val="both"/>
        <w:rPr>
          <w:sz w:val="26"/>
          <w:szCs w:val="26"/>
        </w:rPr>
      </w:pPr>
    </w:p>
    <w:p w14:paraId="6FA0D6C3" w14:textId="6C1BF75C" w:rsidR="00861C4C" w:rsidRPr="00EC5E70" w:rsidRDefault="00EC5E70" w:rsidP="00E94E67">
      <w:pPr>
        <w:pStyle w:val="Tiumccp3"/>
        <w:spacing w:line="240" w:lineRule="auto"/>
        <w:ind w:left="720"/>
        <w:jc w:val="both"/>
        <w:rPr>
          <w:b/>
          <w:bCs/>
          <w:sz w:val="28"/>
          <w:szCs w:val="28"/>
        </w:rPr>
      </w:pPr>
      <w:r>
        <w:rPr>
          <w:b/>
          <w:bCs/>
          <w:sz w:val="28"/>
          <w:szCs w:val="28"/>
        </w:rPr>
        <w:t>3.</w:t>
      </w:r>
      <w:r w:rsidR="00861C4C" w:rsidRPr="00EC5E70">
        <w:rPr>
          <w:b/>
          <w:bCs/>
          <w:sz w:val="28"/>
          <w:szCs w:val="28"/>
        </w:rPr>
        <w:t xml:space="preserve"> Phương thức từ mẫu dữ liệu:</w:t>
      </w:r>
    </w:p>
    <w:p w14:paraId="085BE969" w14:textId="77777777" w:rsidR="00861C4C" w:rsidRPr="00861C4C" w:rsidRDefault="00861C4C" w:rsidP="00E94E67">
      <w:pPr>
        <w:jc w:val="both"/>
        <w:rPr>
          <w:sz w:val="26"/>
          <w:szCs w:val="26"/>
        </w:rPr>
      </w:pPr>
      <w:r w:rsidRPr="00861C4C">
        <w:rPr>
          <w:sz w:val="26"/>
          <w:szCs w:val="26"/>
        </w:rPr>
        <w:t xml:space="preserve">  + from_samples(data): Tạo một đối tượng phân phối chuẩn với các tham số mu và sigma được ước tính từ dữ liệu sử dụng hàm fmean() và stdev().</w:t>
      </w:r>
    </w:p>
    <w:p w14:paraId="49160A48" w14:textId="77777777" w:rsidR="00861C4C" w:rsidRPr="00861C4C" w:rsidRDefault="00861C4C" w:rsidP="00E94E67">
      <w:pPr>
        <w:jc w:val="both"/>
        <w:rPr>
          <w:sz w:val="26"/>
          <w:szCs w:val="26"/>
        </w:rPr>
      </w:pPr>
      <w:r w:rsidRPr="00861C4C">
        <w:rPr>
          <w:sz w:val="26"/>
          <w:szCs w:val="26"/>
        </w:rPr>
        <w:t xml:space="preserve">  + samples(n, *, seed=None): Tạo n mẫu ngẫu nhiên cho giá trị trung bình và độ lệch chuẩn đã cho. Trả về danh sách các giá trị float.</w:t>
      </w:r>
    </w:p>
    <w:p w14:paraId="6D953B47" w14:textId="77777777" w:rsidR="00861C4C" w:rsidRPr="00861C4C" w:rsidRDefault="00861C4C" w:rsidP="00E94E67">
      <w:pPr>
        <w:jc w:val="both"/>
        <w:rPr>
          <w:sz w:val="26"/>
          <w:szCs w:val="26"/>
        </w:rPr>
      </w:pPr>
    </w:p>
    <w:p w14:paraId="11100BCE" w14:textId="76061DB1" w:rsidR="00861C4C" w:rsidRPr="00EC5E70" w:rsidRDefault="00EC5E70" w:rsidP="00E94E67">
      <w:pPr>
        <w:pStyle w:val="Tiumccp3"/>
        <w:spacing w:line="240" w:lineRule="auto"/>
        <w:ind w:left="720"/>
        <w:jc w:val="both"/>
        <w:rPr>
          <w:b/>
          <w:bCs/>
          <w:sz w:val="28"/>
          <w:szCs w:val="28"/>
        </w:rPr>
      </w:pPr>
      <w:r>
        <w:rPr>
          <w:b/>
          <w:bCs/>
          <w:sz w:val="28"/>
          <w:szCs w:val="28"/>
        </w:rPr>
        <w:t>4.</w:t>
      </w:r>
      <w:r w:rsidR="00861C4C" w:rsidRPr="00EC5E70">
        <w:rPr>
          <w:b/>
          <w:bCs/>
          <w:sz w:val="28"/>
          <w:szCs w:val="28"/>
        </w:rPr>
        <w:t xml:space="preserve"> Các phương thức xác suất:</w:t>
      </w:r>
    </w:p>
    <w:p w14:paraId="2FA19ECD" w14:textId="77777777" w:rsidR="00861C4C" w:rsidRPr="00861C4C" w:rsidRDefault="00861C4C" w:rsidP="00E94E67">
      <w:pPr>
        <w:jc w:val="both"/>
        <w:rPr>
          <w:sz w:val="26"/>
          <w:szCs w:val="26"/>
        </w:rPr>
      </w:pPr>
      <w:r w:rsidRPr="00861C4C">
        <w:rPr>
          <w:sz w:val="26"/>
          <w:szCs w:val="26"/>
        </w:rPr>
        <w:t xml:space="preserve">  + pdf(x): Sử dụng hàm mật độ xác suất (pdf), tính xác suất có liên quan đến giá trị x của biến ngẫu nhiên X. Xác suất liên quan là tỷ lệ giữa xác suất một mẫu xuất hiện trong khoảng nhỏ và chiều rộng của khoảng đó.</w:t>
      </w:r>
    </w:p>
    <w:p w14:paraId="6655E474" w14:textId="77777777" w:rsidR="00861C4C" w:rsidRPr="00861C4C" w:rsidRDefault="00861C4C" w:rsidP="00E94E67">
      <w:pPr>
        <w:jc w:val="both"/>
        <w:rPr>
          <w:sz w:val="26"/>
          <w:szCs w:val="26"/>
        </w:rPr>
      </w:pPr>
      <w:r w:rsidRPr="00861C4C">
        <w:rPr>
          <w:sz w:val="26"/>
          <w:szCs w:val="26"/>
        </w:rPr>
        <w:t xml:space="preserve">  + cdf(x): Sử dụng hàm phân phối tích lũy (cdf), tính xác suất mà một biến ngẫu nhiên X sẽ nhỏ hơn hoặc bằng giá trị x.</w:t>
      </w:r>
    </w:p>
    <w:p w14:paraId="082A2902" w14:textId="77777777" w:rsidR="00861C4C" w:rsidRPr="00861C4C" w:rsidRDefault="00861C4C" w:rsidP="00E94E67">
      <w:pPr>
        <w:jc w:val="both"/>
        <w:rPr>
          <w:sz w:val="26"/>
          <w:szCs w:val="26"/>
        </w:rPr>
      </w:pPr>
      <w:r w:rsidRPr="00861C4C">
        <w:rPr>
          <w:sz w:val="26"/>
          <w:szCs w:val="26"/>
        </w:rPr>
        <w:t xml:space="preserve">  + inv_cdf(p): Tính hàm phân phối tích lũy nghịch đảo, còn được gọi là hàm phân vị hoặc hàm điểm phần trăm. Tìm giá trị x của biến ngẫu nhiên X sao cho xác suất của biến đó nhỏ hơn hoặc bằng giá trị p.</w:t>
      </w:r>
    </w:p>
    <w:p w14:paraId="5473F6A9" w14:textId="77777777" w:rsidR="00861C4C" w:rsidRPr="00861C4C" w:rsidRDefault="00861C4C" w:rsidP="00E94E67">
      <w:pPr>
        <w:jc w:val="both"/>
        <w:rPr>
          <w:sz w:val="26"/>
          <w:szCs w:val="26"/>
        </w:rPr>
      </w:pPr>
    </w:p>
    <w:p w14:paraId="7FCA8F6D" w14:textId="08B9D04D" w:rsidR="00861C4C" w:rsidRPr="00EC5E70" w:rsidRDefault="00EC5E70" w:rsidP="00E94E67">
      <w:pPr>
        <w:pStyle w:val="Tiumccp3"/>
        <w:spacing w:line="240" w:lineRule="auto"/>
        <w:ind w:left="720"/>
        <w:jc w:val="both"/>
        <w:rPr>
          <w:b/>
          <w:bCs/>
          <w:sz w:val="28"/>
          <w:szCs w:val="28"/>
        </w:rPr>
      </w:pPr>
      <w:r>
        <w:rPr>
          <w:b/>
          <w:bCs/>
          <w:sz w:val="28"/>
          <w:szCs w:val="28"/>
        </w:rPr>
        <w:lastRenderedPageBreak/>
        <w:t>5.</w:t>
      </w:r>
      <w:r w:rsidR="00861C4C" w:rsidRPr="00EC5E70">
        <w:rPr>
          <w:b/>
          <w:bCs/>
          <w:sz w:val="28"/>
          <w:szCs w:val="28"/>
        </w:rPr>
        <w:t xml:space="preserve"> Các phương thức thống kê:</w:t>
      </w:r>
    </w:p>
    <w:p w14:paraId="18ED473B" w14:textId="77777777" w:rsidR="00861C4C" w:rsidRPr="00861C4C" w:rsidRDefault="00861C4C" w:rsidP="00E94E67">
      <w:pPr>
        <w:jc w:val="both"/>
        <w:rPr>
          <w:sz w:val="26"/>
          <w:szCs w:val="26"/>
        </w:rPr>
      </w:pPr>
      <w:r w:rsidRPr="00861C4C">
        <w:rPr>
          <w:sz w:val="26"/>
          <w:szCs w:val="26"/>
        </w:rPr>
        <w:t xml:space="preserve">  + overlap(other): Đo lường mức độ trùng lắp giữa hai phân phối xác suất chuẩn. Trả về một giá trị trong khoảng từ 0.0 đến 1.0 thể hiện diện tích trùng lắp cho hai hàm mật độ xác suất.</w:t>
      </w:r>
    </w:p>
    <w:p w14:paraId="61D25502" w14:textId="77777777" w:rsidR="00861C4C" w:rsidRPr="00861C4C" w:rsidRDefault="00861C4C" w:rsidP="00E94E67">
      <w:pPr>
        <w:jc w:val="both"/>
        <w:rPr>
          <w:sz w:val="26"/>
          <w:szCs w:val="26"/>
        </w:rPr>
      </w:pPr>
      <w:r w:rsidRPr="00861C4C">
        <w:rPr>
          <w:sz w:val="26"/>
          <w:szCs w:val="26"/>
        </w:rPr>
        <w:t xml:space="preserve">  + quantiles(n=4): Chia phân phối chuẩn thành n khoảng liên tục với xác suất bằng nhau. Trả về danh sách gồm (n - 1) điểm chia cách nhau.</w:t>
      </w:r>
    </w:p>
    <w:p w14:paraId="67F10F20" w14:textId="62DAC589" w:rsidR="00861C4C" w:rsidRPr="00861C4C" w:rsidRDefault="00861C4C" w:rsidP="00E94E67">
      <w:pPr>
        <w:jc w:val="both"/>
        <w:rPr>
          <w:sz w:val="26"/>
          <w:szCs w:val="26"/>
        </w:rPr>
      </w:pPr>
      <w:r w:rsidRPr="00861C4C">
        <w:rPr>
          <w:sz w:val="26"/>
          <w:szCs w:val="26"/>
        </w:rPr>
        <w:t xml:space="preserve">  + zscore(x): Tính Điểm chuẩn mô tả giá trị x dựa trên số độ lệch chuẩn so</w:t>
      </w:r>
    </w:p>
    <w:p w14:paraId="25DE2EB8" w14:textId="77777777" w:rsidR="00861C4C" w:rsidRPr="00861C4C" w:rsidRDefault="00861C4C" w:rsidP="00E94E67">
      <w:pPr>
        <w:jc w:val="both"/>
        <w:rPr>
          <w:sz w:val="26"/>
          <w:szCs w:val="26"/>
        </w:rPr>
      </w:pPr>
      <w:r w:rsidRPr="00861C4C">
        <w:rPr>
          <w:sz w:val="26"/>
          <w:szCs w:val="26"/>
        </w:rPr>
        <w:t xml:space="preserve"> với giá trị trung bình của phân phối chuẩn: (x - mean) / stdev.</w:t>
      </w:r>
    </w:p>
    <w:p w14:paraId="57B3187E" w14:textId="77777777" w:rsidR="00861C4C" w:rsidRPr="00861C4C" w:rsidRDefault="00861C4C" w:rsidP="00E94E67">
      <w:pPr>
        <w:jc w:val="both"/>
        <w:rPr>
          <w:sz w:val="26"/>
          <w:szCs w:val="26"/>
        </w:rPr>
      </w:pPr>
    </w:p>
    <w:p w14:paraId="14348501" w14:textId="4CA386F4" w:rsidR="00F22EDF" w:rsidRDefault="00F22EDF" w:rsidP="00E94E67">
      <w:pPr>
        <w:pStyle w:val="Heading2"/>
        <w:jc w:val="both"/>
      </w:pPr>
      <w:bookmarkStart w:id="20" w:name="_Toc142725016"/>
      <w:r>
        <w:t xml:space="preserve">II. Ví dụ code minh họa </w:t>
      </w:r>
      <w:r w:rsidRPr="00F22EDF">
        <w:t>của lớp statistics.NormalDist</w:t>
      </w:r>
      <w:r>
        <w:t xml:space="preserve"> </w:t>
      </w:r>
      <w:r w:rsidRPr="005F3EA9">
        <w:t>:</w:t>
      </w:r>
      <w:bookmarkEnd w:id="20"/>
    </w:p>
    <w:p w14:paraId="3A3E7AE8" w14:textId="77777777" w:rsidR="00F22EDF" w:rsidRPr="00F22EDF" w:rsidRDefault="00F22EDF" w:rsidP="00E94E67">
      <w:pPr>
        <w:jc w:val="both"/>
      </w:pPr>
    </w:p>
    <w:p w14:paraId="6A3B21A5" w14:textId="095A23B6" w:rsidR="00861C4C" w:rsidRDefault="008F5368" w:rsidP="00E94E67">
      <w:pPr>
        <w:jc w:val="both"/>
        <w:rPr>
          <w:sz w:val="26"/>
          <w:szCs w:val="26"/>
        </w:rPr>
      </w:pPr>
      <w:r w:rsidRPr="008F5368">
        <w:rPr>
          <w:sz w:val="26"/>
          <w:szCs w:val="26"/>
        </w:rPr>
        <w:t>Giả sử bạn là một nhà kinh doanh bán hàng trực tuyến và bạn muốn đánh giá hiệu suất của hai sản phẩm A và B. Bạn đã thu thập dữ liệu về doanh số bán hàng hàng ngày của hai sản phẩm trong một tháng. Dữ liệu được biểu diễn bởi hai mảng numpy như sau:</w:t>
      </w:r>
    </w:p>
    <w:p w14:paraId="71B828D1" w14:textId="77777777" w:rsidR="008F5368" w:rsidRDefault="008F5368" w:rsidP="00E94E67">
      <w:pPr>
        <w:jc w:val="both"/>
        <w:rPr>
          <w:sz w:val="26"/>
          <w:szCs w:val="26"/>
        </w:rPr>
      </w:pPr>
    </w:p>
    <w:p w14:paraId="26150EB3" w14:textId="115A2E69" w:rsidR="008F5368" w:rsidRDefault="008F5368" w:rsidP="00E94E67">
      <w:pPr>
        <w:jc w:val="both"/>
        <w:rPr>
          <w:sz w:val="26"/>
          <w:szCs w:val="26"/>
        </w:rPr>
      </w:pPr>
      <w:r>
        <w:rPr>
          <w:noProof/>
          <w:sz w:val="26"/>
          <w:szCs w:val="26"/>
        </w:rPr>
        <w:drawing>
          <wp:inline distT="0" distB="0" distL="0" distR="0" wp14:anchorId="4BB338F4" wp14:editId="23AA9430">
            <wp:extent cx="5805377" cy="3297540"/>
            <wp:effectExtent l="0" t="0" r="5080" b="0"/>
            <wp:docPr id="141816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60210" name="Picture 1418160210"/>
                    <pic:cNvPicPr/>
                  </pic:nvPicPr>
                  <pic:blipFill rotWithShape="1">
                    <a:blip r:embed="rId63">
                      <a:extLst>
                        <a:ext uri="{28A0092B-C50C-407E-A947-70E740481C1C}">
                          <a14:useLocalDpi xmlns:a14="http://schemas.microsoft.com/office/drawing/2010/main" val="0"/>
                        </a:ext>
                      </a:extLst>
                    </a:blip>
                    <a:srcRect r="-739" b="57430"/>
                    <a:stretch/>
                  </pic:blipFill>
                  <pic:spPr bwMode="auto">
                    <a:xfrm>
                      <a:off x="0" y="0"/>
                      <a:ext cx="5807539" cy="3298768"/>
                    </a:xfrm>
                    <a:prstGeom prst="rect">
                      <a:avLst/>
                    </a:prstGeom>
                    <a:ln>
                      <a:noFill/>
                    </a:ln>
                    <a:extLst>
                      <a:ext uri="{53640926-AAD7-44D8-BBD7-CCE9431645EC}">
                        <a14:shadowObscured xmlns:a14="http://schemas.microsoft.com/office/drawing/2010/main"/>
                      </a:ext>
                    </a:extLst>
                  </pic:spPr>
                </pic:pic>
              </a:graphicData>
            </a:graphic>
          </wp:inline>
        </w:drawing>
      </w:r>
    </w:p>
    <w:p w14:paraId="4595BB16" w14:textId="77777777" w:rsidR="008F5368" w:rsidRDefault="008F5368" w:rsidP="00E94E67">
      <w:pPr>
        <w:jc w:val="both"/>
        <w:rPr>
          <w:sz w:val="26"/>
          <w:szCs w:val="26"/>
        </w:rPr>
      </w:pPr>
    </w:p>
    <w:p w14:paraId="021EB8CE" w14:textId="77777777" w:rsidR="008F5368" w:rsidRDefault="008F5368" w:rsidP="00E94E67">
      <w:pPr>
        <w:jc w:val="both"/>
        <w:rPr>
          <w:sz w:val="26"/>
          <w:szCs w:val="26"/>
        </w:rPr>
      </w:pPr>
      <w:r w:rsidRPr="008F5368">
        <w:rPr>
          <w:sz w:val="26"/>
          <w:szCs w:val="26"/>
        </w:rPr>
        <w:t>Bây giờ, bạn muốn tính toán trung bình, phương sai và độ lệch chuẩn của hai sản phẩm để so sánh hiệu suất bán hàng của chúng. Hãy sử dụng NormalDist để giải quyết bài toán này:</w:t>
      </w:r>
    </w:p>
    <w:p w14:paraId="0AC7A2CB" w14:textId="5957387B" w:rsidR="008F5368" w:rsidRDefault="008F5368" w:rsidP="00E94E67">
      <w:pPr>
        <w:jc w:val="both"/>
        <w:rPr>
          <w:sz w:val="26"/>
          <w:szCs w:val="26"/>
        </w:rPr>
      </w:pPr>
      <w:r>
        <w:rPr>
          <w:noProof/>
          <w:sz w:val="26"/>
          <w:szCs w:val="26"/>
        </w:rPr>
        <w:lastRenderedPageBreak/>
        <w:drawing>
          <wp:inline distT="0" distB="0" distL="0" distR="0" wp14:anchorId="098FE3C4" wp14:editId="6487872C">
            <wp:extent cx="5657850" cy="4367558"/>
            <wp:effectExtent l="0" t="0" r="0" b="0"/>
            <wp:docPr id="1408878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78604" name="Picture 1408878604"/>
                    <pic:cNvPicPr/>
                  </pic:nvPicPr>
                  <pic:blipFill rotWithShape="1">
                    <a:blip r:embed="rId63">
                      <a:extLst>
                        <a:ext uri="{28A0092B-C50C-407E-A947-70E740481C1C}">
                          <a14:useLocalDpi xmlns:a14="http://schemas.microsoft.com/office/drawing/2010/main" val="0"/>
                        </a:ext>
                      </a:extLst>
                    </a:blip>
                    <a:srcRect t="42570" r="-2"/>
                    <a:stretch/>
                  </pic:blipFill>
                  <pic:spPr bwMode="auto">
                    <a:xfrm>
                      <a:off x="0" y="0"/>
                      <a:ext cx="5661445" cy="4370333"/>
                    </a:xfrm>
                    <a:prstGeom prst="rect">
                      <a:avLst/>
                    </a:prstGeom>
                    <a:ln>
                      <a:noFill/>
                    </a:ln>
                    <a:extLst>
                      <a:ext uri="{53640926-AAD7-44D8-BBD7-CCE9431645EC}">
                        <a14:shadowObscured xmlns:a14="http://schemas.microsoft.com/office/drawing/2010/main"/>
                      </a:ext>
                    </a:extLst>
                  </pic:spPr>
                </pic:pic>
              </a:graphicData>
            </a:graphic>
          </wp:inline>
        </w:drawing>
      </w:r>
    </w:p>
    <w:p w14:paraId="41D9F00D" w14:textId="22227A95" w:rsidR="00284ADF" w:rsidRDefault="00AE4057" w:rsidP="00E94E67">
      <w:pPr>
        <w:jc w:val="both"/>
        <w:rPr>
          <w:sz w:val="26"/>
          <w:szCs w:val="26"/>
        </w:rPr>
      </w:pPr>
      <w:r>
        <w:rPr>
          <w:noProof/>
          <w:sz w:val="26"/>
          <w:szCs w:val="26"/>
        </w:rPr>
        <w:drawing>
          <wp:inline distT="0" distB="0" distL="0" distR="0" wp14:anchorId="1FC56A8A" wp14:editId="50E53960">
            <wp:extent cx="4143375" cy="2628260"/>
            <wp:effectExtent l="0" t="0" r="0" b="1270"/>
            <wp:docPr id="1470601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01560" name="Picture 1470601560"/>
                    <pic:cNvPicPr/>
                  </pic:nvPicPr>
                  <pic:blipFill>
                    <a:blip r:embed="rId64">
                      <a:extLst>
                        <a:ext uri="{28A0092B-C50C-407E-A947-70E740481C1C}">
                          <a14:useLocalDpi xmlns:a14="http://schemas.microsoft.com/office/drawing/2010/main" val="0"/>
                        </a:ext>
                      </a:extLst>
                    </a:blip>
                    <a:stretch>
                      <a:fillRect/>
                    </a:stretch>
                  </pic:blipFill>
                  <pic:spPr>
                    <a:xfrm>
                      <a:off x="0" y="0"/>
                      <a:ext cx="4204662" cy="2667136"/>
                    </a:xfrm>
                    <a:prstGeom prst="rect">
                      <a:avLst/>
                    </a:prstGeom>
                  </pic:spPr>
                </pic:pic>
              </a:graphicData>
            </a:graphic>
          </wp:inline>
        </w:drawing>
      </w:r>
    </w:p>
    <w:p w14:paraId="6F2DA8BC" w14:textId="77777777" w:rsidR="00AE4057" w:rsidRDefault="00AE4057" w:rsidP="00E94E67">
      <w:pPr>
        <w:jc w:val="both"/>
        <w:rPr>
          <w:sz w:val="26"/>
          <w:szCs w:val="26"/>
        </w:rPr>
      </w:pPr>
    </w:p>
    <w:p w14:paraId="329507E1" w14:textId="0508A130" w:rsidR="00284ADF" w:rsidRDefault="00284ADF" w:rsidP="00E94E67">
      <w:pPr>
        <w:jc w:val="both"/>
        <w:rPr>
          <w:sz w:val="26"/>
          <w:szCs w:val="26"/>
        </w:rPr>
      </w:pPr>
      <w:r>
        <w:rPr>
          <w:sz w:val="26"/>
          <w:szCs w:val="26"/>
        </w:rPr>
        <w:t xml:space="preserve">* </w:t>
      </w:r>
      <w:r w:rsidRPr="00284ADF">
        <w:rPr>
          <w:sz w:val="26"/>
          <w:szCs w:val="26"/>
        </w:rPr>
        <w:t>Dựa vào kết quả trung bình, phương sai và độ lệch chuẩn của hai sản phẩm A và B, chúng ta có thể so sánh hiệu suất bán hàng của chúng như sau:</w:t>
      </w:r>
    </w:p>
    <w:p w14:paraId="6C2836B3" w14:textId="77777777" w:rsidR="00284ADF" w:rsidRPr="00284ADF" w:rsidRDefault="00284ADF" w:rsidP="00E94E67">
      <w:pPr>
        <w:jc w:val="both"/>
        <w:rPr>
          <w:sz w:val="26"/>
          <w:szCs w:val="26"/>
        </w:rPr>
      </w:pPr>
    </w:p>
    <w:p w14:paraId="1A5C0175" w14:textId="38505580" w:rsidR="00284ADF" w:rsidRDefault="00284ADF" w:rsidP="00E94E67">
      <w:pPr>
        <w:jc w:val="both"/>
        <w:rPr>
          <w:sz w:val="26"/>
          <w:szCs w:val="26"/>
        </w:rPr>
      </w:pPr>
      <w:r>
        <w:rPr>
          <w:sz w:val="26"/>
          <w:szCs w:val="26"/>
        </w:rPr>
        <w:t xml:space="preserve">- </w:t>
      </w:r>
      <w:r w:rsidRPr="00284ADF">
        <w:rPr>
          <w:sz w:val="26"/>
          <w:szCs w:val="26"/>
        </w:rPr>
        <w:t>Trung bình (Mean): Trung bình của doanh số bán hàng cho sản phẩm A là 2</w:t>
      </w:r>
      <w:r w:rsidR="00404903">
        <w:rPr>
          <w:sz w:val="26"/>
          <w:szCs w:val="26"/>
        </w:rPr>
        <w:t>15.0</w:t>
      </w:r>
      <w:r w:rsidRPr="00284ADF">
        <w:rPr>
          <w:sz w:val="26"/>
          <w:szCs w:val="26"/>
        </w:rPr>
        <w:t>, trong khi trung bình của doanh số bán hàng cho sản phẩm B là 1</w:t>
      </w:r>
      <w:r w:rsidR="00404903">
        <w:rPr>
          <w:sz w:val="26"/>
          <w:szCs w:val="26"/>
        </w:rPr>
        <w:t>9</w:t>
      </w:r>
      <w:r w:rsidRPr="00284ADF">
        <w:rPr>
          <w:sz w:val="26"/>
          <w:szCs w:val="26"/>
        </w:rPr>
        <w:t>5.0. Điều này cho thấy sản phẩm A có doanh số bán hàng trung bình cao hơn so với sản phẩm B.</w:t>
      </w:r>
    </w:p>
    <w:p w14:paraId="4236B0E5" w14:textId="77777777" w:rsidR="00284ADF" w:rsidRPr="00284ADF" w:rsidRDefault="00284ADF" w:rsidP="00E94E67">
      <w:pPr>
        <w:jc w:val="both"/>
        <w:rPr>
          <w:sz w:val="26"/>
          <w:szCs w:val="26"/>
        </w:rPr>
      </w:pPr>
    </w:p>
    <w:p w14:paraId="56B09A41" w14:textId="7DA4DB8B" w:rsidR="00284ADF" w:rsidRPr="00284ADF" w:rsidRDefault="00284ADF" w:rsidP="00E94E67">
      <w:pPr>
        <w:jc w:val="both"/>
        <w:rPr>
          <w:sz w:val="26"/>
          <w:szCs w:val="26"/>
        </w:rPr>
      </w:pPr>
      <w:r>
        <w:rPr>
          <w:sz w:val="26"/>
          <w:szCs w:val="26"/>
        </w:rPr>
        <w:t xml:space="preserve">- </w:t>
      </w:r>
      <w:r w:rsidRPr="00284ADF">
        <w:rPr>
          <w:sz w:val="26"/>
          <w:szCs w:val="26"/>
        </w:rPr>
        <w:t>Phương sai (Variance) và Độ lệch chuẩn (Standard Deviation): Phương sai và độ lệch chuẩn đo lường mức độ biến động của doanh số bán hàng. Cả hai sản phẩm A và B đều có cùng một giá trị phương sai và độ lệch chuẩn, tức là mức độ biến động của doanh số bán hàng của hai sản phẩm là giống nhau.</w:t>
      </w:r>
    </w:p>
    <w:p w14:paraId="4B06DE45" w14:textId="77777777" w:rsidR="00284ADF" w:rsidRDefault="00284ADF" w:rsidP="00E94E67">
      <w:pPr>
        <w:jc w:val="both"/>
        <w:rPr>
          <w:sz w:val="26"/>
          <w:szCs w:val="26"/>
        </w:rPr>
      </w:pPr>
    </w:p>
    <w:p w14:paraId="581FA4E5" w14:textId="7F1C6581" w:rsidR="0065636C" w:rsidRDefault="00404903" w:rsidP="00E94E67">
      <w:pPr>
        <w:jc w:val="both"/>
        <w:rPr>
          <w:sz w:val="26"/>
          <w:szCs w:val="26"/>
        </w:rPr>
      </w:pPr>
      <w:r>
        <w:rPr>
          <w:sz w:val="26"/>
          <w:szCs w:val="26"/>
        </w:rPr>
        <w:t xml:space="preserve">-&gt; </w:t>
      </w:r>
      <w:r w:rsidRPr="00404903">
        <w:rPr>
          <w:sz w:val="26"/>
          <w:szCs w:val="26"/>
        </w:rPr>
        <w:t xml:space="preserve">Từ các thông số trên, chúng ta có thể kết luận rằng sản phẩm A có doanh số bán hàng trung bình cao hơn so với sản phẩm B, nhưng mức độ biến động của doanh số bán hàng của cả hai sản phẩm là tương tự. </w:t>
      </w:r>
    </w:p>
    <w:p w14:paraId="7F6EF0A2" w14:textId="77777777" w:rsidR="0065636C" w:rsidRDefault="0065636C">
      <w:pPr>
        <w:spacing w:after="200" w:line="276" w:lineRule="auto"/>
        <w:rPr>
          <w:sz w:val="26"/>
          <w:szCs w:val="26"/>
        </w:rPr>
      </w:pPr>
      <w:r>
        <w:rPr>
          <w:sz w:val="26"/>
          <w:szCs w:val="26"/>
        </w:rPr>
        <w:br w:type="page"/>
      </w:r>
    </w:p>
    <w:p w14:paraId="50C91252" w14:textId="550397CD" w:rsidR="0065636C" w:rsidRPr="00942F1E" w:rsidRDefault="0065636C" w:rsidP="00942F1E">
      <w:pPr>
        <w:pStyle w:val="Heading1"/>
      </w:pPr>
      <w:bookmarkStart w:id="21" w:name="_Toc142725017"/>
      <w:r w:rsidRPr="00942F1E">
        <w:lastRenderedPageBreak/>
        <w:t>TÀI LIỆU THAM KHẢO</w:t>
      </w:r>
      <w:bookmarkEnd w:id="21"/>
    </w:p>
    <w:p w14:paraId="10BEB46D" w14:textId="3DB2760D" w:rsidR="00404903" w:rsidRPr="00E50992" w:rsidRDefault="00E50992" w:rsidP="006C6745">
      <w:pPr>
        <w:pStyle w:val="ListParagraph"/>
        <w:numPr>
          <w:ilvl w:val="0"/>
          <w:numId w:val="3"/>
        </w:numPr>
        <w:tabs>
          <w:tab w:val="center" w:pos="6379"/>
        </w:tabs>
        <w:spacing w:after="200" w:line="276" w:lineRule="auto"/>
        <w:rPr>
          <w:sz w:val="26"/>
          <w:szCs w:val="26"/>
        </w:rPr>
      </w:pPr>
      <w:r w:rsidRPr="00E50992">
        <w:t>Mathematical statistics functions</w:t>
      </w:r>
      <w:r>
        <w:t xml:space="preserve">: </w:t>
      </w:r>
      <w:hyperlink r:id="rId65" w:history="1">
        <w:r w:rsidRPr="00611438">
          <w:rPr>
            <w:rStyle w:val="Hyperlink"/>
          </w:rPr>
          <w:t>https://docs.python.org/3/library/statistics.html</w:t>
        </w:r>
      </w:hyperlink>
    </w:p>
    <w:sectPr w:rsidR="00404903" w:rsidRPr="00E50992" w:rsidSect="007D37A6">
      <w:headerReference w:type="default" r:id="rId66"/>
      <w:pgSz w:w="12240" w:h="15840"/>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5D446" w14:textId="77777777" w:rsidR="00003F25" w:rsidRDefault="00003F25" w:rsidP="00453AB1">
      <w:r>
        <w:separator/>
      </w:r>
    </w:p>
  </w:endnote>
  <w:endnote w:type="continuationSeparator" w:id="0">
    <w:p w14:paraId="0E3802FA" w14:textId="77777777" w:rsidR="00003F25" w:rsidRDefault="00003F2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36BAC" w14:textId="77777777" w:rsidR="00003F25" w:rsidRDefault="00003F25" w:rsidP="00453AB1">
      <w:r>
        <w:separator/>
      </w:r>
    </w:p>
  </w:footnote>
  <w:footnote w:type="continuationSeparator" w:id="0">
    <w:p w14:paraId="2178E23D" w14:textId="77777777" w:rsidR="00003F25" w:rsidRDefault="00003F25"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052E6" w14:textId="77777777" w:rsidR="00B118C8" w:rsidRDefault="00B118C8">
    <w:pPr>
      <w:pStyle w:val="Header"/>
      <w:jc w:val="center"/>
    </w:pPr>
  </w:p>
  <w:p w14:paraId="66F9255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868732"/>
      <w:docPartObj>
        <w:docPartGallery w:val="Page Numbers (Top of Page)"/>
        <w:docPartUnique/>
      </w:docPartObj>
    </w:sdtPr>
    <w:sdtEndPr>
      <w:rPr>
        <w:noProof/>
      </w:rPr>
    </w:sdtEndPr>
    <w:sdtContent>
      <w:p w14:paraId="4C94A3A2" w14:textId="6E0A3353" w:rsidR="00B118C8" w:rsidRDefault="00B118C8">
        <w:pPr>
          <w:pStyle w:val="Header"/>
          <w:jc w:val="center"/>
        </w:pPr>
        <w:r>
          <w:fldChar w:fldCharType="begin"/>
        </w:r>
        <w:r>
          <w:instrText xml:space="preserve"> PAGE   \* MERGEFORMAT </w:instrText>
        </w:r>
        <w:r>
          <w:fldChar w:fldCharType="separate"/>
        </w:r>
        <w:r w:rsidR="00942F1E">
          <w:rPr>
            <w:noProof/>
          </w:rPr>
          <w:t>ii</w:t>
        </w:r>
        <w:r>
          <w:rPr>
            <w:noProof/>
          </w:rPr>
          <w:fldChar w:fldCharType="end"/>
        </w:r>
      </w:p>
    </w:sdtContent>
  </w:sdt>
  <w:p w14:paraId="7D5657B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F6C13FF" w14:textId="537DD66D" w:rsidR="00DB7595" w:rsidRDefault="00DB7595">
        <w:pPr>
          <w:pStyle w:val="Header"/>
          <w:jc w:val="center"/>
        </w:pPr>
        <w:r>
          <w:fldChar w:fldCharType="begin"/>
        </w:r>
        <w:r>
          <w:instrText xml:space="preserve"> PAGE   \* MERGEFORMAT </w:instrText>
        </w:r>
        <w:r>
          <w:fldChar w:fldCharType="separate"/>
        </w:r>
        <w:r w:rsidR="00942F1E">
          <w:rPr>
            <w:noProof/>
          </w:rPr>
          <w:t>17</w:t>
        </w:r>
        <w:r>
          <w:rPr>
            <w:noProof/>
          </w:rPr>
          <w:fldChar w:fldCharType="end"/>
        </w:r>
      </w:p>
    </w:sdtContent>
  </w:sdt>
  <w:p w14:paraId="5047F9D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6440"/>
    <w:multiLevelType w:val="hybridMultilevel"/>
    <w:tmpl w:val="53707FCA"/>
    <w:lvl w:ilvl="0" w:tplc="490EEF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B2987"/>
    <w:multiLevelType w:val="hybridMultilevel"/>
    <w:tmpl w:val="C314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8D6DD7"/>
    <w:multiLevelType w:val="hybridMultilevel"/>
    <w:tmpl w:val="C3146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91"/>
    <w:rsid w:val="00000FCE"/>
    <w:rsid w:val="00003F25"/>
    <w:rsid w:val="00024496"/>
    <w:rsid w:val="00027649"/>
    <w:rsid w:val="000541CB"/>
    <w:rsid w:val="000B62F9"/>
    <w:rsid w:val="000E51AD"/>
    <w:rsid w:val="000E71A9"/>
    <w:rsid w:val="00105C62"/>
    <w:rsid w:val="00122BE4"/>
    <w:rsid w:val="00137133"/>
    <w:rsid w:val="001374B3"/>
    <w:rsid w:val="001408CE"/>
    <w:rsid w:val="00180550"/>
    <w:rsid w:val="00190934"/>
    <w:rsid w:val="001D665E"/>
    <w:rsid w:val="001D6CC8"/>
    <w:rsid w:val="001E2238"/>
    <w:rsid w:val="001E3EAA"/>
    <w:rsid w:val="001F2D0B"/>
    <w:rsid w:val="00206239"/>
    <w:rsid w:val="00207DC2"/>
    <w:rsid w:val="00252F26"/>
    <w:rsid w:val="00284ADF"/>
    <w:rsid w:val="00291721"/>
    <w:rsid w:val="002A25EF"/>
    <w:rsid w:val="002D4629"/>
    <w:rsid w:val="002D796D"/>
    <w:rsid w:val="00312B29"/>
    <w:rsid w:val="003218FF"/>
    <w:rsid w:val="00331759"/>
    <w:rsid w:val="00346147"/>
    <w:rsid w:val="003C310E"/>
    <w:rsid w:val="003E395D"/>
    <w:rsid w:val="00404903"/>
    <w:rsid w:val="00443F97"/>
    <w:rsid w:val="00453AB1"/>
    <w:rsid w:val="00483D4C"/>
    <w:rsid w:val="004934AC"/>
    <w:rsid w:val="004A7C39"/>
    <w:rsid w:val="004D0364"/>
    <w:rsid w:val="004D30D6"/>
    <w:rsid w:val="004E3C16"/>
    <w:rsid w:val="004E40AF"/>
    <w:rsid w:val="00500B6F"/>
    <w:rsid w:val="00510507"/>
    <w:rsid w:val="005765BD"/>
    <w:rsid w:val="00583EF3"/>
    <w:rsid w:val="00592DDD"/>
    <w:rsid w:val="00593511"/>
    <w:rsid w:val="0059385C"/>
    <w:rsid w:val="00594A25"/>
    <w:rsid w:val="005C6AE4"/>
    <w:rsid w:val="005D5C20"/>
    <w:rsid w:val="005E0638"/>
    <w:rsid w:val="005F3EA9"/>
    <w:rsid w:val="00600FA4"/>
    <w:rsid w:val="00611438"/>
    <w:rsid w:val="006117C8"/>
    <w:rsid w:val="00616D91"/>
    <w:rsid w:val="00631F71"/>
    <w:rsid w:val="00635A65"/>
    <w:rsid w:val="0064189C"/>
    <w:rsid w:val="00650D6A"/>
    <w:rsid w:val="006515A7"/>
    <w:rsid w:val="0065636C"/>
    <w:rsid w:val="00670817"/>
    <w:rsid w:val="00672C8A"/>
    <w:rsid w:val="00683EF1"/>
    <w:rsid w:val="00692BB1"/>
    <w:rsid w:val="006933DB"/>
    <w:rsid w:val="006977F0"/>
    <w:rsid w:val="006A0295"/>
    <w:rsid w:val="006A6610"/>
    <w:rsid w:val="006C6745"/>
    <w:rsid w:val="00725E28"/>
    <w:rsid w:val="00737340"/>
    <w:rsid w:val="007373AD"/>
    <w:rsid w:val="00753925"/>
    <w:rsid w:val="00791EED"/>
    <w:rsid w:val="007A1839"/>
    <w:rsid w:val="007B1A23"/>
    <w:rsid w:val="007B7FF5"/>
    <w:rsid w:val="007C31AC"/>
    <w:rsid w:val="007D37A6"/>
    <w:rsid w:val="007E6AB9"/>
    <w:rsid w:val="007E7FF7"/>
    <w:rsid w:val="007F086D"/>
    <w:rsid w:val="00800518"/>
    <w:rsid w:val="00805746"/>
    <w:rsid w:val="00812C93"/>
    <w:rsid w:val="00827D42"/>
    <w:rsid w:val="008525EC"/>
    <w:rsid w:val="00852E79"/>
    <w:rsid w:val="008533AC"/>
    <w:rsid w:val="008558B1"/>
    <w:rsid w:val="00861C4C"/>
    <w:rsid w:val="00867C2D"/>
    <w:rsid w:val="00880D36"/>
    <w:rsid w:val="008974C9"/>
    <w:rsid w:val="008A19B6"/>
    <w:rsid w:val="008C4C74"/>
    <w:rsid w:val="008E6453"/>
    <w:rsid w:val="008F25E7"/>
    <w:rsid w:val="008F5368"/>
    <w:rsid w:val="0092593A"/>
    <w:rsid w:val="009271A6"/>
    <w:rsid w:val="00942B81"/>
    <w:rsid w:val="00942F1E"/>
    <w:rsid w:val="0097741E"/>
    <w:rsid w:val="009850B0"/>
    <w:rsid w:val="009941D3"/>
    <w:rsid w:val="009A147F"/>
    <w:rsid w:val="009B2F5E"/>
    <w:rsid w:val="009B5978"/>
    <w:rsid w:val="009B6827"/>
    <w:rsid w:val="009C1C6F"/>
    <w:rsid w:val="009C2229"/>
    <w:rsid w:val="009C4B33"/>
    <w:rsid w:val="009C6DBC"/>
    <w:rsid w:val="00A06041"/>
    <w:rsid w:val="00A07E71"/>
    <w:rsid w:val="00A33FB2"/>
    <w:rsid w:val="00A52503"/>
    <w:rsid w:val="00A57366"/>
    <w:rsid w:val="00A613EB"/>
    <w:rsid w:val="00AA769A"/>
    <w:rsid w:val="00AD6A64"/>
    <w:rsid w:val="00AD6E03"/>
    <w:rsid w:val="00AE2110"/>
    <w:rsid w:val="00AE4057"/>
    <w:rsid w:val="00B118C8"/>
    <w:rsid w:val="00B33291"/>
    <w:rsid w:val="00B62922"/>
    <w:rsid w:val="00B83498"/>
    <w:rsid w:val="00B8489D"/>
    <w:rsid w:val="00B96F10"/>
    <w:rsid w:val="00BB2B2A"/>
    <w:rsid w:val="00BD152E"/>
    <w:rsid w:val="00BF3159"/>
    <w:rsid w:val="00C10231"/>
    <w:rsid w:val="00C272FC"/>
    <w:rsid w:val="00C46803"/>
    <w:rsid w:val="00C5621B"/>
    <w:rsid w:val="00C56904"/>
    <w:rsid w:val="00C70A1B"/>
    <w:rsid w:val="00C75086"/>
    <w:rsid w:val="00C82E73"/>
    <w:rsid w:val="00CA1C39"/>
    <w:rsid w:val="00CD13EC"/>
    <w:rsid w:val="00CE1901"/>
    <w:rsid w:val="00CE5555"/>
    <w:rsid w:val="00D14112"/>
    <w:rsid w:val="00D24DE0"/>
    <w:rsid w:val="00D30301"/>
    <w:rsid w:val="00D34D21"/>
    <w:rsid w:val="00D428FA"/>
    <w:rsid w:val="00D60F66"/>
    <w:rsid w:val="00D70498"/>
    <w:rsid w:val="00D77F57"/>
    <w:rsid w:val="00D96CD6"/>
    <w:rsid w:val="00DB755F"/>
    <w:rsid w:val="00DB7595"/>
    <w:rsid w:val="00DC2276"/>
    <w:rsid w:val="00DD1842"/>
    <w:rsid w:val="00DD74FD"/>
    <w:rsid w:val="00E05A1B"/>
    <w:rsid w:val="00E215D7"/>
    <w:rsid w:val="00E229EC"/>
    <w:rsid w:val="00E32BB1"/>
    <w:rsid w:val="00E342CB"/>
    <w:rsid w:val="00E360C3"/>
    <w:rsid w:val="00E50992"/>
    <w:rsid w:val="00E571DE"/>
    <w:rsid w:val="00E6095A"/>
    <w:rsid w:val="00E73E69"/>
    <w:rsid w:val="00E766EA"/>
    <w:rsid w:val="00E77DC1"/>
    <w:rsid w:val="00E83DFE"/>
    <w:rsid w:val="00E84597"/>
    <w:rsid w:val="00E91316"/>
    <w:rsid w:val="00E913BE"/>
    <w:rsid w:val="00E94E67"/>
    <w:rsid w:val="00EA0A98"/>
    <w:rsid w:val="00EA0EC0"/>
    <w:rsid w:val="00EB3390"/>
    <w:rsid w:val="00EC5E70"/>
    <w:rsid w:val="00EE0442"/>
    <w:rsid w:val="00EE1D5B"/>
    <w:rsid w:val="00EF134C"/>
    <w:rsid w:val="00F04077"/>
    <w:rsid w:val="00F04579"/>
    <w:rsid w:val="00F122A2"/>
    <w:rsid w:val="00F158F8"/>
    <w:rsid w:val="00F22EDF"/>
    <w:rsid w:val="00F27B01"/>
    <w:rsid w:val="00F5268F"/>
    <w:rsid w:val="00F6183C"/>
    <w:rsid w:val="00F92C51"/>
    <w:rsid w:val="00FA0719"/>
    <w:rsid w:val="00FC1DFB"/>
    <w:rsid w:val="00FE6B38"/>
    <w:rsid w:val="00FE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53AFB"/>
  <w15:docId w15:val="{18F1EC0D-A290-4661-A9C3-7B455F25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86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96CD6"/>
    <w:pPr>
      <w:keepNext/>
      <w:keepLines/>
      <w:spacing w:before="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96CD6"/>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D96CD6"/>
    <w:pPr>
      <w:keepNext/>
      <w:keepLines/>
      <w:spacing w:before="200"/>
      <w:outlineLvl w:val="2"/>
    </w:pPr>
    <w:rPr>
      <w:rFonts w:eastAsiaTheme="majorEastAsia" w:cstheme="majorBidi"/>
      <w:bCs/>
      <w:color w:val="000000" w:themeColor="text1"/>
      <w:sz w:val="26"/>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4E40AF"/>
    <w:pPr>
      <w:tabs>
        <w:tab w:val="center" w:pos="6379"/>
      </w:tabs>
      <w:spacing w:line="360" w:lineRule="auto"/>
    </w:pPr>
    <w:rPr>
      <w:sz w:val="26"/>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D96CD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4E40AF"/>
    <w:rPr>
      <w:rFonts w:eastAsia="Times New Roman" w:cs="Times New Roman"/>
      <w:sz w:val="26"/>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D96CD6"/>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semiHidden/>
    <w:rsid w:val="00D96CD6"/>
    <w:rPr>
      <w:rFonts w:eastAsiaTheme="majorEastAsia" w:cstheme="majorBidi"/>
      <w:bCs/>
      <w:color w:val="000000" w:themeColor="text1"/>
      <w:sz w:val="26"/>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semiHidden/>
    <w:unhideWhenUsed/>
    <w:rsid w:val="0061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17C8"/>
    <w:rPr>
      <w:rFonts w:ascii="Courier New" w:eastAsia="Times New Roman" w:hAnsi="Courier New" w:cs="Courier New"/>
      <w:sz w:val="20"/>
      <w:szCs w:val="20"/>
    </w:rPr>
  </w:style>
  <w:style w:type="character" w:customStyle="1" w:styleId="y2iqfc">
    <w:name w:val="y2iqfc"/>
    <w:basedOn w:val="DefaultParagraphFont"/>
    <w:rsid w:val="006117C8"/>
  </w:style>
  <w:style w:type="paragraph" w:styleId="ListParagraph">
    <w:name w:val="List Paragraph"/>
    <w:basedOn w:val="Normal"/>
    <w:uiPriority w:val="34"/>
    <w:qFormat/>
    <w:rsid w:val="006117C8"/>
    <w:pPr>
      <w:ind w:left="720"/>
      <w:contextualSpacing/>
    </w:pPr>
  </w:style>
  <w:style w:type="paragraph" w:styleId="TOCHeading">
    <w:name w:val="TOC Heading"/>
    <w:basedOn w:val="Heading1"/>
    <w:next w:val="Normal"/>
    <w:uiPriority w:val="39"/>
    <w:unhideWhenUsed/>
    <w:qFormat/>
    <w:rsid w:val="00AA769A"/>
    <w:pPr>
      <w:spacing w:before="240" w:line="259" w:lineRule="auto"/>
      <w:outlineLvl w:val="9"/>
    </w:pPr>
    <w:rPr>
      <w:b w:val="0"/>
      <w:bCs w:val="0"/>
      <w:szCs w:val="32"/>
    </w:rPr>
  </w:style>
  <w:style w:type="character" w:styleId="HTMLCode">
    <w:name w:val="HTML Code"/>
    <w:basedOn w:val="DefaultParagraphFont"/>
    <w:uiPriority w:val="99"/>
    <w:semiHidden/>
    <w:unhideWhenUsed/>
    <w:rsid w:val="004E40AF"/>
    <w:rPr>
      <w:rFonts w:ascii="Courier New" w:eastAsia="Times New Roman" w:hAnsi="Courier New" w:cs="Courier New"/>
      <w:sz w:val="20"/>
      <w:szCs w:val="20"/>
    </w:rPr>
  </w:style>
  <w:style w:type="character" w:customStyle="1" w:styleId="pre">
    <w:name w:val="pre"/>
    <w:basedOn w:val="DefaultParagraphFont"/>
    <w:rsid w:val="009B5978"/>
  </w:style>
  <w:style w:type="character" w:styleId="FollowedHyperlink">
    <w:name w:val="FollowedHyperlink"/>
    <w:basedOn w:val="DefaultParagraphFont"/>
    <w:uiPriority w:val="99"/>
    <w:semiHidden/>
    <w:unhideWhenUsed/>
    <w:rsid w:val="000E71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7040">
      <w:bodyDiv w:val="1"/>
      <w:marLeft w:val="0"/>
      <w:marRight w:val="0"/>
      <w:marTop w:val="0"/>
      <w:marBottom w:val="0"/>
      <w:divBdr>
        <w:top w:val="none" w:sz="0" w:space="0" w:color="auto"/>
        <w:left w:val="none" w:sz="0" w:space="0" w:color="auto"/>
        <w:bottom w:val="none" w:sz="0" w:space="0" w:color="auto"/>
        <w:right w:val="none" w:sz="0" w:space="0" w:color="auto"/>
      </w:divBdr>
    </w:div>
    <w:div w:id="91126788">
      <w:bodyDiv w:val="1"/>
      <w:marLeft w:val="0"/>
      <w:marRight w:val="0"/>
      <w:marTop w:val="0"/>
      <w:marBottom w:val="0"/>
      <w:divBdr>
        <w:top w:val="none" w:sz="0" w:space="0" w:color="auto"/>
        <w:left w:val="none" w:sz="0" w:space="0" w:color="auto"/>
        <w:bottom w:val="none" w:sz="0" w:space="0" w:color="auto"/>
        <w:right w:val="none" w:sz="0" w:space="0" w:color="auto"/>
      </w:divBdr>
    </w:div>
    <w:div w:id="265767741">
      <w:bodyDiv w:val="1"/>
      <w:marLeft w:val="0"/>
      <w:marRight w:val="0"/>
      <w:marTop w:val="0"/>
      <w:marBottom w:val="0"/>
      <w:divBdr>
        <w:top w:val="none" w:sz="0" w:space="0" w:color="auto"/>
        <w:left w:val="none" w:sz="0" w:space="0" w:color="auto"/>
        <w:bottom w:val="none" w:sz="0" w:space="0" w:color="auto"/>
        <w:right w:val="none" w:sz="0" w:space="0" w:color="auto"/>
      </w:divBdr>
    </w:div>
    <w:div w:id="345787793">
      <w:bodyDiv w:val="1"/>
      <w:marLeft w:val="0"/>
      <w:marRight w:val="0"/>
      <w:marTop w:val="0"/>
      <w:marBottom w:val="0"/>
      <w:divBdr>
        <w:top w:val="none" w:sz="0" w:space="0" w:color="auto"/>
        <w:left w:val="none" w:sz="0" w:space="0" w:color="auto"/>
        <w:bottom w:val="none" w:sz="0" w:space="0" w:color="auto"/>
        <w:right w:val="none" w:sz="0" w:space="0" w:color="auto"/>
      </w:divBdr>
    </w:div>
    <w:div w:id="382364367">
      <w:bodyDiv w:val="1"/>
      <w:marLeft w:val="0"/>
      <w:marRight w:val="0"/>
      <w:marTop w:val="0"/>
      <w:marBottom w:val="0"/>
      <w:divBdr>
        <w:top w:val="none" w:sz="0" w:space="0" w:color="auto"/>
        <w:left w:val="none" w:sz="0" w:space="0" w:color="auto"/>
        <w:bottom w:val="none" w:sz="0" w:space="0" w:color="auto"/>
        <w:right w:val="none" w:sz="0" w:space="0" w:color="auto"/>
      </w:divBdr>
    </w:div>
    <w:div w:id="430245569">
      <w:bodyDiv w:val="1"/>
      <w:marLeft w:val="0"/>
      <w:marRight w:val="0"/>
      <w:marTop w:val="0"/>
      <w:marBottom w:val="0"/>
      <w:divBdr>
        <w:top w:val="none" w:sz="0" w:space="0" w:color="auto"/>
        <w:left w:val="none" w:sz="0" w:space="0" w:color="auto"/>
        <w:bottom w:val="none" w:sz="0" w:space="0" w:color="auto"/>
        <w:right w:val="none" w:sz="0" w:space="0" w:color="auto"/>
      </w:divBdr>
    </w:div>
    <w:div w:id="562907031">
      <w:bodyDiv w:val="1"/>
      <w:marLeft w:val="0"/>
      <w:marRight w:val="0"/>
      <w:marTop w:val="0"/>
      <w:marBottom w:val="0"/>
      <w:divBdr>
        <w:top w:val="none" w:sz="0" w:space="0" w:color="auto"/>
        <w:left w:val="none" w:sz="0" w:space="0" w:color="auto"/>
        <w:bottom w:val="none" w:sz="0" w:space="0" w:color="auto"/>
        <w:right w:val="none" w:sz="0" w:space="0" w:color="auto"/>
      </w:divBdr>
    </w:div>
    <w:div w:id="634221309">
      <w:bodyDiv w:val="1"/>
      <w:marLeft w:val="0"/>
      <w:marRight w:val="0"/>
      <w:marTop w:val="0"/>
      <w:marBottom w:val="0"/>
      <w:divBdr>
        <w:top w:val="none" w:sz="0" w:space="0" w:color="auto"/>
        <w:left w:val="none" w:sz="0" w:space="0" w:color="auto"/>
        <w:bottom w:val="none" w:sz="0" w:space="0" w:color="auto"/>
        <w:right w:val="none" w:sz="0" w:space="0" w:color="auto"/>
      </w:divBdr>
    </w:div>
    <w:div w:id="694885692">
      <w:bodyDiv w:val="1"/>
      <w:marLeft w:val="0"/>
      <w:marRight w:val="0"/>
      <w:marTop w:val="0"/>
      <w:marBottom w:val="0"/>
      <w:divBdr>
        <w:top w:val="none" w:sz="0" w:space="0" w:color="auto"/>
        <w:left w:val="none" w:sz="0" w:space="0" w:color="auto"/>
        <w:bottom w:val="none" w:sz="0" w:space="0" w:color="auto"/>
        <w:right w:val="none" w:sz="0" w:space="0" w:color="auto"/>
      </w:divBdr>
    </w:div>
    <w:div w:id="716199255">
      <w:bodyDiv w:val="1"/>
      <w:marLeft w:val="0"/>
      <w:marRight w:val="0"/>
      <w:marTop w:val="0"/>
      <w:marBottom w:val="0"/>
      <w:divBdr>
        <w:top w:val="none" w:sz="0" w:space="0" w:color="auto"/>
        <w:left w:val="none" w:sz="0" w:space="0" w:color="auto"/>
        <w:bottom w:val="none" w:sz="0" w:space="0" w:color="auto"/>
        <w:right w:val="none" w:sz="0" w:space="0" w:color="auto"/>
      </w:divBdr>
    </w:div>
    <w:div w:id="717974124">
      <w:bodyDiv w:val="1"/>
      <w:marLeft w:val="0"/>
      <w:marRight w:val="0"/>
      <w:marTop w:val="0"/>
      <w:marBottom w:val="0"/>
      <w:divBdr>
        <w:top w:val="none" w:sz="0" w:space="0" w:color="auto"/>
        <w:left w:val="none" w:sz="0" w:space="0" w:color="auto"/>
        <w:bottom w:val="none" w:sz="0" w:space="0" w:color="auto"/>
        <w:right w:val="none" w:sz="0" w:space="0" w:color="auto"/>
      </w:divBdr>
    </w:div>
    <w:div w:id="785544176">
      <w:bodyDiv w:val="1"/>
      <w:marLeft w:val="0"/>
      <w:marRight w:val="0"/>
      <w:marTop w:val="0"/>
      <w:marBottom w:val="0"/>
      <w:divBdr>
        <w:top w:val="none" w:sz="0" w:space="0" w:color="auto"/>
        <w:left w:val="none" w:sz="0" w:space="0" w:color="auto"/>
        <w:bottom w:val="none" w:sz="0" w:space="0" w:color="auto"/>
        <w:right w:val="none" w:sz="0" w:space="0" w:color="auto"/>
      </w:divBdr>
    </w:div>
    <w:div w:id="1013918024">
      <w:bodyDiv w:val="1"/>
      <w:marLeft w:val="0"/>
      <w:marRight w:val="0"/>
      <w:marTop w:val="0"/>
      <w:marBottom w:val="0"/>
      <w:divBdr>
        <w:top w:val="none" w:sz="0" w:space="0" w:color="auto"/>
        <w:left w:val="none" w:sz="0" w:space="0" w:color="auto"/>
        <w:bottom w:val="none" w:sz="0" w:space="0" w:color="auto"/>
        <w:right w:val="none" w:sz="0" w:space="0" w:color="auto"/>
      </w:divBdr>
    </w:div>
    <w:div w:id="1089809944">
      <w:bodyDiv w:val="1"/>
      <w:marLeft w:val="0"/>
      <w:marRight w:val="0"/>
      <w:marTop w:val="0"/>
      <w:marBottom w:val="0"/>
      <w:divBdr>
        <w:top w:val="none" w:sz="0" w:space="0" w:color="auto"/>
        <w:left w:val="none" w:sz="0" w:space="0" w:color="auto"/>
        <w:bottom w:val="none" w:sz="0" w:space="0" w:color="auto"/>
        <w:right w:val="none" w:sz="0" w:space="0" w:color="auto"/>
      </w:divBdr>
    </w:div>
    <w:div w:id="1263609643">
      <w:bodyDiv w:val="1"/>
      <w:marLeft w:val="0"/>
      <w:marRight w:val="0"/>
      <w:marTop w:val="0"/>
      <w:marBottom w:val="0"/>
      <w:divBdr>
        <w:top w:val="none" w:sz="0" w:space="0" w:color="auto"/>
        <w:left w:val="none" w:sz="0" w:space="0" w:color="auto"/>
        <w:bottom w:val="none" w:sz="0" w:space="0" w:color="auto"/>
        <w:right w:val="none" w:sz="0" w:space="0" w:color="auto"/>
      </w:divBdr>
    </w:div>
    <w:div w:id="151264206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9471503">
      <w:bodyDiv w:val="1"/>
      <w:marLeft w:val="0"/>
      <w:marRight w:val="0"/>
      <w:marTop w:val="0"/>
      <w:marBottom w:val="0"/>
      <w:divBdr>
        <w:top w:val="none" w:sz="0" w:space="0" w:color="auto"/>
        <w:left w:val="none" w:sz="0" w:space="0" w:color="auto"/>
        <w:bottom w:val="none" w:sz="0" w:space="0" w:color="auto"/>
        <w:right w:val="none" w:sz="0" w:space="0" w:color="auto"/>
      </w:divBdr>
    </w:div>
    <w:div w:id="1626152303">
      <w:bodyDiv w:val="1"/>
      <w:marLeft w:val="0"/>
      <w:marRight w:val="0"/>
      <w:marTop w:val="0"/>
      <w:marBottom w:val="0"/>
      <w:divBdr>
        <w:top w:val="none" w:sz="0" w:space="0" w:color="auto"/>
        <w:left w:val="none" w:sz="0" w:space="0" w:color="auto"/>
        <w:bottom w:val="none" w:sz="0" w:space="0" w:color="auto"/>
        <w:right w:val="none" w:sz="0" w:space="0" w:color="auto"/>
      </w:divBdr>
    </w:div>
    <w:div w:id="1647009286">
      <w:bodyDiv w:val="1"/>
      <w:marLeft w:val="0"/>
      <w:marRight w:val="0"/>
      <w:marTop w:val="0"/>
      <w:marBottom w:val="0"/>
      <w:divBdr>
        <w:top w:val="none" w:sz="0" w:space="0" w:color="auto"/>
        <w:left w:val="none" w:sz="0" w:space="0" w:color="auto"/>
        <w:bottom w:val="none" w:sz="0" w:space="0" w:color="auto"/>
        <w:right w:val="none" w:sz="0" w:space="0" w:color="auto"/>
      </w:divBdr>
    </w:div>
    <w:div w:id="1794471897">
      <w:bodyDiv w:val="1"/>
      <w:marLeft w:val="0"/>
      <w:marRight w:val="0"/>
      <w:marTop w:val="0"/>
      <w:marBottom w:val="0"/>
      <w:divBdr>
        <w:top w:val="none" w:sz="0" w:space="0" w:color="auto"/>
        <w:left w:val="none" w:sz="0" w:space="0" w:color="auto"/>
        <w:bottom w:val="none" w:sz="0" w:space="0" w:color="auto"/>
        <w:right w:val="none" w:sz="0" w:space="0" w:color="auto"/>
      </w:divBdr>
    </w:div>
    <w:div w:id="1904902116">
      <w:bodyDiv w:val="1"/>
      <w:marLeft w:val="0"/>
      <w:marRight w:val="0"/>
      <w:marTop w:val="0"/>
      <w:marBottom w:val="0"/>
      <w:divBdr>
        <w:top w:val="none" w:sz="0" w:space="0" w:color="auto"/>
        <w:left w:val="none" w:sz="0" w:space="0" w:color="auto"/>
        <w:bottom w:val="none" w:sz="0" w:space="0" w:color="auto"/>
        <w:right w:val="none" w:sz="0" w:space="0" w:color="auto"/>
      </w:divBdr>
    </w:div>
    <w:div w:id="1972051211">
      <w:bodyDiv w:val="1"/>
      <w:marLeft w:val="0"/>
      <w:marRight w:val="0"/>
      <w:marTop w:val="0"/>
      <w:marBottom w:val="0"/>
      <w:divBdr>
        <w:top w:val="none" w:sz="0" w:space="0" w:color="auto"/>
        <w:left w:val="none" w:sz="0" w:space="0" w:color="auto"/>
        <w:bottom w:val="none" w:sz="0" w:space="0" w:color="auto"/>
        <w:right w:val="none" w:sz="0" w:space="0" w:color="auto"/>
      </w:divBdr>
      <w:divsChild>
        <w:div w:id="1652908731">
          <w:marLeft w:val="0"/>
          <w:marRight w:val="0"/>
          <w:marTop w:val="0"/>
          <w:marBottom w:val="0"/>
          <w:divBdr>
            <w:top w:val="single" w:sz="2" w:space="0" w:color="auto"/>
            <w:left w:val="single" w:sz="2" w:space="0" w:color="auto"/>
            <w:bottom w:val="single" w:sz="6" w:space="0" w:color="auto"/>
            <w:right w:val="single" w:sz="2" w:space="0" w:color="auto"/>
          </w:divBdr>
          <w:divsChild>
            <w:div w:id="187317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56471440">
                  <w:marLeft w:val="0"/>
                  <w:marRight w:val="0"/>
                  <w:marTop w:val="0"/>
                  <w:marBottom w:val="0"/>
                  <w:divBdr>
                    <w:top w:val="single" w:sz="2" w:space="0" w:color="D9D9E3"/>
                    <w:left w:val="single" w:sz="2" w:space="0" w:color="D9D9E3"/>
                    <w:bottom w:val="single" w:sz="2" w:space="0" w:color="D9D9E3"/>
                    <w:right w:val="single" w:sz="2" w:space="0" w:color="D9D9E3"/>
                  </w:divBdr>
                  <w:divsChild>
                    <w:div w:id="848062128">
                      <w:marLeft w:val="0"/>
                      <w:marRight w:val="0"/>
                      <w:marTop w:val="0"/>
                      <w:marBottom w:val="0"/>
                      <w:divBdr>
                        <w:top w:val="single" w:sz="2" w:space="0" w:color="D9D9E3"/>
                        <w:left w:val="single" w:sz="2" w:space="0" w:color="D9D9E3"/>
                        <w:bottom w:val="single" w:sz="2" w:space="0" w:color="D9D9E3"/>
                        <w:right w:val="single" w:sz="2" w:space="0" w:color="D9D9E3"/>
                      </w:divBdr>
                      <w:divsChild>
                        <w:div w:id="1564027748">
                          <w:marLeft w:val="0"/>
                          <w:marRight w:val="0"/>
                          <w:marTop w:val="0"/>
                          <w:marBottom w:val="0"/>
                          <w:divBdr>
                            <w:top w:val="single" w:sz="2" w:space="0" w:color="D9D9E3"/>
                            <w:left w:val="single" w:sz="2" w:space="0" w:color="D9D9E3"/>
                            <w:bottom w:val="single" w:sz="2" w:space="0" w:color="D9D9E3"/>
                            <w:right w:val="single" w:sz="2" w:space="0" w:color="D9D9E3"/>
                          </w:divBdr>
                          <w:divsChild>
                            <w:div w:id="214068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01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statistics.html" TargetMode="External"/><Relationship Id="rId21" Type="http://schemas.openxmlformats.org/officeDocument/2006/relationships/image" Target="media/image8.jpg"/><Relationship Id="rId34" Type="http://schemas.openxmlformats.org/officeDocument/2006/relationships/image" Target="media/image17.jpg"/><Relationship Id="rId42" Type="http://schemas.openxmlformats.org/officeDocument/2006/relationships/hyperlink" Target="https://docs.python.org/3/library/statistics.html" TargetMode="External"/><Relationship Id="rId47" Type="http://schemas.openxmlformats.org/officeDocument/2006/relationships/image" Target="media/image25.jpg"/><Relationship Id="rId50" Type="http://schemas.openxmlformats.org/officeDocument/2006/relationships/image" Target="media/image27.jpg"/><Relationship Id="rId55" Type="http://schemas.openxmlformats.org/officeDocument/2006/relationships/image" Target="media/image30.jpg"/><Relationship Id="rId63" Type="http://schemas.openxmlformats.org/officeDocument/2006/relationships/image" Target="media/image38.jp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9" Type="http://schemas.openxmlformats.org/officeDocument/2006/relationships/hyperlink" Target="https://docs.python.org/3/library/statistics.html" TargetMode="External"/><Relationship Id="rId11" Type="http://schemas.openxmlformats.org/officeDocument/2006/relationships/hyperlink" Target="https://docs.python.org/3/library/statistics.html" TargetMode="External"/><Relationship Id="rId24" Type="http://schemas.openxmlformats.org/officeDocument/2006/relationships/image" Target="media/image10.jpg"/><Relationship Id="rId32" Type="http://schemas.openxmlformats.org/officeDocument/2006/relationships/hyperlink" Target="https://docs.python.org/3/library/statistics.html" TargetMode="External"/><Relationship Id="rId37" Type="http://schemas.microsoft.com/office/2007/relationships/hdphoto" Target="media/hdphoto1.wdp"/><Relationship Id="rId40" Type="http://schemas.openxmlformats.org/officeDocument/2006/relationships/image" Target="media/image20.jpg"/><Relationship Id="rId45" Type="http://schemas.openxmlformats.org/officeDocument/2006/relationships/hyperlink" Target="https://docs.python.org/3/library/statistics.html" TargetMode="External"/><Relationship Id="rId53" Type="http://schemas.openxmlformats.org/officeDocument/2006/relationships/image" Target="media/image29.jpg"/><Relationship Id="rId58" Type="http://schemas.openxmlformats.org/officeDocument/2006/relationships/image" Target="media/image33.jpg"/><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36.jpg"/><Relationship Id="rId19" Type="http://schemas.openxmlformats.org/officeDocument/2006/relationships/image" Target="media/image7.jpg"/><Relationship Id="rId14" Type="http://schemas.openxmlformats.org/officeDocument/2006/relationships/hyperlink" Target="https://docs.python.org/3/library/statistics.html" TargetMode="External"/><Relationship Id="rId22" Type="http://schemas.openxmlformats.org/officeDocument/2006/relationships/image" Target="media/image9.jpg"/><Relationship Id="rId27" Type="http://schemas.openxmlformats.org/officeDocument/2006/relationships/image" Target="media/image12.jpg"/><Relationship Id="rId30" Type="http://schemas.openxmlformats.org/officeDocument/2006/relationships/image" Target="media/image14.jpg"/><Relationship Id="rId35" Type="http://schemas.openxmlformats.org/officeDocument/2006/relationships/hyperlink" Target="https://docs.python.org/3/library/statistics.html" TargetMode="External"/><Relationship Id="rId43" Type="http://schemas.openxmlformats.org/officeDocument/2006/relationships/image" Target="media/image22.jpg"/><Relationship Id="rId48" Type="http://schemas.openxmlformats.org/officeDocument/2006/relationships/hyperlink" Target="https://docs.python.org/3/library/statistics.html" TargetMode="External"/><Relationship Id="rId56" Type="http://schemas.openxmlformats.org/officeDocument/2006/relationships/image" Target="media/image31.jpg"/><Relationship Id="rId64" Type="http://schemas.openxmlformats.org/officeDocument/2006/relationships/image" Target="media/image39.jpg"/><Relationship Id="rId8" Type="http://schemas.openxmlformats.org/officeDocument/2006/relationships/image" Target="media/image1.png"/><Relationship Id="rId51" Type="http://schemas.openxmlformats.org/officeDocument/2006/relationships/hyperlink" Target="https://docs.python.org/3/library/statistics.html"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https://docs.python.org/3/library/statistics.html" TargetMode="External"/><Relationship Id="rId25" Type="http://schemas.openxmlformats.org/officeDocument/2006/relationships/image" Target="media/image11.jpg"/><Relationship Id="rId33" Type="http://schemas.openxmlformats.org/officeDocument/2006/relationships/image" Target="media/image16.jpg"/><Relationship Id="rId38" Type="http://schemas.openxmlformats.org/officeDocument/2006/relationships/image" Target="media/image19.jpg"/><Relationship Id="rId46" Type="http://schemas.openxmlformats.org/officeDocument/2006/relationships/image" Target="media/image24.jpg"/><Relationship Id="rId59" Type="http://schemas.openxmlformats.org/officeDocument/2006/relationships/image" Target="media/image34.jpg"/><Relationship Id="rId67" Type="http://schemas.openxmlformats.org/officeDocument/2006/relationships/fontTable" Target="fontTable.xml"/><Relationship Id="rId20" Type="http://schemas.openxmlformats.org/officeDocument/2006/relationships/hyperlink" Target="https://docs.python.org/3/library/statistics.html" TargetMode="External"/><Relationship Id="rId41" Type="http://schemas.openxmlformats.org/officeDocument/2006/relationships/image" Target="media/image21.jpg"/><Relationship Id="rId54" Type="http://schemas.openxmlformats.org/officeDocument/2006/relationships/hyperlink" Target="https://docs.python.org/3/library/statistics.html" TargetMode="External"/><Relationship Id="rId62" Type="http://schemas.openxmlformats.org/officeDocument/2006/relationships/image" Target="media/image37.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s://docs.python.org/3/library/statistics.html" TargetMode="External"/><Relationship Id="rId28" Type="http://schemas.openxmlformats.org/officeDocument/2006/relationships/image" Target="media/image13.jpg"/><Relationship Id="rId36" Type="http://schemas.openxmlformats.org/officeDocument/2006/relationships/image" Target="media/image18.png"/><Relationship Id="rId49" Type="http://schemas.openxmlformats.org/officeDocument/2006/relationships/image" Target="media/image26.jpg"/><Relationship Id="rId57" Type="http://schemas.openxmlformats.org/officeDocument/2006/relationships/image" Target="media/image32.jpg"/><Relationship Id="rId10" Type="http://schemas.openxmlformats.org/officeDocument/2006/relationships/header" Target="header2.xml"/><Relationship Id="rId31" Type="http://schemas.openxmlformats.org/officeDocument/2006/relationships/image" Target="media/image15.jpg"/><Relationship Id="rId44" Type="http://schemas.openxmlformats.org/officeDocument/2006/relationships/image" Target="media/image23.jpg"/><Relationship Id="rId52" Type="http://schemas.openxmlformats.org/officeDocument/2006/relationships/image" Target="media/image28.jpg"/><Relationship Id="rId60" Type="http://schemas.openxmlformats.org/officeDocument/2006/relationships/image" Target="media/image35.jpg"/><Relationship Id="rId65" Type="http://schemas.openxmlformats.org/officeDocument/2006/relationships/hyperlink" Target="https://docs.python.org/3/library/statistics.html"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6.jpg"/><Relationship Id="rId39" Type="http://schemas.openxmlformats.org/officeDocument/2006/relationships/hyperlink" Target="https://docs.python.org/3/library/statist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{15524809-3B0D-4068-8479-62A98EF1A1FD}</b:Guid>
    <b:URL>https://docs.python.org/3/library/statistics.html</b:URL>
    <b:LCID>en-US</b:LCID>
    <b:Title>Statistics — Mathematical statistics functions</b:Title>
    <b:InternetSiteTitle>Python documentation</b:InternetSiteTitle>
    <b:Year>2021</b:Year>
    <b:Month>June</b:Month>
    <b:Day>28</b:Day>
    <b:RefOrder>1</b:RefOrder>
  </b:Source>
</b:Sources>
</file>

<file path=customXml/itemProps1.xml><?xml version="1.0" encoding="utf-8"?>
<ds:datastoreItem xmlns:ds="http://schemas.openxmlformats.org/officeDocument/2006/customXml" ds:itemID="{1D81EF0B-369F-48B8-A097-10ED3082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370</TotalTime>
  <Pages>25</Pages>
  <Words>4255</Words>
  <Characters>24259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THC</dc:creator>
  <cp:lastModifiedBy>Windows User</cp:lastModifiedBy>
  <cp:revision>83</cp:revision>
  <dcterms:created xsi:type="dcterms:W3CDTF">2023-07-26T06:47:00Z</dcterms:created>
  <dcterms:modified xsi:type="dcterms:W3CDTF">2023-08-12T02:29:00Z</dcterms:modified>
</cp:coreProperties>
</file>